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489544334"/>
        <w:docPartObj>
          <w:docPartGallery w:val="Table of Contents"/>
          <w:docPartUnique/>
        </w:docPartObj>
      </w:sdtPr>
      <w:sdtEndPr>
        <w:rPr>
          <w:b/>
          <w:bCs/>
          <w:noProof/>
        </w:rPr>
      </w:sdtEndPr>
      <w:sdtContent>
        <w:p w:rsidR="007643B9" w:rsidRDefault="007643B9">
          <w:pPr>
            <w:pStyle w:val="Inhaltsverzeichnisberschrift"/>
          </w:pPr>
          <w:r>
            <w:t>Contents</w:t>
          </w:r>
        </w:p>
        <w:p w:rsidR="0081684F" w:rsidRDefault="007643B9">
          <w:pPr>
            <w:pStyle w:val="Verzeichnis1"/>
            <w:tabs>
              <w:tab w:val="right" w:leader="dot" w:pos="9350"/>
            </w:tabs>
            <w:rPr>
              <w:rFonts w:eastAsiaTheme="minorEastAsia"/>
              <w:noProof/>
              <w:lang w:val="de-DE" w:eastAsia="de-DE"/>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81684F" w:rsidRPr="00A807C5">
            <w:rPr>
              <w:rStyle w:val="Hyperlink"/>
              <w:noProof/>
            </w:rPr>
            <w:fldChar w:fldCharType="begin"/>
          </w:r>
          <w:r w:rsidR="0081684F" w:rsidRPr="00A807C5">
            <w:rPr>
              <w:rStyle w:val="Hyperlink"/>
              <w:noProof/>
            </w:rPr>
            <w:instrText xml:space="preserve"> </w:instrText>
          </w:r>
          <w:r w:rsidR="0081684F">
            <w:rPr>
              <w:noProof/>
            </w:rPr>
            <w:instrText>HYPERLINK \l "_Toc31984568"</w:instrText>
          </w:r>
          <w:r w:rsidR="0081684F" w:rsidRPr="00A807C5">
            <w:rPr>
              <w:rStyle w:val="Hyperlink"/>
              <w:noProof/>
            </w:rPr>
            <w:instrText xml:space="preserve"> </w:instrText>
          </w:r>
          <w:r w:rsidR="0081684F" w:rsidRPr="00A807C5">
            <w:rPr>
              <w:rStyle w:val="Hyperlink"/>
              <w:noProof/>
            </w:rPr>
          </w:r>
          <w:r w:rsidR="0081684F" w:rsidRPr="00A807C5">
            <w:rPr>
              <w:rStyle w:val="Hyperlink"/>
              <w:noProof/>
            </w:rPr>
            <w:fldChar w:fldCharType="separate"/>
          </w:r>
          <w:r w:rsidR="0081684F" w:rsidRPr="00A807C5">
            <w:rPr>
              <w:rStyle w:val="Hyperlink"/>
              <w:noProof/>
            </w:rPr>
            <w:t>XML Tutorial</w:t>
          </w:r>
          <w:r w:rsidR="0081684F">
            <w:rPr>
              <w:noProof/>
              <w:webHidden/>
            </w:rPr>
            <w:tab/>
          </w:r>
          <w:r w:rsidR="0081684F">
            <w:rPr>
              <w:noProof/>
              <w:webHidden/>
            </w:rPr>
            <w:fldChar w:fldCharType="begin"/>
          </w:r>
          <w:r w:rsidR="0081684F">
            <w:rPr>
              <w:noProof/>
              <w:webHidden/>
            </w:rPr>
            <w:instrText xml:space="preserve"> PAGEREF _Toc31984568 \h </w:instrText>
          </w:r>
          <w:r w:rsidR="0081684F">
            <w:rPr>
              <w:noProof/>
              <w:webHidden/>
            </w:rPr>
          </w:r>
          <w:r w:rsidR="0081684F">
            <w:rPr>
              <w:noProof/>
              <w:webHidden/>
            </w:rPr>
            <w:fldChar w:fldCharType="separate"/>
          </w:r>
          <w:r w:rsidR="0081684F">
            <w:rPr>
              <w:noProof/>
              <w:webHidden/>
            </w:rPr>
            <w:t>7</w:t>
          </w:r>
          <w:r w:rsidR="0081684F">
            <w:rPr>
              <w:noProof/>
              <w:webHidden/>
            </w:rPr>
            <w:fldChar w:fldCharType="end"/>
          </w:r>
          <w:r w:rsidR="0081684F" w:rsidRPr="00A807C5">
            <w:rPr>
              <w:rStyle w:val="Hyperlink"/>
              <w:noProof/>
            </w:rPr>
            <w:fldChar w:fldCharType="end"/>
          </w:r>
        </w:p>
        <w:p w:rsidR="0081684F" w:rsidRDefault="0081684F">
          <w:pPr>
            <w:pStyle w:val="Verzeichnis2"/>
            <w:tabs>
              <w:tab w:val="right" w:leader="dot" w:pos="9350"/>
            </w:tabs>
            <w:rPr>
              <w:rFonts w:eastAsiaTheme="minorEastAsia"/>
              <w:noProof/>
              <w:lang w:val="de-DE" w:eastAsia="de-DE"/>
            </w:rPr>
          </w:pPr>
          <w:hyperlink w:anchor="_Toc31984569" w:history="1">
            <w:r w:rsidRPr="00A807C5">
              <w:rPr>
                <w:rStyle w:val="Hyperlink"/>
                <w:noProof/>
              </w:rPr>
              <w:t>IMPORTANT QUESTIONS</w:t>
            </w:r>
            <w:r>
              <w:rPr>
                <w:noProof/>
                <w:webHidden/>
              </w:rPr>
              <w:tab/>
            </w:r>
            <w:r>
              <w:rPr>
                <w:noProof/>
                <w:webHidden/>
              </w:rPr>
              <w:fldChar w:fldCharType="begin"/>
            </w:r>
            <w:r>
              <w:rPr>
                <w:noProof/>
                <w:webHidden/>
              </w:rPr>
              <w:instrText xml:space="preserve"> PAGEREF _Toc31984569 \h </w:instrText>
            </w:r>
            <w:r>
              <w:rPr>
                <w:noProof/>
                <w:webHidden/>
              </w:rPr>
            </w:r>
            <w:r>
              <w:rPr>
                <w:noProof/>
                <w:webHidden/>
              </w:rPr>
              <w:fldChar w:fldCharType="separate"/>
            </w:r>
            <w:r>
              <w:rPr>
                <w:noProof/>
                <w:webHidden/>
              </w:rPr>
              <w:t>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70" w:history="1">
            <w:r w:rsidRPr="00A807C5">
              <w:rPr>
                <w:rStyle w:val="Hyperlink"/>
                <w:noProof/>
              </w:rPr>
              <w:t>XML Elements</w:t>
            </w:r>
            <w:r>
              <w:rPr>
                <w:noProof/>
                <w:webHidden/>
              </w:rPr>
              <w:tab/>
            </w:r>
            <w:r>
              <w:rPr>
                <w:noProof/>
                <w:webHidden/>
              </w:rPr>
              <w:fldChar w:fldCharType="begin"/>
            </w:r>
            <w:r>
              <w:rPr>
                <w:noProof/>
                <w:webHidden/>
              </w:rPr>
              <w:instrText xml:space="preserve"> PAGEREF _Toc31984570 \h </w:instrText>
            </w:r>
            <w:r>
              <w:rPr>
                <w:noProof/>
                <w:webHidden/>
              </w:rPr>
            </w:r>
            <w:r>
              <w:rPr>
                <w:noProof/>
                <w:webHidden/>
              </w:rPr>
              <w:fldChar w:fldCharType="separate"/>
            </w:r>
            <w:r>
              <w:rPr>
                <w:noProof/>
                <w:webHidden/>
              </w:rPr>
              <w:t>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71" w:history="1">
            <w:r w:rsidRPr="00A807C5">
              <w:rPr>
                <w:rStyle w:val="Hyperlink"/>
                <w:noProof/>
              </w:rPr>
              <w:t>Empty XML Elements</w:t>
            </w:r>
            <w:r>
              <w:rPr>
                <w:noProof/>
                <w:webHidden/>
              </w:rPr>
              <w:tab/>
            </w:r>
            <w:r>
              <w:rPr>
                <w:noProof/>
                <w:webHidden/>
              </w:rPr>
              <w:fldChar w:fldCharType="begin"/>
            </w:r>
            <w:r>
              <w:rPr>
                <w:noProof/>
                <w:webHidden/>
              </w:rPr>
              <w:instrText xml:space="preserve"> PAGEREF _Toc31984571 \h </w:instrText>
            </w:r>
            <w:r>
              <w:rPr>
                <w:noProof/>
                <w:webHidden/>
              </w:rPr>
            </w:r>
            <w:r>
              <w:rPr>
                <w:noProof/>
                <w:webHidden/>
              </w:rPr>
              <w:fldChar w:fldCharType="separate"/>
            </w:r>
            <w:r>
              <w:rPr>
                <w:noProof/>
                <w:webHidden/>
              </w:rPr>
              <w:t>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72" w:history="1">
            <w:r w:rsidRPr="00A807C5">
              <w:rPr>
                <w:rStyle w:val="Hyperlink"/>
                <w:noProof/>
              </w:rPr>
              <w:t>XML Naming Rules</w:t>
            </w:r>
            <w:r>
              <w:rPr>
                <w:noProof/>
                <w:webHidden/>
              </w:rPr>
              <w:tab/>
            </w:r>
            <w:r>
              <w:rPr>
                <w:noProof/>
                <w:webHidden/>
              </w:rPr>
              <w:fldChar w:fldCharType="begin"/>
            </w:r>
            <w:r>
              <w:rPr>
                <w:noProof/>
                <w:webHidden/>
              </w:rPr>
              <w:instrText xml:space="preserve"> PAGEREF _Toc31984572 \h </w:instrText>
            </w:r>
            <w:r>
              <w:rPr>
                <w:noProof/>
                <w:webHidden/>
              </w:rPr>
            </w:r>
            <w:r>
              <w:rPr>
                <w:noProof/>
                <w:webHidden/>
              </w:rPr>
              <w:fldChar w:fldCharType="separate"/>
            </w:r>
            <w:r>
              <w:rPr>
                <w:noProof/>
                <w:webHidden/>
              </w:rPr>
              <w:t>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73" w:history="1">
            <w:r w:rsidRPr="00A807C5">
              <w:rPr>
                <w:rStyle w:val="Hyperlink"/>
                <w:noProof/>
              </w:rPr>
              <w:t>Best Naming Practices</w:t>
            </w:r>
            <w:r>
              <w:rPr>
                <w:noProof/>
                <w:webHidden/>
              </w:rPr>
              <w:tab/>
            </w:r>
            <w:r>
              <w:rPr>
                <w:noProof/>
                <w:webHidden/>
              </w:rPr>
              <w:fldChar w:fldCharType="begin"/>
            </w:r>
            <w:r>
              <w:rPr>
                <w:noProof/>
                <w:webHidden/>
              </w:rPr>
              <w:instrText xml:space="preserve"> PAGEREF _Toc31984573 \h </w:instrText>
            </w:r>
            <w:r>
              <w:rPr>
                <w:noProof/>
                <w:webHidden/>
              </w:rPr>
            </w:r>
            <w:r>
              <w:rPr>
                <w:noProof/>
                <w:webHidden/>
              </w:rPr>
              <w:fldChar w:fldCharType="separate"/>
            </w:r>
            <w:r>
              <w:rPr>
                <w:noProof/>
                <w:webHidden/>
              </w:rPr>
              <w:t>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74" w:history="1">
            <w:r w:rsidRPr="00A807C5">
              <w:rPr>
                <w:rStyle w:val="Hyperlink"/>
                <w:noProof/>
              </w:rPr>
              <w:t>XML Attributes</w:t>
            </w:r>
            <w:r>
              <w:rPr>
                <w:noProof/>
                <w:webHidden/>
              </w:rPr>
              <w:tab/>
            </w:r>
            <w:r>
              <w:rPr>
                <w:noProof/>
                <w:webHidden/>
              </w:rPr>
              <w:fldChar w:fldCharType="begin"/>
            </w:r>
            <w:r>
              <w:rPr>
                <w:noProof/>
                <w:webHidden/>
              </w:rPr>
              <w:instrText xml:space="preserve"> PAGEREF _Toc31984574 \h </w:instrText>
            </w:r>
            <w:r>
              <w:rPr>
                <w:noProof/>
                <w:webHidden/>
              </w:rPr>
            </w:r>
            <w:r>
              <w:rPr>
                <w:noProof/>
                <w:webHidden/>
              </w:rPr>
              <w:fldChar w:fldCharType="separate"/>
            </w:r>
            <w:r>
              <w:rPr>
                <w:noProof/>
                <w:webHidden/>
              </w:rPr>
              <w:t>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75" w:history="1">
            <w:r w:rsidRPr="00A807C5">
              <w:rPr>
                <w:rStyle w:val="Hyperlink"/>
                <w:noProof/>
              </w:rPr>
              <w:t>Avoid XML Attributes?</w:t>
            </w:r>
            <w:r>
              <w:rPr>
                <w:noProof/>
                <w:webHidden/>
              </w:rPr>
              <w:tab/>
            </w:r>
            <w:r>
              <w:rPr>
                <w:noProof/>
                <w:webHidden/>
              </w:rPr>
              <w:fldChar w:fldCharType="begin"/>
            </w:r>
            <w:r>
              <w:rPr>
                <w:noProof/>
                <w:webHidden/>
              </w:rPr>
              <w:instrText xml:space="preserve"> PAGEREF _Toc31984575 \h </w:instrText>
            </w:r>
            <w:r>
              <w:rPr>
                <w:noProof/>
                <w:webHidden/>
              </w:rPr>
            </w:r>
            <w:r>
              <w:rPr>
                <w:noProof/>
                <w:webHidden/>
              </w:rPr>
              <w:fldChar w:fldCharType="separate"/>
            </w:r>
            <w:r>
              <w:rPr>
                <w:noProof/>
                <w:webHidden/>
              </w:rPr>
              <w:t>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76" w:history="1">
            <w:r w:rsidRPr="00A807C5">
              <w:rPr>
                <w:rStyle w:val="Hyperlink"/>
                <w:noProof/>
              </w:rPr>
              <w:t>XML Namespaces</w:t>
            </w:r>
            <w:r>
              <w:rPr>
                <w:noProof/>
                <w:webHidden/>
              </w:rPr>
              <w:tab/>
            </w:r>
            <w:r>
              <w:rPr>
                <w:noProof/>
                <w:webHidden/>
              </w:rPr>
              <w:fldChar w:fldCharType="begin"/>
            </w:r>
            <w:r>
              <w:rPr>
                <w:noProof/>
                <w:webHidden/>
              </w:rPr>
              <w:instrText xml:space="preserve"> PAGEREF _Toc31984576 \h </w:instrText>
            </w:r>
            <w:r>
              <w:rPr>
                <w:noProof/>
                <w:webHidden/>
              </w:rPr>
            </w:r>
            <w:r>
              <w:rPr>
                <w:noProof/>
                <w:webHidden/>
              </w:rPr>
              <w:fldChar w:fldCharType="separate"/>
            </w:r>
            <w:r>
              <w:rPr>
                <w:noProof/>
                <w:webHidden/>
              </w:rPr>
              <w:t>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77" w:history="1">
            <w:r w:rsidRPr="00A807C5">
              <w:rPr>
                <w:rStyle w:val="Hyperlink"/>
                <w:noProof/>
              </w:rPr>
              <w:t>Name Conflicts</w:t>
            </w:r>
            <w:r>
              <w:rPr>
                <w:noProof/>
                <w:webHidden/>
              </w:rPr>
              <w:tab/>
            </w:r>
            <w:r>
              <w:rPr>
                <w:noProof/>
                <w:webHidden/>
              </w:rPr>
              <w:fldChar w:fldCharType="begin"/>
            </w:r>
            <w:r>
              <w:rPr>
                <w:noProof/>
                <w:webHidden/>
              </w:rPr>
              <w:instrText xml:space="preserve"> PAGEREF _Toc31984577 \h </w:instrText>
            </w:r>
            <w:r>
              <w:rPr>
                <w:noProof/>
                <w:webHidden/>
              </w:rPr>
            </w:r>
            <w:r>
              <w:rPr>
                <w:noProof/>
                <w:webHidden/>
              </w:rPr>
              <w:fldChar w:fldCharType="separate"/>
            </w:r>
            <w:r>
              <w:rPr>
                <w:noProof/>
                <w:webHidden/>
              </w:rPr>
              <w:t>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78" w:history="1">
            <w:r w:rsidRPr="00A807C5">
              <w:rPr>
                <w:rStyle w:val="Hyperlink"/>
                <w:noProof/>
              </w:rPr>
              <w:t>XML Namespaces - The xmlns Attribute</w:t>
            </w:r>
            <w:r>
              <w:rPr>
                <w:noProof/>
                <w:webHidden/>
              </w:rPr>
              <w:tab/>
            </w:r>
            <w:r>
              <w:rPr>
                <w:noProof/>
                <w:webHidden/>
              </w:rPr>
              <w:fldChar w:fldCharType="begin"/>
            </w:r>
            <w:r>
              <w:rPr>
                <w:noProof/>
                <w:webHidden/>
              </w:rPr>
              <w:instrText xml:space="preserve"> PAGEREF _Toc31984578 \h </w:instrText>
            </w:r>
            <w:r>
              <w:rPr>
                <w:noProof/>
                <w:webHidden/>
              </w:rPr>
            </w:r>
            <w:r>
              <w:rPr>
                <w:noProof/>
                <w:webHidden/>
              </w:rPr>
              <w:fldChar w:fldCharType="separate"/>
            </w:r>
            <w:r>
              <w:rPr>
                <w:noProof/>
                <w:webHidden/>
              </w:rPr>
              <w:t>10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79" w:history="1">
            <w:r w:rsidRPr="00A807C5">
              <w:rPr>
                <w:rStyle w:val="Hyperlink"/>
                <w:noProof/>
              </w:rPr>
              <w:t>Uniform Resource Identifier (URI)</w:t>
            </w:r>
            <w:r>
              <w:rPr>
                <w:noProof/>
                <w:webHidden/>
              </w:rPr>
              <w:tab/>
            </w:r>
            <w:r>
              <w:rPr>
                <w:noProof/>
                <w:webHidden/>
              </w:rPr>
              <w:fldChar w:fldCharType="begin"/>
            </w:r>
            <w:r>
              <w:rPr>
                <w:noProof/>
                <w:webHidden/>
              </w:rPr>
              <w:instrText xml:space="preserve"> PAGEREF _Toc31984579 \h </w:instrText>
            </w:r>
            <w:r>
              <w:rPr>
                <w:noProof/>
                <w:webHidden/>
              </w:rPr>
            </w:r>
            <w:r>
              <w:rPr>
                <w:noProof/>
                <w:webHidden/>
              </w:rPr>
              <w:fldChar w:fldCharType="separate"/>
            </w:r>
            <w:r>
              <w:rPr>
                <w:noProof/>
                <w:webHidden/>
              </w:rPr>
              <w:t>10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80" w:history="1">
            <w:r w:rsidRPr="00A807C5">
              <w:rPr>
                <w:rStyle w:val="Hyperlink"/>
                <w:noProof/>
              </w:rPr>
              <w:t>Default Namespaces</w:t>
            </w:r>
            <w:r>
              <w:rPr>
                <w:noProof/>
                <w:webHidden/>
              </w:rPr>
              <w:tab/>
            </w:r>
            <w:r>
              <w:rPr>
                <w:noProof/>
                <w:webHidden/>
              </w:rPr>
              <w:fldChar w:fldCharType="begin"/>
            </w:r>
            <w:r>
              <w:rPr>
                <w:noProof/>
                <w:webHidden/>
              </w:rPr>
              <w:instrText xml:space="preserve"> PAGEREF _Toc31984580 \h </w:instrText>
            </w:r>
            <w:r>
              <w:rPr>
                <w:noProof/>
                <w:webHidden/>
              </w:rPr>
            </w:r>
            <w:r>
              <w:rPr>
                <w:noProof/>
                <w:webHidden/>
              </w:rPr>
              <w:fldChar w:fldCharType="separate"/>
            </w:r>
            <w:r>
              <w:rPr>
                <w:noProof/>
                <w:webHidden/>
              </w:rPr>
              <w:t>10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81" w:history="1">
            <w:r w:rsidRPr="00A807C5">
              <w:rPr>
                <w:rStyle w:val="Hyperlink"/>
                <w:noProof/>
              </w:rPr>
              <w:t>XML HttpRequest</w:t>
            </w:r>
            <w:r>
              <w:rPr>
                <w:noProof/>
                <w:webHidden/>
              </w:rPr>
              <w:tab/>
            </w:r>
            <w:r>
              <w:rPr>
                <w:noProof/>
                <w:webHidden/>
              </w:rPr>
              <w:fldChar w:fldCharType="begin"/>
            </w:r>
            <w:r>
              <w:rPr>
                <w:noProof/>
                <w:webHidden/>
              </w:rPr>
              <w:instrText xml:space="preserve"> PAGEREF _Toc31984581 \h </w:instrText>
            </w:r>
            <w:r>
              <w:rPr>
                <w:noProof/>
                <w:webHidden/>
              </w:rPr>
            </w:r>
            <w:r>
              <w:rPr>
                <w:noProof/>
                <w:webHidden/>
              </w:rPr>
              <w:fldChar w:fldCharType="separate"/>
            </w:r>
            <w:r>
              <w:rPr>
                <w:noProof/>
                <w:webHidden/>
              </w:rPr>
              <w:t>10</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82" w:history="1">
            <w:r w:rsidRPr="00A807C5">
              <w:rPr>
                <w:rStyle w:val="Hyperlink"/>
                <w:noProof/>
              </w:rPr>
              <w:t>The XMLHttpRequest Object</w:t>
            </w:r>
            <w:r>
              <w:rPr>
                <w:noProof/>
                <w:webHidden/>
              </w:rPr>
              <w:tab/>
            </w:r>
            <w:r>
              <w:rPr>
                <w:noProof/>
                <w:webHidden/>
              </w:rPr>
              <w:fldChar w:fldCharType="begin"/>
            </w:r>
            <w:r>
              <w:rPr>
                <w:noProof/>
                <w:webHidden/>
              </w:rPr>
              <w:instrText xml:space="preserve"> PAGEREF _Toc31984582 \h </w:instrText>
            </w:r>
            <w:r>
              <w:rPr>
                <w:noProof/>
                <w:webHidden/>
              </w:rPr>
            </w:r>
            <w:r>
              <w:rPr>
                <w:noProof/>
                <w:webHidden/>
              </w:rPr>
              <w:fldChar w:fldCharType="separate"/>
            </w:r>
            <w:r>
              <w:rPr>
                <w:noProof/>
                <w:webHidden/>
              </w:rPr>
              <w:t>11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83" w:history="1">
            <w:r w:rsidRPr="00A807C5">
              <w:rPr>
                <w:rStyle w:val="Hyperlink"/>
                <w:noProof/>
              </w:rPr>
              <w:t>Sending an XMLHttpRequest</w:t>
            </w:r>
            <w:r>
              <w:rPr>
                <w:noProof/>
                <w:webHidden/>
              </w:rPr>
              <w:tab/>
            </w:r>
            <w:r>
              <w:rPr>
                <w:noProof/>
                <w:webHidden/>
              </w:rPr>
              <w:fldChar w:fldCharType="begin"/>
            </w:r>
            <w:r>
              <w:rPr>
                <w:noProof/>
                <w:webHidden/>
              </w:rPr>
              <w:instrText xml:space="preserve"> PAGEREF _Toc31984583 \h </w:instrText>
            </w:r>
            <w:r>
              <w:rPr>
                <w:noProof/>
                <w:webHidden/>
              </w:rPr>
            </w:r>
            <w:r>
              <w:rPr>
                <w:noProof/>
                <w:webHidden/>
              </w:rPr>
              <w:fldChar w:fldCharType="separate"/>
            </w:r>
            <w:r>
              <w:rPr>
                <w:noProof/>
                <w:webHidden/>
              </w:rPr>
              <w:t>11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84" w:history="1">
            <w:r w:rsidRPr="00A807C5">
              <w:rPr>
                <w:rStyle w:val="Hyperlink"/>
                <w:noProof/>
              </w:rPr>
              <w:t>Old Versions of Internet Explorer (IE5 and IE6)</w:t>
            </w:r>
            <w:r>
              <w:rPr>
                <w:noProof/>
                <w:webHidden/>
              </w:rPr>
              <w:tab/>
            </w:r>
            <w:r>
              <w:rPr>
                <w:noProof/>
                <w:webHidden/>
              </w:rPr>
              <w:fldChar w:fldCharType="begin"/>
            </w:r>
            <w:r>
              <w:rPr>
                <w:noProof/>
                <w:webHidden/>
              </w:rPr>
              <w:instrText xml:space="preserve"> PAGEREF _Toc31984584 \h </w:instrText>
            </w:r>
            <w:r>
              <w:rPr>
                <w:noProof/>
                <w:webHidden/>
              </w:rPr>
            </w:r>
            <w:r>
              <w:rPr>
                <w:noProof/>
                <w:webHidden/>
              </w:rPr>
              <w:fldChar w:fldCharType="separate"/>
            </w:r>
            <w:r>
              <w:rPr>
                <w:noProof/>
                <w:webHidden/>
              </w:rPr>
              <w:t>11</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85" w:history="1">
            <w:r w:rsidRPr="00A807C5">
              <w:rPr>
                <w:rStyle w:val="Hyperlink"/>
                <w:noProof/>
              </w:rPr>
              <w:t>XML Parser</w:t>
            </w:r>
            <w:r>
              <w:rPr>
                <w:noProof/>
                <w:webHidden/>
              </w:rPr>
              <w:tab/>
            </w:r>
            <w:r>
              <w:rPr>
                <w:noProof/>
                <w:webHidden/>
              </w:rPr>
              <w:fldChar w:fldCharType="begin"/>
            </w:r>
            <w:r>
              <w:rPr>
                <w:noProof/>
                <w:webHidden/>
              </w:rPr>
              <w:instrText xml:space="preserve"> PAGEREF _Toc31984585 \h </w:instrText>
            </w:r>
            <w:r>
              <w:rPr>
                <w:noProof/>
                <w:webHidden/>
              </w:rPr>
            </w:r>
            <w:r>
              <w:rPr>
                <w:noProof/>
                <w:webHidden/>
              </w:rPr>
              <w:fldChar w:fldCharType="separate"/>
            </w:r>
            <w:r>
              <w:rPr>
                <w:noProof/>
                <w:webHidden/>
              </w:rPr>
              <w:t>11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86" w:history="1">
            <w:r w:rsidRPr="00A807C5">
              <w:rPr>
                <w:rStyle w:val="Hyperlink"/>
                <w:noProof/>
              </w:rPr>
              <w:t>Parsing a Text String</w:t>
            </w:r>
            <w:r>
              <w:rPr>
                <w:noProof/>
                <w:webHidden/>
              </w:rPr>
              <w:tab/>
            </w:r>
            <w:r>
              <w:rPr>
                <w:noProof/>
                <w:webHidden/>
              </w:rPr>
              <w:fldChar w:fldCharType="begin"/>
            </w:r>
            <w:r>
              <w:rPr>
                <w:noProof/>
                <w:webHidden/>
              </w:rPr>
              <w:instrText xml:space="preserve"> PAGEREF _Toc31984586 \h </w:instrText>
            </w:r>
            <w:r>
              <w:rPr>
                <w:noProof/>
                <w:webHidden/>
              </w:rPr>
            </w:r>
            <w:r>
              <w:rPr>
                <w:noProof/>
                <w:webHidden/>
              </w:rPr>
              <w:fldChar w:fldCharType="separate"/>
            </w:r>
            <w:r>
              <w:rPr>
                <w:noProof/>
                <w:webHidden/>
              </w:rPr>
              <w:t>11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587" w:history="1">
            <w:r w:rsidRPr="00A807C5">
              <w:rPr>
                <w:rStyle w:val="Hyperlink"/>
                <w:noProof/>
              </w:rPr>
              <w:t>The XMLHttpRequest Object</w:t>
            </w:r>
            <w:r>
              <w:rPr>
                <w:noProof/>
                <w:webHidden/>
              </w:rPr>
              <w:tab/>
            </w:r>
            <w:r>
              <w:rPr>
                <w:noProof/>
                <w:webHidden/>
              </w:rPr>
              <w:fldChar w:fldCharType="begin"/>
            </w:r>
            <w:r>
              <w:rPr>
                <w:noProof/>
                <w:webHidden/>
              </w:rPr>
              <w:instrText xml:space="preserve"> PAGEREF _Toc31984587 \h </w:instrText>
            </w:r>
            <w:r>
              <w:rPr>
                <w:noProof/>
                <w:webHidden/>
              </w:rPr>
            </w:r>
            <w:r>
              <w:rPr>
                <w:noProof/>
                <w:webHidden/>
              </w:rPr>
              <w:fldChar w:fldCharType="separate"/>
            </w:r>
            <w:r>
              <w:rPr>
                <w:noProof/>
                <w:webHidden/>
              </w:rPr>
              <w:t>12</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588" w:history="1">
            <w:r w:rsidRPr="00A807C5">
              <w:rPr>
                <w:rStyle w:val="Hyperlink"/>
                <w:noProof/>
              </w:rPr>
              <w:t>AJAX Introduction</w:t>
            </w:r>
            <w:r>
              <w:rPr>
                <w:noProof/>
                <w:webHidden/>
              </w:rPr>
              <w:tab/>
            </w:r>
            <w:r>
              <w:rPr>
                <w:noProof/>
                <w:webHidden/>
              </w:rPr>
              <w:fldChar w:fldCharType="begin"/>
            </w:r>
            <w:r>
              <w:rPr>
                <w:noProof/>
                <w:webHidden/>
              </w:rPr>
              <w:instrText xml:space="preserve"> PAGEREF _Toc31984588 \h </w:instrText>
            </w:r>
            <w:r>
              <w:rPr>
                <w:noProof/>
                <w:webHidden/>
              </w:rPr>
            </w:r>
            <w:r>
              <w:rPr>
                <w:noProof/>
                <w:webHidden/>
              </w:rPr>
              <w:fldChar w:fldCharType="separate"/>
            </w:r>
            <w:r>
              <w:rPr>
                <w:noProof/>
                <w:webHidden/>
              </w:rPr>
              <w:t>12</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89" w:history="1">
            <w:r w:rsidRPr="00A807C5">
              <w:rPr>
                <w:rStyle w:val="Hyperlink"/>
                <w:noProof/>
              </w:rPr>
              <w:t>The XMLHttpRequest Object</w:t>
            </w:r>
            <w:r>
              <w:rPr>
                <w:noProof/>
                <w:webHidden/>
              </w:rPr>
              <w:tab/>
            </w:r>
            <w:r>
              <w:rPr>
                <w:noProof/>
                <w:webHidden/>
              </w:rPr>
              <w:fldChar w:fldCharType="begin"/>
            </w:r>
            <w:r>
              <w:rPr>
                <w:noProof/>
                <w:webHidden/>
              </w:rPr>
              <w:instrText xml:space="preserve"> PAGEREF _Toc31984589 \h </w:instrText>
            </w:r>
            <w:r>
              <w:rPr>
                <w:noProof/>
                <w:webHidden/>
              </w:rPr>
            </w:r>
            <w:r>
              <w:rPr>
                <w:noProof/>
                <w:webHidden/>
              </w:rPr>
              <w:fldChar w:fldCharType="separate"/>
            </w:r>
            <w:r>
              <w:rPr>
                <w:noProof/>
                <w:webHidden/>
              </w:rPr>
              <w:t>13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0" w:history="1">
            <w:r w:rsidRPr="00A807C5">
              <w:rPr>
                <w:rStyle w:val="Hyperlink"/>
                <w:noProof/>
              </w:rPr>
              <w:t>Access Across Domains</w:t>
            </w:r>
            <w:r>
              <w:rPr>
                <w:noProof/>
                <w:webHidden/>
              </w:rPr>
              <w:tab/>
            </w:r>
            <w:r>
              <w:rPr>
                <w:noProof/>
                <w:webHidden/>
              </w:rPr>
              <w:fldChar w:fldCharType="begin"/>
            </w:r>
            <w:r>
              <w:rPr>
                <w:noProof/>
                <w:webHidden/>
              </w:rPr>
              <w:instrText xml:space="preserve"> PAGEREF _Toc31984590 \h </w:instrText>
            </w:r>
            <w:r>
              <w:rPr>
                <w:noProof/>
                <w:webHidden/>
              </w:rPr>
            </w:r>
            <w:r>
              <w:rPr>
                <w:noProof/>
                <w:webHidden/>
              </w:rPr>
              <w:fldChar w:fldCharType="separate"/>
            </w:r>
            <w:r>
              <w:rPr>
                <w:noProof/>
                <w:webHidden/>
              </w:rPr>
              <w:t>13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1" w:history="1">
            <w:r w:rsidRPr="00A807C5">
              <w:rPr>
                <w:rStyle w:val="Hyperlink"/>
                <w:noProof/>
              </w:rPr>
              <w:t>XMLHttpRequest Object Methods</w:t>
            </w:r>
            <w:r>
              <w:rPr>
                <w:noProof/>
                <w:webHidden/>
              </w:rPr>
              <w:tab/>
            </w:r>
            <w:r>
              <w:rPr>
                <w:noProof/>
                <w:webHidden/>
              </w:rPr>
              <w:fldChar w:fldCharType="begin"/>
            </w:r>
            <w:r>
              <w:rPr>
                <w:noProof/>
                <w:webHidden/>
              </w:rPr>
              <w:instrText xml:space="preserve"> PAGEREF _Toc31984591 \h </w:instrText>
            </w:r>
            <w:r>
              <w:rPr>
                <w:noProof/>
                <w:webHidden/>
              </w:rPr>
            </w:r>
            <w:r>
              <w:rPr>
                <w:noProof/>
                <w:webHidden/>
              </w:rPr>
              <w:fldChar w:fldCharType="separate"/>
            </w:r>
            <w:r>
              <w:rPr>
                <w:noProof/>
                <w:webHidden/>
              </w:rPr>
              <w:t>13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2" w:history="1">
            <w:r w:rsidRPr="00A807C5">
              <w:rPr>
                <w:rStyle w:val="Hyperlink"/>
                <w:noProof/>
              </w:rPr>
              <w:t>XMLHttpRequest Object Properties</w:t>
            </w:r>
            <w:r>
              <w:rPr>
                <w:noProof/>
                <w:webHidden/>
              </w:rPr>
              <w:tab/>
            </w:r>
            <w:r>
              <w:rPr>
                <w:noProof/>
                <w:webHidden/>
              </w:rPr>
              <w:fldChar w:fldCharType="begin"/>
            </w:r>
            <w:r>
              <w:rPr>
                <w:noProof/>
                <w:webHidden/>
              </w:rPr>
              <w:instrText xml:space="preserve"> PAGEREF _Toc31984592 \h </w:instrText>
            </w:r>
            <w:r>
              <w:rPr>
                <w:noProof/>
                <w:webHidden/>
              </w:rPr>
            </w:r>
            <w:r>
              <w:rPr>
                <w:noProof/>
                <w:webHidden/>
              </w:rPr>
              <w:fldChar w:fldCharType="separate"/>
            </w:r>
            <w:r>
              <w:rPr>
                <w:noProof/>
                <w:webHidden/>
              </w:rPr>
              <w:t>13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3" w:history="1">
            <w:r w:rsidRPr="00A807C5">
              <w:rPr>
                <w:rStyle w:val="Hyperlink"/>
                <w:noProof/>
              </w:rPr>
              <w:t>Send a Request To a Server</w:t>
            </w:r>
            <w:r>
              <w:rPr>
                <w:noProof/>
                <w:webHidden/>
              </w:rPr>
              <w:tab/>
            </w:r>
            <w:r>
              <w:rPr>
                <w:noProof/>
                <w:webHidden/>
              </w:rPr>
              <w:fldChar w:fldCharType="begin"/>
            </w:r>
            <w:r>
              <w:rPr>
                <w:noProof/>
                <w:webHidden/>
              </w:rPr>
              <w:instrText xml:space="preserve"> PAGEREF _Toc31984593 \h </w:instrText>
            </w:r>
            <w:r>
              <w:rPr>
                <w:noProof/>
                <w:webHidden/>
              </w:rPr>
            </w:r>
            <w:r>
              <w:rPr>
                <w:noProof/>
                <w:webHidden/>
              </w:rPr>
              <w:fldChar w:fldCharType="separate"/>
            </w:r>
            <w:r>
              <w:rPr>
                <w:noProof/>
                <w:webHidden/>
              </w:rPr>
              <w:t>14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4" w:history="1">
            <w:r w:rsidRPr="00A807C5">
              <w:rPr>
                <w:rStyle w:val="Hyperlink"/>
                <w:noProof/>
              </w:rPr>
              <w:t>GET or POST?</w:t>
            </w:r>
            <w:r>
              <w:rPr>
                <w:noProof/>
                <w:webHidden/>
              </w:rPr>
              <w:tab/>
            </w:r>
            <w:r>
              <w:rPr>
                <w:noProof/>
                <w:webHidden/>
              </w:rPr>
              <w:fldChar w:fldCharType="begin"/>
            </w:r>
            <w:r>
              <w:rPr>
                <w:noProof/>
                <w:webHidden/>
              </w:rPr>
              <w:instrText xml:space="preserve"> PAGEREF _Toc31984594 \h </w:instrText>
            </w:r>
            <w:r>
              <w:rPr>
                <w:noProof/>
                <w:webHidden/>
              </w:rPr>
            </w:r>
            <w:r>
              <w:rPr>
                <w:noProof/>
                <w:webHidden/>
              </w:rPr>
              <w:fldChar w:fldCharType="separate"/>
            </w:r>
            <w:r>
              <w:rPr>
                <w:noProof/>
                <w:webHidden/>
              </w:rPr>
              <w:t>14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5" w:history="1">
            <w:r w:rsidRPr="00A807C5">
              <w:rPr>
                <w:rStyle w:val="Hyperlink"/>
                <w:noProof/>
              </w:rPr>
              <w:t>GET Requests</w:t>
            </w:r>
            <w:r>
              <w:rPr>
                <w:noProof/>
                <w:webHidden/>
              </w:rPr>
              <w:tab/>
            </w:r>
            <w:r>
              <w:rPr>
                <w:noProof/>
                <w:webHidden/>
              </w:rPr>
              <w:fldChar w:fldCharType="begin"/>
            </w:r>
            <w:r>
              <w:rPr>
                <w:noProof/>
                <w:webHidden/>
              </w:rPr>
              <w:instrText xml:space="preserve"> PAGEREF _Toc31984595 \h </w:instrText>
            </w:r>
            <w:r>
              <w:rPr>
                <w:noProof/>
                <w:webHidden/>
              </w:rPr>
            </w:r>
            <w:r>
              <w:rPr>
                <w:noProof/>
                <w:webHidden/>
              </w:rPr>
              <w:fldChar w:fldCharType="separate"/>
            </w:r>
            <w:r>
              <w:rPr>
                <w:noProof/>
                <w:webHidden/>
              </w:rPr>
              <w:t>15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6" w:history="1">
            <w:r w:rsidRPr="00A807C5">
              <w:rPr>
                <w:rStyle w:val="Hyperlink"/>
                <w:noProof/>
              </w:rPr>
              <w:t>POST Requests</w:t>
            </w:r>
            <w:r>
              <w:rPr>
                <w:noProof/>
                <w:webHidden/>
              </w:rPr>
              <w:tab/>
            </w:r>
            <w:r>
              <w:rPr>
                <w:noProof/>
                <w:webHidden/>
              </w:rPr>
              <w:fldChar w:fldCharType="begin"/>
            </w:r>
            <w:r>
              <w:rPr>
                <w:noProof/>
                <w:webHidden/>
              </w:rPr>
              <w:instrText xml:space="preserve"> PAGEREF _Toc31984596 \h </w:instrText>
            </w:r>
            <w:r>
              <w:rPr>
                <w:noProof/>
                <w:webHidden/>
              </w:rPr>
            </w:r>
            <w:r>
              <w:rPr>
                <w:noProof/>
                <w:webHidden/>
              </w:rPr>
              <w:fldChar w:fldCharType="separate"/>
            </w:r>
            <w:r>
              <w:rPr>
                <w:noProof/>
                <w:webHidden/>
              </w:rPr>
              <w:t>15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7" w:history="1">
            <w:r w:rsidRPr="00A807C5">
              <w:rPr>
                <w:rStyle w:val="Hyperlink"/>
                <w:noProof/>
              </w:rPr>
              <w:t>Server Response</w:t>
            </w:r>
            <w:r>
              <w:rPr>
                <w:noProof/>
                <w:webHidden/>
              </w:rPr>
              <w:tab/>
            </w:r>
            <w:r>
              <w:rPr>
                <w:noProof/>
                <w:webHidden/>
              </w:rPr>
              <w:fldChar w:fldCharType="begin"/>
            </w:r>
            <w:r>
              <w:rPr>
                <w:noProof/>
                <w:webHidden/>
              </w:rPr>
              <w:instrText xml:space="preserve"> PAGEREF _Toc31984597 \h </w:instrText>
            </w:r>
            <w:r>
              <w:rPr>
                <w:noProof/>
                <w:webHidden/>
              </w:rPr>
            </w:r>
            <w:r>
              <w:rPr>
                <w:noProof/>
                <w:webHidden/>
              </w:rPr>
              <w:fldChar w:fldCharType="separate"/>
            </w:r>
            <w:r>
              <w:rPr>
                <w:noProof/>
                <w:webHidden/>
              </w:rPr>
              <w:t>15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8" w:history="1">
            <w:r w:rsidRPr="00A807C5">
              <w:rPr>
                <w:rStyle w:val="Hyperlink"/>
                <w:noProof/>
              </w:rPr>
              <w:t>Server Response Properties</w:t>
            </w:r>
            <w:r>
              <w:rPr>
                <w:noProof/>
                <w:webHidden/>
              </w:rPr>
              <w:tab/>
            </w:r>
            <w:r>
              <w:rPr>
                <w:noProof/>
                <w:webHidden/>
              </w:rPr>
              <w:fldChar w:fldCharType="begin"/>
            </w:r>
            <w:r>
              <w:rPr>
                <w:noProof/>
                <w:webHidden/>
              </w:rPr>
              <w:instrText xml:space="preserve"> PAGEREF _Toc31984598 \h </w:instrText>
            </w:r>
            <w:r>
              <w:rPr>
                <w:noProof/>
                <w:webHidden/>
              </w:rPr>
            </w:r>
            <w:r>
              <w:rPr>
                <w:noProof/>
                <w:webHidden/>
              </w:rPr>
              <w:fldChar w:fldCharType="separate"/>
            </w:r>
            <w:r>
              <w:rPr>
                <w:noProof/>
                <w:webHidden/>
              </w:rPr>
              <w:t>16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599" w:history="1">
            <w:r w:rsidRPr="00A807C5">
              <w:rPr>
                <w:rStyle w:val="Hyperlink"/>
                <w:noProof/>
              </w:rPr>
              <w:t>Server Response Methods</w:t>
            </w:r>
            <w:r>
              <w:rPr>
                <w:noProof/>
                <w:webHidden/>
              </w:rPr>
              <w:tab/>
            </w:r>
            <w:r>
              <w:rPr>
                <w:noProof/>
                <w:webHidden/>
              </w:rPr>
              <w:fldChar w:fldCharType="begin"/>
            </w:r>
            <w:r>
              <w:rPr>
                <w:noProof/>
                <w:webHidden/>
              </w:rPr>
              <w:instrText xml:space="preserve"> PAGEREF _Toc31984599 \h </w:instrText>
            </w:r>
            <w:r>
              <w:rPr>
                <w:noProof/>
                <w:webHidden/>
              </w:rPr>
            </w:r>
            <w:r>
              <w:rPr>
                <w:noProof/>
                <w:webHidden/>
              </w:rPr>
              <w:fldChar w:fldCharType="separate"/>
            </w:r>
            <w:r>
              <w:rPr>
                <w:noProof/>
                <w:webHidden/>
              </w:rPr>
              <w:t>16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00" w:history="1">
            <w:r w:rsidRPr="00A807C5">
              <w:rPr>
                <w:rStyle w:val="Hyperlink"/>
                <w:noProof/>
              </w:rPr>
              <w:t>The getAllResponseHeaders() Method</w:t>
            </w:r>
            <w:r>
              <w:rPr>
                <w:noProof/>
                <w:webHidden/>
              </w:rPr>
              <w:tab/>
            </w:r>
            <w:r>
              <w:rPr>
                <w:noProof/>
                <w:webHidden/>
              </w:rPr>
              <w:fldChar w:fldCharType="begin"/>
            </w:r>
            <w:r>
              <w:rPr>
                <w:noProof/>
                <w:webHidden/>
              </w:rPr>
              <w:instrText xml:space="preserve"> PAGEREF _Toc31984600 \h </w:instrText>
            </w:r>
            <w:r>
              <w:rPr>
                <w:noProof/>
                <w:webHidden/>
              </w:rPr>
            </w:r>
            <w:r>
              <w:rPr>
                <w:noProof/>
                <w:webHidden/>
              </w:rPr>
              <w:fldChar w:fldCharType="separate"/>
            </w:r>
            <w:r>
              <w:rPr>
                <w:noProof/>
                <w:webHidden/>
              </w:rPr>
              <w:t>16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01" w:history="1">
            <w:r w:rsidRPr="00A807C5">
              <w:rPr>
                <w:rStyle w:val="Hyperlink"/>
                <w:noProof/>
              </w:rPr>
              <w:t>The getResponseHeader() Method</w:t>
            </w:r>
            <w:r>
              <w:rPr>
                <w:noProof/>
                <w:webHidden/>
              </w:rPr>
              <w:tab/>
            </w:r>
            <w:r>
              <w:rPr>
                <w:noProof/>
                <w:webHidden/>
              </w:rPr>
              <w:fldChar w:fldCharType="begin"/>
            </w:r>
            <w:r>
              <w:rPr>
                <w:noProof/>
                <w:webHidden/>
              </w:rPr>
              <w:instrText xml:space="preserve"> PAGEREF _Toc31984601 \h </w:instrText>
            </w:r>
            <w:r>
              <w:rPr>
                <w:noProof/>
                <w:webHidden/>
              </w:rPr>
            </w:r>
            <w:r>
              <w:rPr>
                <w:noProof/>
                <w:webHidden/>
              </w:rPr>
              <w:fldChar w:fldCharType="separate"/>
            </w:r>
            <w:r>
              <w:rPr>
                <w:noProof/>
                <w:webHidden/>
              </w:rPr>
              <w:t>16</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602" w:history="1">
            <w:r w:rsidRPr="00A807C5">
              <w:rPr>
                <w:rStyle w:val="Hyperlink"/>
                <w:noProof/>
              </w:rPr>
              <w:t>XML DOM Tutorial</w:t>
            </w:r>
            <w:r>
              <w:rPr>
                <w:noProof/>
                <w:webHidden/>
              </w:rPr>
              <w:tab/>
            </w:r>
            <w:r>
              <w:rPr>
                <w:noProof/>
                <w:webHidden/>
              </w:rPr>
              <w:fldChar w:fldCharType="begin"/>
            </w:r>
            <w:r>
              <w:rPr>
                <w:noProof/>
                <w:webHidden/>
              </w:rPr>
              <w:instrText xml:space="preserve"> PAGEREF _Toc31984602 \h </w:instrText>
            </w:r>
            <w:r>
              <w:rPr>
                <w:noProof/>
                <w:webHidden/>
              </w:rPr>
            </w:r>
            <w:r>
              <w:rPr>
                <w:noProof/>
                <w:webHidden/>
              </w:rPr>
              <w:fldChar w:fldCharType="separate"/>
            </w:r>
            <w:r>
              <w:rPr>
                <w:noProof/>
                <w:webHidden/>
              </w:rPr>
              <w:t>17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03" w:history="1">
            <w:r w:rsidRPr="00A807C5">
              <w:rPr>
                <w:rStyle w:val="Hyperlink"/>
                <w:noProof/>
              </w:rPr>
              <w:t>Introduction</w:t>
            </w:r>
            <w:r>
              <w:rPr>
                <w:noProof/>
                <w:webHidden/>
              </w:rPr>
              <w:tab/>
            </w:r>
            <w:r>
              <w:rPr>
                <w:noProof/>
                <w:webHidden/>
              </w:rPr>
              <w:fldChar w:fldCharType="begin"/>
            </w:r>
            <w:r>
              <w:rPr>
                <w:noProof/>
                <w:webHidden/>
              </w:rPr>
              <w:instrText xml:space="preserve"> PAGEREF _Toc31984603 \h </w:instrText>
            </w:r>
            <w:r>
              <w:rPr>
                <w:noProof/>
                <w:webHidden/>
              </w:rPr>
            </w:r>
            <w:r>
              <w:rPr>
                <w:noProof/>
                <w:webHidden/>
              </w:rPr>
              <w:fldChar w:fldCharType="separate"/>
            </w:r>
            <w:r>
              <w:rPr>
                <w:noProof/>
                <w:webHidden/>
              </w:rPr>
              <w:t>17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04" w:history="1">
            <w:r w:rsidRPr="00A807C5">
              <w:rPr>
                <w:rStyle w:val="Hyperlink"/>
                <w:noProof/>
              </w:rPr>
              <w:t>Get the Value of an XML Element</w:t>
            </w:r>
            <w:r>
              <w:rPr>
                <w:noProof/>
                <w:webHidden/>
              </w:rPr>
              <w:tab/>
            </w:r>
            <w:r>
              <w:rPr>
                <w:noProof/>
                <w:webHidden/>
              </w:rPr>
              <w:fldChar w:fldCharType="begin"/>
            </w:r>
            <w:r>
              <w:rPr>
                <w:noProof/>
                <w:webHidden/>
              </w:rPr>
              <w:instrText xml:space="preserve"> PAGEREF _Toc31984604 \h </w:instrText>
            </w:r>
            <w:r>
              <w:rPr>
                <w:noProof/>
                <w:webHidden/>
              </w:rPr>
            </w:r>
            <w:r>
              <w:rPr>
                <w:noProof/>
                <w:webHidden/>
              </w:rPr>
              <w:fldChar w:fldCharType="separate"/>
            </w:r>
            <w:r>
              <w:rPr>
                <w:noProof/>
                <w:webHidden/>
              </w:rPr>
              <w:t>17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05" w:history="1">
            <w:r w:rsidRPr="00A807C5">
              <w:rPr>
                <w:rStyle w:val="Hyperlink"/>
                <w:noProof/>
              </w:rPr>
              <w:t>XML DOM Methods</w:t>
            </w:r>
            <w:r>
              <w:rPr>
                <w:noProof/>
                <w:webHidden/>
              </w:rPr>
              <w:tab/>
            </w:r>
            <w:r>
              <w:rPr>
                <w:noProof/>
                <w:webHidden/>
              </w:rPr>
              <w:fldChar w:fldCharType="begin"/>
            </w:r>
            <w:r>
              <w:rPr>
                <w:noProof/>
                <w:webHidden/>
              </w:rPr>
              <w:instrText xml:space="preserve"> PAGEREF _Toc31984605 \h </w:instrText>
            </w:r>
            <w:r>
              <w:rPr>
                <w:noProof/>
                <w:webHidden/>
              </w:rPr>
            </w:r>
            <w:r>
              <w:rPr>
                <w:noProof/>
                <w:webHidden/>
              </w:rPr>
              <w:fldChar w:fldCharType="separate"/>
            </w:r>
            <w:r>
              <w:rPr>
                <w:noProof/>
                <w:webHidden/>
              </w:rPr>
              <w:t>17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06" w:history="1">
            <w:r w:rsidRPr="00A807C5">
              <w:rPr>
                <w:rStyle w:val="Hyperlink"/>
                <w:noProof/>
              </w:rPr>
              <w:t>XML DOM Nodes</w:t>
            </w:r>
            <w:r>
              <w:rPr>
                <w:noProof/>
                <w:webHidden/>
              </w:rPr>
              <w:tab/>
            </w:r>
            <w:r>
              <w:rPr>
                <w:noProof/>
                <w:webHidden/>
              </w:rPr>
              <w:fldChar w:fldCharType="begin"/>
            </w:r>
            <w:r>
              <w:rPr>
                <w:noProof/>
                <w:webHidden/>
              </w:rPr>
              <w:instrText xml:space="preserve"> PAGEREF _Toc31984606 \h </w:instrText>
            </w:r>
            <w:r>
              <w:rPr>
                <w:noProof/>
                <w:webHidden/>
              </w:rPr>
            </w:r>
            <w:r>
              <w:rPr>
                <w:noProof/>
                <w:webHidden/>
              </w:rPr>
              <w:fldChar w:fldCharType="separate"/>
            </w:r>
            <w:r>
              <w:rPr>
                <w:noProof/>
                <w:webHidden/>
              </w:rPr>
              <w:t>17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07" w:history="1">
            <w:r w:rsidRPr="00A807C5">
              <w:rPr>
                <w:rStyle w:val="Hyperlink"/>
                <w:noProof/>
              </w:rPr>
              <w:t>Node Properties</w:t>
            </w:r>
            <w:r>
              <w:rPr>
                <w:noProof/>
                <w:webHidden/>
              </w:rPr>
              <w:tab/>
            </w:r>
            <w:r>
              <w:rPr>
                <w:noProof/>
                <w:webHidden/>
              </w:rPr>
              <w:fldChar w:fldCharType="begin"/>
            </w:r>
            <w:r>
              <w:rPr>
                <w:noProof/>
                <w:webHidden/>
              </w:rPr>
              <w:instrText xml:space="preserve"> PAGEREF _Toc31984607 \h </w:instrText>
            </w:r>
            <w:r>
              <w:rPr>
                <w:noProof/>
                <w:webHidden/>
              </w:rPr>
            </w:r>
            <w:r>
              <w:rPr>
                <w:noProof/>
                <w:webHidden/>
              </w:rPr>
              <w:fldChar w:fldCharType="separate"/>
            </w:r>
            <w:r>
              <w:rPr>
                <w:noProof/>
                <w:webHidden/>
              </w:rPr>
              <w:t>17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08" w:history="1">
            <w:r w:rsidRPr="00A807C5">
              <w:rPr>
                <w:rStyle w:val="Hyperlink"/>
                <w:noProof/>
              </w:rPr>
              <w:t>The nodeName Property</w:t>
            </w:r>
            <w:r>
              <w:rPr>
                <w:noProof/>
                <w:webHidden/>
              </w:rPr>
              <w:tab/>
            </w:r>
            <w:r>
              <w:rPr>
                <w:noProof/>
                <w:webHidden/>
              </w:rPr>
              <w:fldChar w:fldCharType="begin"/>
            </w:r>
            <w:r>
              <w:rPr>
                <w:noProof/>
                <w:webHidden/>
              </w:rPr>
              <w:instrText xml:space="preserve"> PAGEREF _Toc31984608 \h </w:instrText>
            </w:r>
            <w:r>
              <w:rPr>
                <w:noProof/>
                <w:webHidden/>
              </w:rPr>
            </w:r>
            <w:r>
              <w:rPr>
                <w:noProof/>
                <w:webHidden/>
              </w:rPr>
              <w:fldChar w:fldCharType="separate"/>
            </w:r>
            <w:r>
              <w:rPr>
                <w:noProof/>
                <w:webHidden/>
              </w:rPr>
              <w:t>17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09" w:history="1">
            <w:r w:rsidRPr="00A807C5">
              <w:rPr>
                <w:rStyle w:val="Hyperlink"/>
                <w:noProof/>
              </w:rPr>
              <w:t>The nodeValue Property</w:t>
            </w:r>
            <w:r>
              <w:rPr>
                <w:noProof/>
                <w:webHidden/>
              </w:rPr>
              <w:tab/>
            </w:r>
            <w:r>
              <w:rPr>
                <w:noProof/>
                <w:webHidden/>
              </w:rPr>
              <w:fldChar w:fldCharType="begin"/>
            </w:r>
            <w:r>
              <w:rPr>
                <w:noProof/>
                <w:webHidden/>
              </w:rPr>
              <w:instrText xml:space="preserve"> PAGEREF _Toc31984609 \h </w:instrText>
            </w:r>
            <w:r>
              <w:rPr>
                <w:noProof/>
                <w:webHidden/>
              </w:rPr>
            </w:r>
            <w:r>
              <w:rPr>
                <w:noProof/>
                <w:webHidden/>
              </w:rPr>
              <w:fldChar w:fldCharType="separate"/>
            </w:r>
            <w:r>
              <w:rPr>
                <w:noProof/>
                <w:webHidden/>
              </w:rPr>
              <w:t>18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10" w:history="1">
            <w:r w:rsidRPr="00A807C5">
              <w:rPr>
                <w:rStyle w:val="Hyperlink"/>
                <w:noProof/>
              </w:rPr>
              <w:t>Get the Value of an Element</w:t>
            </w:r>
            <w:r>
              <w:rPr>
                <w:noProof/>
                <w:webHidden/>
              </w:rPr>
              <w:tab/>
            </w:r>
            <w:r>
              <w:rPr>
                <w:noProof/>
                <w:webHidden/>
              </w:rPr>
              <w:fldChar w:fldCharType="begin"/>
            </w:r>
            <w:r>
              <w:rPr>
                <w:noProof/>
                <w:webHidden/>
              </w:rPr>
              <w:instrText xml:space="preserve"> PAGEREF _Toc31984610 \h </w:instrText>
            </w:r>
            <w:r>
              <w:rPr>
                <w:noProof/>
                <w:webHidden/>
              </w:rPr>
            </w:r>
            <w:r>
              <w:rPr>
                <w:noProof/>
                <w:webHidden/>
              </w:rPr>
              <w:fldChar w:fldCharType="separate"/>
            </w:r>
            <w:r>
              <w:rPr>
                <w:noProof/>
                <w:webHidden/>
              </w:rPr>
              <w:t>18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11" w:history="1">
            <w:r w:rsidRPr="00A807C5">
              <w:rPr>
                <w:rStyle w:val="Hyperlink"/>
                <w:noProof/>
              </w:rPr>
              <w:t>Change the Value of an Element</w:t>
            </w:r>
            <w:r>
              <w:rPr>
                <w:noProof/>
                <w:webHidden/>
              </w:rPr>
              <w:tab/>
            </w:r>
            <w:r>
              <w:rPr>
                <w:noProof/>
                <w:webHidden/>
              </w:rPr>
              <w:fldChar w:fldCharType="begin"/>
            </w:r>
            <w:r>
              <w:rPr>
                <w:noProof/>
                <w:webHidden/>
              </w:rPr>
              <w:instrText xml:space="preserve"> PAGEREF _Toc31984611 \h </w:instrText>
            </w:r>
            <w:r>
              <w:rPr>
                <w:noProof/>
                <w:webHidden/>
              </w:rPr>
            </w:r>
            <w:r>
              <w:rPr>
                <w:noProof/>
                <w:webHidden/>
              </w:rPr>
              <w:fldChar w:fldCharType="separate"/>
            </w:r>
            <w:r>
              <w:rPr>
                <w:noProof/>
                <w:webHidden/>
              </w:rPr>
              <w:t>18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12" w:history="1">
            <w:r w:rsidRPr="00A807C5">
              <w:rPr>
                <w:rStyle w:val="Hyperlink"/>
                <w:noProof/>
              </w:rPr>
              <w:t>The nodeType Property</w:t>
            </w:r>
            <w:r>
              <w:rPr>
                <w:noProof/>
                <w:webHidden/>
              </w:rPr>
              <w:tab/>
            </w:r>
            <w:r>
              <w:rPr>
                <w:noProof/>
                <w:webHidden/>
              </w:rPr>
              <w:fldChar w:fldCharType="begin"/>
            </w:r>
            <w:r>
              <w:rPr>
                <w:noProof/>
                <w:webHidden/>
              </w:rPr>
              <w:instrText xml:space="preserve"> PAGEREF _Toc31984612 \h </w:instrText>
            </w:r>
            <w:r>
              <w:rPr>
                <w:noProof/>
                <w:webHidden/>
              </w:rPr>
            </w:r>
            <w:r>
              <w:rPr>
                <w:noProof/>
                <w:webHidden/>
              </w:rPr>
              <w:fldChar w:fldCharType="separate"/>
            </w:r>
            <w:r>
              <w:rPr>
                <w:noProof/>
                <w:webHidden/>
              </w:rPr>
              <w:t>18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13" w:history="1">
            <w:r w:rsidRPr="00A807C5">
              <w:rPr>
                <w:rStyle w:val="Hyperlink"/>
                <w:noProof/>
              </w:rPr>
              <w:t>Get Node Values, Attributes, Length</w:t>
            </w:r>
            <w:r>
              <w:rPr>
                <w:noProof/>
                <w:webHidden/>
              </w:rPr>
              <w:tab/>
            </w:r>
            <w:r>
              <w:rPr>
                <w:noProof/>
                <w:webHidden/>
              </w:rPr>
              <w:fldChar w:fldCharType="begin"/>
            </w:r>
            <w:r>
              <w:rPr>
                <w:noProof/>
                <w:webHidden/>
              </w:rPr>
              <w:instrText xml:space="preserve"> PAGEREF _Toc31984613 \h </w:instrText>
            </w:r>
            <w:r>
              <w:rPr>
                <w:noProof/>
                <w:webHidden/>
              </w:rPr>
            </w:r>
            <w:r>
              <w:rPr>
                <w:noProof/>
                <w:webHidden/>
              </w:rPr>
              <w:fldChar w:fldCharType="separate"/>
            </w:r>
            <w:r>
              <w:rPr>
                <w:noProof/>
                <w:webHidden/>
              </w:rPr>
              <w:t>18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14" w:history="1">
            <w:r w:rsidRPr="00A807C5">
              <w:rPr>
                <w:rStyle w:val="Hyperlink"/>
                <w:noProof/>
              </w:rPr>
              <w:t>Navigating DOM Nodes</w:t>
            </w:r>
            <w:r>
              <w:rPr>
                <w:noProof/>
                <w:webHidden/>
              </w:rPr>
              <w:tab/>
            </w:r>
            <w:r>
              <w:rPr>
                <w:noProof/>
                <w:webHidden/>
              </w:rPr>
              <w:fldChar w:fldCharType="begin"/>
            </w:r>
            <w:r>
              <w:rPr>
                <w:noProof/>
                <w:webHidden/>
              </w:rPr>
              <w:instrText xml:space="preserve"> PAGEREF _Toc31984614 \h </w:instrText>
            </w:r>
            <w:r>
              <w:rPr>
                <w:noProof/>
                <w:webHidden/>
              </w:rPr>
            </w:r>
            <w:r>
              <w:rPr>
                <w:noProof/>
                <w:webHidden/>
              </w:rPr>
              <w:fldChar w:fldCharType="separate"/>
            </w:r>
            <w:r>
              <w:rPr>
                <w:noProof/>
                <w:webHidden/>
              </w:rPr>
              <w:t>18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15" w:history="1">
            <w:r w:rsidRPr="00A807C5">
              <w:rPr>
                <w:rStyle w:val="Hyperlink"/>
                <w:noProof/>
              </w:rPr>
              <w:t>Get an Attribute and its Value</w:t>
            </w:r>
            <w:r>
              <w:rPr>
                <w:noProof/>
                <w:webHidden/>
              </w:rPr>
              <w:tab/>
            </w:r>
            <w:r>
              <w:rPr>
                <w:noProof/>
                <w:webHidden/>
              </w:rPr>
              <w:fldChar w:fldCharType="begin"/>
            </w:r>
            <w:r>
              <w:rPr>
                <w:noProof/>
                <w:webHidden/>
              </w:rPr>
              <w:instrText xml:space="preserve"> PAGEREF _Toc31984615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16" w:history="1">
            <w:r w:rsidRPr="00A807C5">
              <w:rPr>
                <w:rStyle w:val="Hyperlink"/>
                <w:noProof/>
              </w:rPr>
              <w:t>Change the value of nodes</w:t>
            </w:r>
            <w:r>
              <w:rPr>
                <w:noProof/>
                <w:webHidden/>
              </w:rPr>
              <w:tab/>
            </w:r>
            <w:r>
              <w:rPr>
                <w:noProof/>
                <w:webHidden/>
              </w:rPr>
              <w:fldChar w:fldCharType="begin"/>
            </w:r>
            <w:r>
              <w:rPr>
                <w:noProof/>
                <w:webHidden/>
              </w:rPr>
              <w:instrText xml:space="preserve"> PAGEREF _Toc31984616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17" w:history="1">
            <w:r w:rsidRPr="00A807C5">
              <w:rPr>
                <w:rStyle w:val="Hyperlink"/>
                <w:noProof/>
              </w:rPr>
              <w:t>Change the Value of a Text Node</w:t>
            </w:r>
            <w:r>
              <w:rPr>
                <w:noProof/>
                <w:webHidden/>
              </w:rPr>
              <w:tab/>
            </w:r>
            <w:r>
              <w:rPr>
                <w:noProof/>
                <w:webHidden/>
              </w:rPr>
              <w:fldChar w:fldCharType="begin"/>
            </w:r>
            <w:r>
              <w:rPr>
                <w:noProof/>
                <w:webHidden/>
              </w:rPr>
              <w:instrText xml:space="preserve"> PAGEREF _Toc31984617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18" w:history="1">
            <w:r w:rsidRPr="00A807C5">
              <w:rPr>
                <w:rStyle w:val="Hyperlink"/>
                <w:noProof/>
              </w:rPr>
              <w:t>Change the Value of an Attribute</w:t>
            </w:r>
            <w:r>
              <w:rPr>
                <w:noProof/>
                <w:webHidden/>
              </w:rPr>
              <w:tab/>
            </w:r>
            <w:r>
              <w:rPr>
                <w:noProof/>
                <w:webHidden/>
              </w:rPr>
              <w:fldChar w:fldCharType="begin"/>
            </w:r>
            <w:r>
              <w:rPr>
                <w:noProof/>
                <w:webHidden/>
              </w:rPr>
              <w:instrText xml:space="preserve"> PAGEREF _Toc31984618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19" w:history="1">
            <w:r w:rsidRPr="00A807C5">
              <w:rPr>
                <w:rStyle w:val="Hyperlink"/>
                <w:noProof/>
              </w:rPr>
              <w:t>Change an Attribute Using setAttribute()</w:t>
            </w:r>
            <w:r>
              <w:rPr>
                <w:noProof/>
                <w:webHidden/>
              </w:rPr>
              <w:tab/>
            </w:r>
            <w:r>
              <w:rPr>
                <w:noProof/>
                <w:webHidden/>
              </w:rPr>
              <w:fldChar w:fldCharType="begin"/>
            </w:r>
            <w:r>
              <w:rPr>
                <w:noProof/>
                <w:webHidden/>
              </w:rPr>
              <w:instrText xml:space="preserve"> PAGEREF _Toc31984619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20" w:history="1">
            <w:r w:rsidRPr="00A807C5">
              <w:rPr>
                <w:rStyle w:val="Hyperlink"/>
                <w:noProof/>
              </w:rPr>
              <w:t>Change an Attribute Using nodeValue</w:t>
            </w:r>
            <w:r>
              <w:rPr>
                <w:noProof/>
                <w:webHidden/>
              </w:rPr>
              <w:tab/>
            </w:r>
            <w:r>
              <w:rPr>
                <w:noProof/>
                <w:webHidden/>
              </w:rPr>
              <w:fldChar w:fldCharType="begin"/>
            </w:r>
            <w:r>
              <w:rPr>
                <w:noProof/>
                <w:webHidden/>
              </w:rPr>
              <w:instrText xml:space="preserve"> PAGEREF _Toc31984620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21" w:history="1">
            <w:r w:rsidRPr="00A807C5">
              <w:rPr>
                <w:rStyle w:val="Hyperlink"/>
                <w:noProof/>
              </w:rPr>
              <w:t>XML DOM Remove Nodes</w:t>
            </w:r>
            <w:r>
              <w:rPr>
                <w:noProof/>
                <w:webHidden/>
              </w:rPr>
              <w:tab/>
            </w:r>
            <w:r>
              <w:rPr>
                <w:noProof/>
                <w:webHidden/>
              </w:rPr>
              <w:fldChar w:fldCharType="begin"/>
            </w:r>
            <w:r>
              <w:rPr>
                <w:noProof/>
                <w:webHidden/>
              </w:rPr>
              <w:instrText xml:space="preserve"> PAGEREF _Toc31984621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22" w:history="1">
            <w:r w:rsidRPr="00A807C5">
              <w:rPr>
                <w:rStyle w:val="Hyperlink"/>
                <w:noProof/>
              </w:rPr>
              <w:t>Remove an Element Node</w:t>
            </w:r>
            <w:r>
              <w:rPr>
                <w:noProof/>
                <w:webHidden/>
              </w:rPr>
              <w:tab/>
            </w:r>
            <w:r>
              <w:rPr>
                <w:noProof/>
                <w:webHidden/>
              </w:rPr>
              <w:fldChar w:fldCharType="begin"/>
            </w:r>
            <w:r>
              <w:rPr>
                <w:noProof/>
                <w:webHidden/>
              </w:rPr>
              <w:instrText xml:space="preserve"> PAGEREF _Toc31984622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23" w:history="1">
            <w:r w:rsidRPr="00A807C5">
              <w:rPr>
                <w:rStyle w:val="Hyperlink"/>
                <w:noProof/>
              </w:rPr>
              <w:t>Remove Myself - Remove the Current Node</w:t>
            </w:r>
            <w:r>
              <w:rPr>
                <w:noProof/>
                <w:webHidden/>
              </w:rPr>
              <w:tab/>
            </w:r>
            <w:r>
              <w:rPr>
                <w:noProof/>
                <w:webHidden/>
              </w:rPr>
              <w:fldChar w:fldCharType="begin"/>
            </w:r>
            <w:r>
              <w:rPr>
                <w:noProof/>
                <w:webHidden/>
              </w:rPr>
              <w:instrText xml:space="preserve"> PAGEREF _Toc31984623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24" w:history="1">
            <w:r w:rsidRPr="00A807C5">
              <w:rPr>
                <w:rStyle w:val="Hyperlink"/>
                <w:noProof/>
              </w:rPr>
              <w:t>Remove a Text Node</w:t>
            </w:r>
            <w:r>
              <w:rPr>
                <w:noProof/>
                <w:webHidden/>
              </w:rPr>
              <w:tab/>
            </w:r>
            <w:r>
              <w:rPr>
                <w:noProof/>
                <w:webHidden/>
              </w:rPr>
              <w:fldChar w:fldCharType="begin"/>
            </w:r>
            <w:r>
              <w:rPr>
                <w:noProof/>
                <w:webHidden/>
              </w:rPr>
              <w:instrText xml:space="preserve"> PAGEREF _Toc31984624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25" w:history="1">
            <w:r w:rsidRPr="00A807C5">
              <w:rPr>
                <w:rStyle w:val="Hyperlink"/>
                <w:noProof/>
              </w:rPr>
              <w:t>Clear a Text Node</w:t>
            </w:r>
            <w:r>
              <w:rPr>
                <w:noProof/>
                <w:webHidden/>
              </w:rPr>
              <w:tab/>
            </w:r>
            <w:r>
              <w:rPr>
                <w:noProof/>
                <w:webHidden/>
              </w:rPr>
              <w:fldChar w:fldCharType="begin"/>
            </w:r>
            <w:r>
              <w:rPr>
                <w:noProof/>
                <w:webHidden/>
              </w:rPr>
              <w:instrText xml:space="preserve"> PAGEREF _Toc31984625 \h </w:instrText>
            </w:r>
            <w:r>
              <w:rPr>
                <w:noProof/>
                <w:webHidden/>
              </w:rPr>
            </w:r>
            <w:r>
              <w:rPr>
                <w:noProof/>
                <w:webHidden/>
              </w:rPr>
              <w:fldChar w:fldCharType="separate"/>
            </w:r>
            <w:r>
              <w:rPr>
                <w:noProof/>
                <w:webHidden/>
              </w:rPr>
              <w:t>19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26" w:history="1">
            <w:r w:rsidRPr="00A807C5">
              <w:rPr>
                <w:rStyle w:val="Hyperlink"/>
                <w:noProof/>
              </w:rPr>
              <w:t>Remove an Attribute Node by Name</w:t>
            </w:r>
            <w:r>
              <w:rPr>
                <w:noProof/>
                <w:webHidden/>
              </w:rPr>
              <w:tab/>
            </w:r>
            <w:r>
              <w:rPr>
                <w:noProof/>
                <w:webHidden/>
              </w:rPr>
              <w:fldChar w:fldCharType="begin"/>
            </w:r>
            <w:r>
              <w:rPr>
                <w:noProof/>
                <w:webHidden/>
              </w:rPr>
              <w:instrText xml:space="preserve"> PAGEREF _Toc31984626 \h </w:instrText>
            </w:r>
            <w:r>
              <w:rPr>
                <w:noProof/>
                <w:webHidden/>
              </w:rPr>
            </w:r>
            <w:r>
              <w:rPr>
                <w:noProof/>
                <w:webHidden/>
              </w:rPr>
              <w:fldChar w:fldCharType="separate"/>
            </w:r>
            <w:r>
              <w:rPr>
                <w:noProof/>
                <w:webHidden/>
              </w:rPr>
              <w:t>20</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27" w:history="1">
            <w:r w:rsidRPr="00A807C5">
              <w:rPr>
                <w:rStyle w:val="Hyperlink"/>
                <w:noProof/>
              </w:rPr>
              <w:t>Remove Attribute Nodes by Object</w:t>
            </w:r>
            <w:r>
              <w:rPr>
                <w:noProof/>
                <w:webHidden/>
              </w:rPr>
              <w:tab/>
            </w:r>
            <w:r>
              <w:rPr>
                <w:noProof/>
                <w:webHidden/>
              </w:rPr>
              <w:fldChar w:fldCharType="begin"/>
            </w:r>
            <w:r>
              <w:rPr>
                <w:noProof/>
                <w:webHidden/>
              </w:rPr>
              <w:instrText xml:space="preserve"> PAGEREF _Toc31984627 \h </w:instrText>
            </w:r>
            <w:r>
              <w:rPr>
                <w:noProof/>
                <w:webHidden/>
              </w:rPr>
            </w:r>
            <w:r>
              <w:rPr>
                <w:noProof/>
                <w:webHidden/>
              </w:rPr>
              <w:fldChar w:fldCharType="separate"/>
            </w:r>
            <w:r>
              <w:rPr>
                <w:noProof/>
                <w:webHidden/>
              </w:rPr>
              <w:t>20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28" w:history="1">
            <w:r w:rsidRPr="00A807C5">
              <w:rPr>
                <w:rStyle w:val="Hyperlink"/>
                <w:noProof/>
              </w:rPr>
              <w:t>XML DOM Replace Nodes</w:t>
            </w:r>
            <w:r>
              <w:rPr>
                <w:noProof/>
                <w:webHidden/>
              </w:rPr>
              <w:tab/>
            </w:r>
            <w:r>
              <w:rPr>
                <w:noProof/>
                <w:webHidden/>
              </w:rPr>
              <w:fldChar w:fldCharType="begin"/>
            </w:r>
            <w:r>
              <w:rPr>
                <w:noProof/>
                <w:webHidden/>
              </w:rPr>
              <w:instrText xml:space="preserve"> PAGEREF _Toc31984628 \h </w:instrText>
            </w:r>
            <w:r>
              <w:rPr>
                <w:noProof/>
                <w:webHidden/>
              </w:rPr>
            </w:r>
            <w:r>
              <w:rPr>
                <w:noProof/>
                <w:webHidden/>
              </w:rPr>
              <w:fldChar w:fldCharType="separate"/>
            </w:r>
            <w:r>
              <w:rPr>
                <w:noProof/>
                <w:webHidden/>
              </w:rPr>
              <w:t>20</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29" w:history="1">
            <w:r w:rsidRPr="00A807C5">
              <w:rPr>
                <w:rStyle w:val="Hyperlink"/>
                <w:noProof/>
              </w:rPr>
              <w:t>Replace an Element Node</w:t>
            </w:r>
            <w:r>
              <w:rPr>
                <w:noProof/>
                <w:webHidden/>
              </w:rPr>
              <w:tab/>
            </w:r>
            <w:r>
              <w:rPr>
                <w:noProof/>
                <w:webHidden/>
              </w:rPr>
              <w:fldChar w:fldCharType="begin"/>
            </w:r>
            <w:r>
              <w:rPr>
                <w:noProof/>
                <w:webHidden/>
              </w:rPr>
              <w:instrText xml:space="preserve"> PAGEREF _Toc31984629 \h </w:instrText>
            </w:r>
            <w:r>
              <w:rPr>
                <w:noProof/>
                <w:webHidden/>
              </w:rPr>
            </w:r>
            <w:r>
              <w:rPr>
                <w:noProof/>
                <w:webHidden/>
              </w:rPr>
              <w:fldChar w:fldCharType="separate"/>
            </w:r>
            <w:r>
              <w:rPr>
                <w:noProof/>
                <w:webHidden/>
              </w:rPr>
              <w:t>20</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30" w:history="1">
            <w:r w:rsidRPr="00A807C5">
              <w:rPr>
                <w:rStyle w:val="Hyperlink"/>
                <w:noProof/>
              </w:rPr>
              <w:t>Replace Data In a Text Node</w:t>
            </w:r>
            <w:r>
              <w:rPr>
                <w:noProof/>
                <w:webHidden/>
              </w:rPr>
              <w:tab/>
            </w:r>
            <w:r>
              <w:rPr>
                <w:noProof/>
                <w:webHidden/>
              </w:rPr>
              <w:fldChar w:fldCharType="begin"/>
            </w:r>
            <w:r>
              <w:rPr>
                <w:noProof/>
                <w:webHidden/>
              </w:rPr>
              <w:instrText xml:space="preserve"> PAGEREF _Toc31984630 \h </w:instrText>
            </w:r>
            <w:r>
              <w:rPr>
                <w:noProof/>
                <w:webHidden/>
              </w:rPr>
            </w:r>
            <w:r>
              <w:rPr>
                <w:noProof/>
                <w:webHidden/>
              </w:rPr>
              <w:fldChar w:fldCharType="separate"/>
            </w:r>
            <w:r>
              <w:rPr>
                <w:noProof/>
                <w:webHidden/>
              </w:rPr>
              <w:t>20</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31" w:history="1">
            <w:r w:rsidRPr="00A807C5">
              <w:rPr>
                <w:rStyle w:val="Hyperlink"/>
                <w:noProof/>
              </w:rPr>
              <w:t>Use the nodeValue Property Instead</w:t>
            </w:r>
            <w:r>
              <w:rPr>
                <w:noProof/>
                <w:webHidden/>
              </w:rPr>
              <w:tab/>
            </w:r>
            <w:r>
              <w:rPr>
                <w:noProof/>
                <w:webHidden/>
              </w:rPr>
              <w:fldChar w:fldCharType="begin"/>
            </w:r>
            <w:r>
              <w:rPr>
                <w:noProof/>
                <w:webHidden/>
              </w:rPr>
              <w:instrText xml:space="preserve"> PAGEREF _Toc31984631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32" w:history="1">
            <w:r w:rsidRPr="00A807C5">
              <w:rPr>
                <w:rStyle w:val="Hyperlink"/>
                <w:noProof/>
              </w:rPr>
              <w:t>XML DOM Create Nodes</w:t>
            </w:r>
            <w:r>
              <w:rPr>
                <w:noProof/>
                <w:webHidden/>
              </w:rPr>
              <w:tab/>
            </w:r>
            <w:r>
              <w:rPr>
                <w:noProof/>
                <w:webHidden/>
              </w:rPr>
              <w:fldChar w:fldCharType="begin"/>
            </w:r>
            <w:r>
              <w:rPr>
                <w:noProof/>
                <w:webHidden/>
              </w:rPr>
              <w:instrText xml:space="preserve"> PAGEREF _Toc31984632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33" w:history="1">
            <w:r w:rsidRPr="00A807C5">
              <w:rPr>
                <w:rStyle w:val="Hyperlink"/>
                <w:noProof/>
              </w:rPr>
              <w:t>Create a New Element Node</w:t>
            </w:r>
            <w:r>
              <w:rPr>
                <w:noProof/>
                <w:webHidden/>
              </w:rPr>
              <w:tab/>
            </w:r>
            <w:r>
              <w:rPr>
                <w:noProof/>
                <w:webHidden/>
              </w:rPr>
              <w:fldChar w:fldCharType="begin"/>
            </w:r>
            <w:r>
              <w:rPr>
                <w:noProof/>
                <w:webHidden/>
              </w:rPr>
              <w:instrText xml:space="preserve"> PAGEREF _Toc31984633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34" w:history="1">
            <w:r w:rsidRPr="00A807C5">
              <w:rPr>
                <w:rStyle w:val="Hyperlink"/>
                <w:noProof/>
              </w:rPr>
              <w:t>Create a New Attribute Node</w:t>
            </w:r>
            <w:r>
              <w:rPr>
                <w:noProof/>
                <w:webHidden/>
              </w:rPr>
              <w:tab/>
            </w:r>
            <w:r>
              <w:rPr>
                <w:noProof/>
                <w:webHidden/>
              </w:rPr>
              <w:fldChar w:fldCharType="begin"/>
            </w:r>
            <w:r>
              <w:rPr>
                <w:noProof/>
                <w:webHidden/>
              </w:rPr>
              <w:instrText xml:space="preserve"> PAGEREF _Toc31984634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35" w:history="1">
            <w:r w:rsidRPr="00A807C5">
              <w:rPr>
                <w:rStyle w:val="Hyperlink"/>
                <w:noProof/>
              </w:rPr>
              <w:t>Create an Attribute Using setAttribute()</w:t>
            </w:r>
            <w:r>
              <w:rPr>
                <w:noProof/>
                <w:webHidden/>
              </w:rPr>
              <w:tab/>
            </w:r>
            <w:r>
              <w:rPr>
                <w:noProof/>
                <w:webHidden/>
              </w:rPr>
              <w:fldChar w:fldCharType="begin"/>
            </w:r>
            <w:r>
              <w:rPr>
                <w:noProof/>
                <w:webHidden/>
              </w:rPr>
              <w:instrText xml:space="preserve"> PAGEREF _Toc31984635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36" w:history="1">
            <w:r w:rsidRPr="00A807C5">
              <w:rPr>
                <w:rStyle w:val="Hyperlink"/>
                <w:noProof/>
              </w:rPr>
              <w:t>Create a Text Node</w:t>
            </w:r>
            <w:r>
              <w:rPr>
                <w:noProof/>
                <w:webHidden/>
              </w:rPr>
              <w:tab/>
            </w:r>
            <w:r>
              <w:rPr>
                <w:noProof/>
                <w:webHidden/>
              </w:rPr>
              <w:fldChar w:fldCharType="begin"/>
            </w:r>
            <w:r>
              <w:rPr>
                <w:noProof/>
                <w:webHidden/>
              </w:rPr>
              <w:instrText xml:space="preserve"> PAGEREF _Toc31984636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37" w:history="1">
            <w:r w:rsidRPr="00A807C5">
              <w:rPr>
                <w:rStyle w:val="Hyperlink"/>
                <w:noProof/>
              </w:rPr>
              <w:t>Create a CDATA Section Node</w:t>
            </w:r>
            <w:r>
              <w:rPr>
                <w:noProof/>
                <w:webHidden/>
              </w:rPr>
              <w:tab/>
            </w:r>
            <w:r>
              <w:rPr>
                <w:noProof/>
                <w:webHidden/>
              </w:rPr>
              <w:fldChar w:fldCharType="begin"/>
            </w:r>
            <w:r>
              <w:rPr>
                <w:noProof/>
                <w:webHidden/>
              </w:rPr>
              <w:instrText xml:space="preserve"> PAGEREF _Toc31984637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38" w:history="1">
            <w:r w:rsidRPr="00A807C5">
              <w:rPr>
                <w:rStyle w:val="Hyperlink"/>
                <w:noProof/>
              </w:rPr>
              <w:t>Create a Comment Node</w:t>
            </w:r>
            <w:r>
              <w:rPr>
                <w:noProof/>
                <w:webHidden/>
              </w:rPr>
              <w:tab/>
            </w:r>
            <w:r>
              <w:rPr>
                <w:noProof/>
                <w:webHidden/>
              </w:rPr>
              <w:fldChar w:fldCharType="begin"/>
            </w:r>
            <w:r>
              <w:rPr>
                <w:noProof/>
                <w:webHidden/>
              </w:rPr>
              <w:instrText xml:space="preserve"> PAGEREF _Toc31984638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39" w:history="1">
            <w:r w:rsidRPr="00A807C5">
              <w:rPr>
                <w:rStyle w:val="Hyperlink"/>
                <w:noProof/>
              </w:rPr>
              <w:t>XML DOM Add Nodes</w:t>
            </w:r>
            <w:r>
              <w:rPr>
                <w:noProof/>
                <w:webHidden/>
              </w:rPr>
              <w:tab/>
            </w:r>
            <w:r>
              <w:rPr>
                <w:noProof/>
                <w:webHidden/>
              </w:rPr>
              <w:fldChar w:fldCharType="begin"/>
            </w:r>
            <w:r>
              <w:rPr>
                <w:noProof/>
                <w:webHidden/>
              </w:rPr>
              <w:instrText xml:space="preserve"> PAGEREF _Toc31984639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40" w:history="1">
            <w:r w:rsidRPr="00A807C5">
              <w:rPr>
                <w:rStyle w:val="Hyperlink"/>
                <w:noProof/>
              </w:rPr>
              <w:t>Add a Node - appendChild()</w:t>
            </w:r>
            <w:r>
              <w:rPr>
                <w:noProof/>
                <w:webHidden/>
              </w:rPr>
              <w:tab/>
            </w:r>
            <w:r>
              <w:rPr>
                <w:noProof/>
                <w:webHidden/>
              </w:rPr>
              <w:fldChar w:fldCharType="begin"/>
            </w:r>
            <w:r>
              <w:rPr>
                <w:noProof/>
                <w:webHidden/>
              </w:rPr>
              <w:instrText xml:space="preserve"> PAGEREF _Toc31984640 \h </w:instrText>
            </w:r>
            <w:r>
              <w:rPr>
                <w:noProof/>
                <w:webHidden/>
              </w:rPr>
            </w:r>
            <w:r>
              <w:rPr>
                <w:noProof/>
                <w:webHidden/>
              </w:rPr>
              <w:fldChar w:fldCharType="separate"/>
            </w:r>
            <w:r>
              <w:rPr>
                <w:noProof/>
                <w:webHidden/>
              </w:rPr>
              <w:t>21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41" w:history="1">
            <w:r w:rsidRPr="00A807C5">
              <w:rPr>
                <w:rStyle w:val="Hyperlink"/>
                <w:noProof/>
              </w:rPr>
              <w:t>Insert a Node - insertBefore()</w:t>
            </w:r>
            <w:r>
              <w:rPr>
                <w:noProof/>
                <w:webHidden/>
              </w:rPr>
              <w:tab/>
            </w:r>
            <w:r>
              <w:rPr>
                <w:noProof/>
                <w:webHidden/>
              </w:rPr>
              <w:fldChar w:fldCharType="begin"/>
            </w:r>
            <w:r>
              <w:rPr>
                <w:noProof/>
                <w:webHidden/>
              </w:rPr>
              <w:instrText xml:space="preserve"> PAGEREF _Toc31984641 \h </w:instrText>
            </w:r>
            <w:r>
              <w:rPr>
                <w:noProof/>
                <w:webHidden/>
              </w:rPr>
            </w:r>
            <w:r>
              <w:rPr>
                <w:noProof/>
                <w:webHidden/>
              </w:rPr>
              <w:fldChar w:fldCharType="separate"/>
            </w:r>
            <w:r>
              <w:rPr>
                <w:noProof/>
                <w:webHidden/>
              </w:rPr>
              <w:t>22</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42" w:history="1">
            <w:r w:rsidRPr="00A807C5">
              <w:rPr>
                <w:rStyle w:val="Hyperlink"/>
                <w:noProof/>
              </w:rPr>
              <w:t>Add a New Attribute</w:t>
            </w:r>
            <w:r>
              <w:rPr>
                <w:noProof/>
                <w:webHidden/>
              </w:rPr>
              <w:tab/>
            </w:r>
            <w:r>
              <w:rPr>
                <w:noProof/>
                <w:webHidden/>
              </w:rPr>
              <w:fldChar w:fldCharType="begin"/>
            </w:r>
            <w:r>
              <w:rPr>
                <w:noProof/>
                <w:webHidden/>
              </w:rPr>
              <w:instrText xml:space="preserve"> PAGEREF _Toc31984642 \h </w:instrText>
            </w:r>
            <w:r>
              <w:rPr>
                <w:noProof/>
                <w:webHidden/>
              </w:rPr>
            </w:r>
            <w:r>
              <w:rPr>
                <w:noProof/>
                <w:webHidden/>
              </w:rPr>
              <w:fldChar w:fldCharType="separate"/>
            </w:r>
            <w:r>
              <w:rPr>
                <w:noProof/>
                <w:webHidden/>
              </w:rPr>
              <w:t>22</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43" w:history="1">
            <w:r w:rsidRPr="00A807C5">
              <w:rPr>
                <w:rStyle w:val="Hyperlink"/>
                <w:noProof/>
              </w:rPr>
              <w:t>Add Text to a Text Node - insertData()</w:t>
            </w:r>
            <w:r>
              <w:rPr>
                <w:noProof/>
                <w:webHidden/>
              </w:rPr>
              <w:tab/>
            </w:r>
            <w:r>
              <w:rPr>
                <w:noProof/>
                <w:webHidden/>
              </w:rPr>
              <w:fldChar w:fldCharType="begin"/>
            </w:r>
            <w:r>
              <w:rPr>
                <w:noProof/>
                <w:webHidden/>
              </w:rPr>
              <w:instrText xml:space="preserve"> PAGEREF _Toc31984643 \h </w:instrText>
            </w:r>
            <w:r>
              <w:rPr>
                <w:noProof/>
                <w:webHidden/>
              </w:rPr>
            </w:r>
            <w:r>
              <w:rPr>
                <w:noProof/>
                <w:webHidden/>
              </w:rPr>
              <w:fldChar w:fldCharType="separate"/>
            </w:r>
            <w:r>
              <w:rPr>
                <w:noProof/>
                <w:webHidden/>
              </w:rPr>
              <w:t>22</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44" w:history="1">
            <w:r w:rsidRPr="00A807C5">
              <w:rPr>
                <w:rStyle w:val="Hyperlink"/>
                <w:noProof/>
              </w:rPr>
              <w:t>XML DOM Clone Nodes</w:t>
            </w:r>
            <w:r>
              <w:rPr>
                <w:noProof/>
                <w:webHidden/>
              </w:rPr>
              <w:tab/>
            </w:r>
            <w:r>
              <w:rPr>
                <w:noProof/>
                <w:webHidden/>
              </w:rPr>
              <w:fldChar w:fldCharType="begin"/>
            </w:r>
            <w:r>
              <w:rPr>
                <w:noProof/>
                <w:webHidden/>
              </w:rPr>
              <w:instrText xml:space="preserve"> PAGEREF _Toc31984644 \h </w:instrText>
            </w:r>
            <w:r>
              <w:rPr>
                <w:noProof/>
                <w:webHidden/>
              </w:rPr>
            </w:r>
            <w:r>
              <w:rPr>
                <w:noProof/>
                <w:webHidden/>
              </w:rPr>
              <w:fldChar w:fldCharType="separate"/>
            </w:r>
            <w:r>
              <w:rPr>
                <w:noProof/>
                <w:webHidden/>
              </w:rPr>
              <w:t>22</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645" w:history="1">
            <w:r w:rsidRPr="00A807C5">
              <w:rPr>
                <w:rStyle w:val="Hyperlink"/>
                <w:noProof/>
              </w:rPr>
              <w:t>XPath Tutorial</w:t>
            </w:r>
            <w:r>
              <w:rPr>
                <w:noProof/>
                <w:webHidden/>
              </w:rPr>
              <w:tab/>
            </w:r>
            <w:r>
              <w:rPr>
                <w:noProof/>
                <w:webHidden/>
              </w:rPr>
              <w:fldChar w:fldCharType="begin"/>
            </w:r>
            <w:r>
              <w:rPr>
                <w:noProof/>
                <w:webHidden/>
              </w:rPr>
              <w:instrText xml:space="preserve"> PAGEREF _Toc31984645 \h </w:instrText>
            </w:r>
            <w:r>
              <w:rPr>
                <w:noProof/>
                <w:webHidden/>
              </w:rPr>
            </w:r>
            <w:r>
              <w:rPr>
                <w:noProof/>
                <w:webHidden/>
              </w:rPr>
              <w:fldChar w:fldCharType="separate"/>
            </w:r>
            <w:r>
              <w:rPr>
                <w:noProof/>
                <w:webHidden/>
              </w:rPr>
              <w:t>22</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46" w:history="1">
            <w:r w:rsidRPr="00A807C5">
              <w:rPr>
                <w:rStyle w:val="Hyperlink"/>
                <w:noProof/>
              </w:rPr>
              <w:t>XPath Syntax</w:t>
            </w:r>
            <w:r>
              <w:rPr>
                <w:noProof/>
                <w:webHidden/>
              </w:rPr>
              <w:tab/>
            </w:r>
            <w:r>
              <w:rPr>
                <w:noProof/>
                <w:webHidden/>
              </w:rPr>
              <w:fldChar w:fldCharType="begin"/>
            </w:r>
            <w:r>
              <w:rPr>
                <w:noProof/>
                <w:webHidden/>
              </w:rPr>
              <w:instrText xml:space="preserve"> PAGEREF _Toc31984646 \h </w:instrText>
            </w:r>
            <w:r>
              <w:rPr>
                <w:noProof/>
                <w:webHidden/>
              </w:rPr>
            </w:r>
            <w:r>
              <w:rPr>
                <w:noProof/>
                <w:webHidden/>
              </w:rPr>
              <w:fldChar w:fldCharType="separate"/>
            </w:r>
            <w:r>
              <w:rPr>
                <w:noProof/>
                <w:webHidden/>
              </w:rPr>
              <w:t>22</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47" w:history="1">
            <w:r w:rsidRPr="00A807C5">
              <w:rPr>
                <w:rStyle w:val="Hyperlink"/>
                <w:noProof/>
              </w:rPr>
              <w:t>Selecting Nodes</w:t>
            </w:r>
            <w:r>
              <w:rPr>
                <w:noProof/>
                <w:webHidden/>
              </w:rPr>
              <w:tab/>
            </w:r>
            <w:r>
              <w:rPr>
                <w:noProof/>
                <w:webHidden/>
              </w:rPr>
              <w:fldChar w:fldCharType="begin"/>
            </w:r>
            <w:r>
              <w:rPr>
                <w:noProof/>
                <w:webHidden/>
              </w:rPr>
              <w:instrText xml:space="preserve"> PAGEREF _Toc31984647 \h </w:instrText>
            </w:r>
            <w:r>
              <w:rPr>
                <w:noProof/>
                <w:webHidden/>
              </w:rPr>
            </w:r>
            <w:r>
              <w:rPr>
                <w:noProof/>
                <w:webHidden/>
              </w:rPr>
              <w:fldChar w:fldCharType="separate"/>
            </w:r>
            <w:r>
              <w:rPr>
                <w:noProof/>
                <w:webHidden/>
              </w:rPr>
              <w:t>23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48" w:history="1">
            <w:r w:rsidRPr="00A807C5">
              <w:rPr>
                <w:rStyle w:val="Hyperlink"/>
                <w:noProof/>
              </w:rPr>
              <w:t>Predicates</w:t>
            </w:r>
            <w:r>
              <w:rPr>
                <w:noProof/>
                <w:webHidden/>
              </w:rPr>
              <w:tab/>
            </w:r>
            <w:r>
              <w:rPr>
                <w:noProof/>
                <w:webHidden/>
              </w:rPr>
              <w:fldChar w:fldCharType="begin"/>
            </w:r>
            <w:r>
              <w:rPr>
                <w:noProof/>
                <w:webHidden/>
              </w:rPr>
              <w:instrText xml:space="preserve"> PAGEREF _Toc31984648 \h </w:instrText>
            </w:r>
            <w:r>
              <w:rPr>
                <w:noProof/>
                <w:webHidden/>
              </w:rPr>
            </w:r>
            <w:r>
              <w:rPr>
                <w:noProof/>
                <w:webHidden/>
              </w:rPr>
              <w:fldChar w:fldCharType="separate"/>
            </w:r>
            <w:r>
              <w:rPr>
                <w:noProof/>
                <w:webHidden/>
              </w:rPr>
              <w:t>23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49" w:history="1">
            <w:r w:rsidRPr="00A807C5">
              <w:rPr>
                <w:rStyle w:val="Hyperlink"/>
                <w:noProof/>
              </w:rPr>
              <w:t>Selecting Unknown Nodes</w:t>
            </w:r>
            <w:r>
              <w:rPr>
                <w:noProof/>
                <w:webHidden/>
              </w:rPr>
              <w:tab/>
            </w:r>
            <w:r>
              <w:rPr>
                <w:noProof/>
                <w:webHidden/>
              </w:rPr>
              <w:fldChar w:fldCharType="begin"/>
            </w:r>
            <w:r>
              <w:rPr>
                <w:noProof/>
                <w:webHidden/>
              </w:rPr>
              <w:instrText xml:space="preserve"> PAGEREF _Toc31984649 \h </w:instrText>
            </w:r>
            <w:r>
              <w:rPr>
                <w:noProof/>
                <w:webHidden/>
              </w:rPr>
            </w:r>
            <w:r>
              <w:rPr>
                <w:noProof/>
                <w:webHidden/>
              </w:rPr>
              <w:fldChar w:fldCharType="separate"/>
            </w:r>
            <w:r>
              <w:rPr>
                <w:noProof/>
                <w:webHidden/>
              </w:rPr>
              <w:t>24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50" w:history="1">
            <w:r w:rsidRPr="00A807C5">
              <w:rPr>
                <w:rStyle w:val="Hyperlink"/>
                <w:noProof/>
              </w:rPr>
              <w:t>Selecting Several Paths</w:t>
            </w:r>
            <w:r>
              <w:rPr>
                <w:noProof/>
                <w:webHidden/>
              </w:rPr>
              <w:tab/>
            </w:r>
            <w:r>
              <w:rPr>
                <w:noProof/>
                <w:webHidden/>
              </w:rPr>
              <w:fldChar w:fldCharType="begin"/>
            </w:r>
            <w:r>
              <w:rPr>
                <w:noProof/>
                <w:webHidden/>
              </w:rPr>
              <w:instrText xml:space="preserve"> PAGEREF _Toc31984650 \h </w:instrText>
            </w:r>
            <w:r>
              <w:rPr>
                <w:noProof/>
                <w:webHidden/>
              </w:rPr>
            </w:r>
            <w:r>
              <w:rPr>
                <w:noProof/>
                <w:webHidden/>
              </w:rPr>
              <w:fldChar w:fldCharType="separate"/>
            </w:r>
            <w:r>
              <w:rPr>
                <w:noProof/>
                <w:webHidden/>
              </w:rPr>
              <w:t>24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51" w:history="1">
            <w:r w:rsidRPr="00A807C5">
              <w:rPr>
                <w:rStyle w:val="Hyperlink"/>
                <w:noProof/>
              </w:rPr>
              <w:t>XPath Axes</w:t>
            </w:r>
            <w:r>
              <w:rPr>
                <w:noProof/>
                <w:webHidden/>
              </w:rPr>
              <w:tab/>
            </w:r>
            <w:r>
              <w:rPr>
                <w:noProof/>
                <w:webHidden/>
              </w:rPr>
              <w:fldChar w:fldCharType="begin"/>
            </w:r>
            <w:r>
              <w:rPr>
                <w:noProof/>
                <w:webHidden/>
              </w:rPr>
              <w:instrText xml:space="preserve"> PAGEREF _Toc31984651 \h </w:instrText>
            </w:r>
            <w:r>
              <w:rPr>
                <w:noProof/>
                <w:webHidden/>
              </w:rPr>
            </w:r>
            <w:r>
              <w:rPr>
                <w:noProof/>
                <w:webHidden/>
              </w:rPr>
              <w:fldChar w:fldCharType="separate"/>
            </w:r>
            <w:r>
              <w:rPr>
                <w:noProof/>
                <w:webHidden/>
              </w:rPr>
              <w:t>25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52" w:history="1">
            <w:r w:rsidRPr="00A807C5">
              <w:rPr>
                <w:rStyle w:val="Hyperlink"/>
                <w:noProof/>
              </w:rPr>
              <w:t>Location Path Expression</w:t>
            </w:r>
            <w:r>
              <w:rPr>
                <w:noProof/>
                <w:webHidden/>
              </w:rPr>
              <w:tab/>
            </w:r>
            <w:r>
              <w:rPr>
                <w:noProof/>
                <w:webHidden/>
              </w:rPr>
              <w:fldChar w:fldCharType="begin"/>
            </w:r>
            <w:r>
              <w:rPr>
                <w:noProof/>
                <w:webHidden/>
              </w:rPr>
              <w:instrText xml:space="preserve"> PAGEREF _Toc31984652 \h </w:instrText>
            </w:r>
            <w:r>
              <w:rPr>
                <w:noProof/>
                <w:webHidden/>
              </w:rPr>
            </w:r>
            <w:r>
              <w:rPr>
                <w:noProof/>
                <w:webHidden/>
              </w:rPr>
              <w:fldChar w:fldCharType="separate"/>
            </w:r>
            <w:r>
              <w:rPr>
                <w:noProof/>
                <w:webHidden/>
              </w:rPr>
              <w:t>25</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653" w:history="1">
            <w:r w:rsidRPr="00A807C5">
              <w:rPr>
                <w:rStyle w:val="Hyperlink"/>
                <w:noProof/>
              </w:rPr>
              <w:t>XSLT Introduction</w:t>
            </w:r>
            <w:r>
              <w:rPr>
                <w:noProof/>
                <w:webHidden/>
              </w:rPr>
              <w:tab/>
            </w:r>
            <w:r>
              <w:rPr>
                <w:noProof/>
                <w:webHidden/>
              </w:rPr>
              <w:fldChar w:fldCharType="begin"/>
            </w:r>
            <w:r>
              <w:rPr>
                <w:noProof/>
                <w:webHidden/>
              </w:rPr>
              <w:instrText xml:space="preserve"> PAGEREF _Toc31984653 \h </w:instrText>
            </w:r>
            <w:r>
              <w:rPr>
                <w:noProof/>
                <w:webHidden/>
              </w:rPr>
            </w:r>
            <w:r>
              <w:rPr>
                <w:noProof/>
                <w:webHidden/>
              </w:rPr>
              <w:fldChar w:fldCharType="separate"/>
            </w:r>
            <w:r>
              <w:rPr>
                <w:noProof/>
                <w:webHidden/>
              </w:rPr>
              <w:t>26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54" w:history="1">
            <w:r w:rsidRPr="00A807C5">
              <w:rPr>
                <w:rStyle w:val="Hyperlink"/>
                <w:noProof/>
              </w:rPr>
              <w:t>XSL(T) Languages</w:t>
            </w:r>
            <w:r>
              <w:rPr>
                <w:noProof/>
                <w:webHidden/>
              </w:rPr>
              <w:tab/>
            </w:r>
            <w:r>
              <w:rPr>
                <w:noProof/>
                <w:webHidden/>
              </w:rPr>
              <w:fldChar w:fldCharType="begin"/>
            </w:r>
            <w:r>
              <w:rPr>
                <w:noProof/>
                <w:webHidden/>
              </w:rPr>
              <w:instrText xml:space="preserve"> PAGEREF _Toc31984654 \h </w:instrText>
            </w:r>
            <w:r>
              <w:rPr>
                <w:noProof/>
                <w:webHidden/>
              </w:rPr>
            </w:r>
            <w:r>
              <w:rPr>
                <w:noProof/>
                <w:webHidden/>
              </w:rPr>
              <w:fldChar w:fldCharType="separate"/>
            </w:r>
            <w:r>
              <w:rPr>
                <w:noProof/>
                <w:webHidden/>
              </w:rPr>
              <w:t>26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55" w:history="1">
            <w:r w:rsidRPr="00A807C5">
              <w:rPr>
                <w:rStyle w:val="Hyperlink"/>
                <w:noProof/>
              </w:rPr>
              <w:t>It Started with XSL</w:t>
            </w:r>
            <w:r>
              <w:rPr>
                <w:noProof/>
                <w:webHidden/>
              </w:rPr>
              <w:tab/>
            </w:r>
            <w:r>
              <w:rPr>
                <w:noProof/>
                <w:webHidden/>
              </w:rPr>
              <w:fldChar w:fldCharType="begin"/>
            </w:r>
            <w:r>
              <w:rPr>
                <w:noProof/>
                <w:webHidden/>
              </w:rPr>
              <w:instrText xml:space="preserve"> PAGEREF _Toc31984655 \h </w:instrText>
            </w:r>
            <w:r>
              <w:rPr>
                <w:noProof/>
                <w:webHidden/>
              </w:rPr>
            </w:r>
            <w:r>
              <w:rPr>
                <w:noProof/>
                <w:webHidden/>
              </w:rPr>
              <w:fldChar w:fldCharType="separate"/>
            </w:r>
            <w:r>
              <w:rPr>
                <w:noProof/>
                <w:webHidden/>
              </w:rPr>
              <w:t>26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56" w:history="1">
            <w:r w:rsidRPr="00A807C5">
              <w:rPr>
                <w:rStyle w:val="Hyperlink"/>
                <w:noProof/>
              </w:rPr>
              <w:t>CSS = Style Sheets for HTML</w:t>
            </w:r>
            <w:r>
              <w:rPr>
                <w:noProof/>
                <w:webHidden/>
              </w:rPr>
              <w:tab/>
            </w:r>
            <w:r>
              <w:rPr>
                <w:noProof/>
                <w:webHidden/>
              </w:rPr>
              <w:fldChar w:fldCharType="begin"/>
            </w:r>
            <w:r>
              <w:rPr>
                <w:noProof/>
                <w:webHidden/>
              </w:rPr>
              <w:instrText xml:space="preserve"> PAGEREF _Toc31984656 \h </w:instrText>
            </w:r>
            <w:r>
              <w:rPr>
                <w:noProof/>
                <w:webHidden/>
              </w:rPr>
            </w:r>
            <w:r>
              <w:rPr>
                <w:noProof/>
                <w:webHidden/>
              </w:rPr>
              <w:fldChar w:fldCharType="separate"/>
            </w:r>
            <w:r>
              <w:rPr>
                <w:noProof/>
                <w:webHidden/>
              </w:rPr>
              <w:t>26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57" w:history="1">
            <w:r w:rsidRPr="00A807C5">
              <w:rPr>
                <w:rStyle w:val="Hyperlink"/>
                <w:noProof/>
              </w:rPr>
              <w:t>XSL = Style Sheets for XML</w:t>
            </w:r>
            <w:r>
              <w:rPr>
                <w:noProof/>
                <w:webHidden/>
              </w:rPr>
              <w:tab/>
            </w:r>
            <w:r>
              <w:rPr>
                <w:noProof/>
                <w:webHidden/>
              </w:rPr>
              <w:fldChar w:fldCharType="begin"/>
            </w:r>
            <w:r>
              <w:rPr>
                <w:noProof/>
                <w:webHidden/>
              </w:rPr>
              <w:instrText xml:space="preserve"> PAGEREF _Toc31984657 \h </w:instrText>
            </w:r>
            <w:r>
              <w:rPr>
                <w:noProof/>
                <w:webHidden/>
              </w:rPr>
            </w:r>
            <w:r>
              <w:rPr>
                <w:noProof/>
                <w:webHidden/>
              </w:rPr>
              <w:fldChar w:fldCharType="separate"/>
            </w:r>
            <w:r>
              <w:rPr>
                <w:noProof/>
                <w:webHidden/>
              </w:rPr>
              <w:t>26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58" w:history="1">
            <w:r w:rsidRPr="00A807C5">
              <w:rPr>
                <w:rStyle w:val="Hyperlink"/>
                <w:noProof/>
              </w:rPr>
              <w:t>XSL - More Than a Style Sheet Language</w:t>
            </w:r>
            <w:r>
              <w:rPr>
                <w:noProof/>
                <w:webHidden/>
              </w:rPr>
              <w:tab/>
            </w:r>
            <w:r>
              <w:rPr>
                <w:noProof/>
                <w:webHidden/>
              </w:rPr>
              <w:fldChar w:fldCharType="begin"/>
            </w:r>
            <w:r>
              <w:rPr>
                <w:noProof/>
                <w:webHidden/>
              </w:rPr>
              <w:instrText xml:space="preserve"> PAGEREF _Toc31984658 \h </w:instrText>
            </w:r>
            <w:r>
              <w:rPr>
                <w:noProof/>
                <w:webHidden/>
              </w:rPr>
            </w:r>
            <w:r>
              <w:rPr>
                <w:noProof/>
                <w:webHidden/>
              </w:rPr>
              <w:fldChar w:fldCharType="separate"/>
            </w:r>
            <w:r>
              <w:rPr>
                <w:noProof/>
                <w:webHidden/>
              </w:rPr>
              <w:t>27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59" w:history="1">
            <w:r w:rsidRPr="00A807C5">
              <w:rPr>
                <w:rStyle w:val="Hyperlink"/>
                <w:noProof/>
              </w:rPr>
              <w:t>What is XSLT?</w:t>
            </w:r>
            <w:r>
              <w:rPr>
                <w:noProof/>
                <w:webHidden/>
              </w:rPr>
              <w:tab/>
            </w:r>
            <w:r>
              <w:rPr>
                <w:noProof/>
                <w:webHidden/>
              </w:rPr>
              <w:fldChar w:fldCharType="begin"/>
            </w:r>
            <w:r>
              <w:rPr>
                <w:noProof/>
                <w:webHidden/>
              </w:rPr>
              <w:instrText xml:space="preserve"> PAGEREF _Toc31984659 \h </w:instrText>
            </w:r>
            <w:r>
              <w:rPr>
                <w:noProof/>
                <w:webHidden/>
              </w:rPr>
            </w:r>
            <w:r>
              <w:rPr>
                <w:noProof/>
                <w:webHidden/>
              </w:rPr>
              <w:fldChar w:fldCharType="separate"/>
            </w:r>
            <w:r>
              <w:rPr>
                <w:noProof/>
                <w:webHidden/>
              </w:rPr>
              <w:t>27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60" w:history="1">
            <w:r w:rsidRPr="00A807C5">
              <w:rPr>
                <w:rStyle w:val="Hyperlink"/>
                <w:noProof/>
              </w:rPr>
              <w:t>XSLT = XSL Transformations</w:t>
            </w:r>
            <w:r>
              <w:rPr>
                <w:noProof/>
                <w:webHidden/>
              </w:rPr>
              <w:tab/>
            </w:r>
            <w:r>
              <w:rPr>
                <w:noProof/>
                <w:webHidden/>
              </w:rPr>
              <w:fldChar w:fldCharType="begin"/>
            </w:r>
            <w:r>
              <w:rPr>
                <w:noProof/>
                <w:webHidden/>
              </w:rPr>
              <w:instrText xml:space="preserve"> PAGEREF _Toc31984660 \h </w:instrText>
            </w:r>
            <w:r>
              <w:rPr>
                <w:noProof/>
                <w:webHidden/>
              </w:rPr>
            </w:r>
            <w:r>
              <w:rPr>
                <w:noProof/>
                <w:webHidden/>
              </w:rPr>
              <w:fldChar w:fldCharType="separate"/>
            </w:r>
            <w:r>
              <w:rPr>
                <w:noProof/>
                <w:webHidden/>
              </w:rPr>
              <w:t>27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61" w:history="1">
            <w:r w:rsidRPr="00A807C5">
              <w:rPr>
                <w:rStyle w:val="Hyperlink"/>
                <w:noProof/>
              </w:rPr>
              <w:t>XSLT Uses XPath</w:t>
            </w:r>
            <w:r>
              <w:rPr>
                <w:noProof/>
                <w:webHidden/>
              </w:rPr>
              <w:tab/>
            </w:r>
            <w:r>
              <w:rPr>
                <w:noProof/>
                <w:webHidden/>
              </w:rPr>
              <w:fldChar w:fldCharType="begin"/>
            </w:r>
            <w:r>
              <w:rPr>
                <w:noProof/>
                <w:webHidden/>
              </w:rPr>
              <w:instrText xml:space="preserve"> PAGEREF _Toc31984661 \h </w:instrText>
            </w:r>
            <w:r>
              <w:rPr>
                <w:noProof/>
                <w:webHidden/>
              </w:rPr>
            </w:r>
            <w:r>
              <w:rPr>
                <w:noProof/>
                <w:webHidden/>
              </w:rPr>
              <w:fldChar w:fldCharType="separate"/>
            </w:r>
            <w:r>
              <w:rPr>
                <w:noProof/>
                <w:webHidden/>
              </w:rPr>
              <w:t>27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62" w:history="1">
            <w:r w:rsidRPr="00A807C5">
              <w:rPr>
                <w:rStyle w:val="Hyperlink"/>
                <w:noProof/>
              </w:rPr>
              <w:t>XSLT - Transformation</w:t>
            </w:r>
            <w:r>
              <w:rPr>
                <w:noProof/>
                <w:webHidden/>
              </w:rPr>
              <w:tab/>
            </w:r>
            <w:r>
              <w:rPr>
                <w:noProof/>
                <w:webHidden/>
              </w:rPr>
              <w:fldChar w:fldCharType="begin"/>
            </w:r>
            <w:r>
              <w:rPr>
                <w:noProof/>
                <w:webHidden/>
              </w:rPr>
              <w:instrText xml:space="preserve"> PAGEREF _Toc31984662 \h </w:instrText>
            </w:r>
            <w:r>
              <w:rPr>
                <w:noProof/>
                <w:webHidden/>
              </w:rPr>
            </w:r>
            <w:r>
              <w:rPr>
                <w:noProof/>
                <w:webHidden/>
              </w:rPr>
              <w:fldChar w:fldCharType="separate"/>
            </w:r>
            <w:r>
              <w:rPr>
                <w:noProof/>
                <w:webHidden/>
              </w:rPr>
              <w:t>27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63" w:history="1">
            <w:r w:rsidRPr="00A807C5">
              <w:rPr>
                <w:rStyle w:val="Hyperlink"/>
                <w:noProof/>
              </w:rPr>
              <w:t>Correct Style Sheet Declaration</w:t>
            </w:r>
            <w:r>
              <w:rPr>
                <w:noProof/>
                <w:webHidden/>
              </w:rPr>
              <w:tab/>
            </w:r>
            <w:r>
              <w:rPr>
                <w:noProof/>
                <w:webHidden/>
              </w:rPr>
              <w:fldChar w:fldCharType="begin"/>
            </w:r>
            <w:r>
              <w:rPr>
                <w:noProof/>
                <w:webHidden/>
              </w:rPr>
              <w:instrText xml:space="preserve"> PAGEREF _Toc31984663 \h </w:instrText>
            </w:r>
            <w:r>
              <w:rPr>
                <w:noProof/>
                <w:webHidden/>
              </w:rPr>
            </w:r>
            <w:r>
              <w:rPr>
                <w:noProof/>
                <w:webHidden/>
              </w:rPr>
              <w:fldChar w:fldCharType="separate"/>
            </w:r>
            <w:r>
              <w:rPr>
                <w:noProof/>
                <w:webHidden/>
              </w:rPr>
              <w:t>27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64" w:history="1">
            <w:r w:rsidRPr="00A807C5">
              <w:rPr>
                <w:rStyle w:val="Hyperlink"/>
                <w:noProof/>
              </w:rPr>
              <w:t>Link the XSL Style Sheet to the XML Document</w:t>
            </w:r>
            <w:r>
              <w:rPr>
                <w:noProof/>
                <w:webHidden/>
              </w:rPr>
              <w:tab/>
            </w:r>
            <w:r>
              <w:rPr>
                <w:noProof/>
                <w:webHidden/>
              </w:rPr>
              <w:fldChar w:fldCharType="begin"/>
            </w:r>
            <w:r>
              <w:rPr>
                <w:noProof/>
                <w:webHidden/>
              </w:rPr>
              <w:instrText xml:space="preserve"> PAGEREF _Toc31984664 \h </w:instrText>
            </w:r>
            <w:r>
              <w:rPr>
                <w:noProof/>
                <w:webHidden/>
              </w:rPr>
            </w:r>
            <w:r>
              <w:rPr>
                <w:noProof/>
                <w:webHidden/>
              </w:rPr>
              <w:fldChar w:fldCharType="separate"/>
            </w:r>
            <w:r>
              <w:rPr>
                <w:noProof/>
                <w:webHidden/>
              </w:rPr>
              <w:t>28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65" w:history="1">
            <w:r w:rsidRPr="00A807C5">
              <w:rPr>
                <w:rStyle w:val="Hyperlink"/>
                <w:noProof/>
              </w:rPr>
              <w:t>XSLT &lt;xsl:template&gt; Element</w:t>
            </w:r>
            <w:r>
              <w:rPr>
                <w:noProof/>
                <w:webHidden/>
              </w:rPr>
              <w:tab/>
            </w:r>
            <w:r>
              <w:rPr>
                <w:noProof/>
                <w:webHidden/>
              </w:rPr>
              <w:fldChar w:fldCharType="begin"/>
            </w:r>
            <w:r>
              <w:rPr>
                <w:noProof/>
                <w:webHidden/>
              </w:rPr>
              <w:instrText xml:space="preserve"> PAGEREF _Toc31984665 \h </w:instrText>
            </w:r>
            <w:r>
              <w:rPr>
                <w:noProof/>
                <w:webHidden/>
              </w:rPr>
            </w:r>
            <w:r>
              <w:rPr>
                <w:noProof/>
                <w:webHidden/>
              </w:rPr>
              <w:fldChar w:fldCharType="separate"/>
            </w:r>
            <w:r>
              <w:rPr>
                <w:noProof/>
                <w:webHidden/>
              </w:rPr>
              <w:t>28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66" w:history="1">
            <w:r w:rsidRPr="00A807C5">
              <w:rPr>
                <w:rStyle w:val="Hyperlink"/>
                <w:noProof/>
              </w:rPr>
              <w:t>The &lt;xsl:template&gt; Element</w:t>
            </w:r>
            <w:r>
              <w:rPr>
                <w:noProof/>
                <w:webHidden/>
              </w:rPr>
              <w:tab/>
            </w:r>
            <w:r>
              <w:rPr>
                <w:noProof/>
                <w:webHidden/>
              </w:rPr>
              <w:fldChar w:fldCharType="begin"/>
            </w:r>
            <w:r>
              <w:rPr>
                <w:noProof/>
                <w:webHidden/>
              </w:rPr>
              <w:instrText xml:space="preserve"> PAGEREF _Toc31984666 \h </w:instrText>
            </w:r>
            <w:r>
              <w:rPr>
                <w:noProof/>
                <w:webHidden/>
              </w:rPr>
            </w:r>
            <w:r>
              <w:rPr>
                <w:noProof/>
                <w:webHidden/>
              </w:rPr>
              <w:fldChar w:fldCharType="separate"/>
            </w:r>
            <w:r>
              <w:rPr>
                <w:noProof/>
                <w:webHidden/>
              </w:rPr>
              <w:t>28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67" w:history="1">
            <w:r w:rsidRPr="00A807C5">
              <w:rPr>
                <w:rStyle w:val="Hyperlink"/>
                <w:noProof/>
              </w:rPr>
              <w:t>XSLT &lt;xsl:value-of&gt; Element</w:t>
            </w:r>
            <w:r>
              <w:rPr>
                <w:noProof/>
                <w:webHidden/>
              </w:rPr>
              <w:tab/>
            </w:r>
            <w:r>
              <w:rPr>
                <w:noProof/>
                <w:webHidden/>
              </w:rPr>
              <w:fldChar w:fldCharType="begin"/>
            </w:r>
            <w:r>
              <w:rPr>
                <w:noProof/>
                <w:webHidden/>
              </w:rPr>
              <w:instrText xml:space="preserve"> PAGEREF _Toc31984667 \h </w:instrText>
            </w:r>
            <w:r>
              <w:rPr>
                <w:noProof/>
                <w:webHidden/>
              </w:rPr>
            </w:r>
            <w:r>
              <w:rPr>
                <w:noProof/>
                <w:webHidden/>
              </w:rPr>
              <w:fldChar w:fldCharType="separate"/>
            </w:r>
            <w:r>
              <w:rPr>
                <w:noProof/>
                <w:webHidden/>
              </w:rPr>
              <w:t>29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68" w:history="1">
            <w:r w:rsidRPr="00A807C5">
              <w:rPr>
                <w:rStyle w:val="Hyperlink"/>
                <w:noProof/>
              </w:rPr>
              <w:t>XSLT &lt;xsl:for-each&gt; Element</w:t>
            </w:r>
            <w:r>
              <w:rPr>
                <w:noProof/>
                <w:webHidden/>
              </w:rPr>
              <w:tab/>
            </w:r>
            <w:r>
              <w:rPr>
                <w:noProof/>
                <w:webHidden/>
              </w:rPr>
              <w:fldChar w:fldCharType="begin"/>
            </w:r>
            <w:r>
              <w:rPr>
                <w:noProof/>
                <w:webHidden/>
              </w:rPr>
              <w:instrText xml:space="preserve"> PAGEREF _Toc31984668 \h </w:instrText>
            </w:r>
            <w:r>
              <w:rPr>
                <w:noProof/>
                <w:webHidden/>
              </w:rPr>
            </w:r>
            <w:r>
              <w:rPr>
                <w:noProof/>
                <w:webHidden/>
              </w:rPr>
              <w:fldChar w:fldCharType="separate"/>
            </w:r>
            <w:r>
              <w:rPr>
                <w:noProof/>
                <w:webHidden/>
              </w:rPr>
              <w:t>29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69" w:history="1">
            <w:r w:rsidRPr="00A807C5">
              <w:rPr>
                <w:rStyle w:val="Hyperlink"/>
                <w:noProof/>
              </w:rPr>
              <w:t>Filtering the Output</w:t>
            </w:r>
            <w:r>
              <w:rPr>
                <w:noProof/>
                <w:webHidden/>
              </w:rPr>
              <w:tab/>
            </w:r>
            <w:r>
              <w:rPr>
                <w:noProof/>
                <w:webHidden/>
              </w:rPr>
              <w:fldChar w:fldCharType="begin"/>
            </w:r>
            <w:r>
              <w:rPr>
                <w:noProof/>
                <w:webHidden/>
              </w:rPr>
              <w:instrText xml:space="preserve"> PAGEREF _Toc31984669 \h </w:instrText>
            </w:r>
            <w:r>
              <w:rPr>
                <w:noProof/>
                <w:webHidden/>
              </w:rPr>
            </w:r>
            <w:r>
              <w:rPr>
                <w:noProof/>
                <w:webHidden/>
              </w:rPr>
              <w:fldChar w:fldCharType="separate"/>
            </w:r>
            <w:r>
              <w:rPr>
                <w:noProof/>
                <w:webHidden/>
              </w:rPr>
              <w:t>30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70" w:history="1">
            <w:r w:rsidRPr="00A807C5">
              <w:rPr>
                <w:rStyle w:val="Hyperlink"/>
                <w:noProof/>
              </w:rPr>
              <w:t>XSLT &lt;xsl:sort&gt; Element</w:t>
            </w:r>
            <w:r>
              <w:rPr>
                <w:noProof/>
                <w:webHidden/>
              </w:rPr>
              <w:tab/>
            </w:r>
            <w:r>
              <w:rPr>
                <w:noProof/>
                <w:webHidden/>
              </w:rPr>
              <w:fldChar w:fldCharType="begin"/>
            </w:r>
            <w:r>
              <w:rPr>
                <w:noProof/>
                <w:webHidden/>
              </w:rPr>
              <w:instrText xml:space="preserve"> PAGEREF _Toc31984670 \h </w:instrText>
            </w:r>
            <w:r>
              <w:rPr>
                <w:noProof/>
                <w:webHidden/>
              </w:rPr>
            </w:r>
            <w:r>
              <w:rPr>
                <w:noProof/>
                <w:webHidden/>
              </w:rPr>
              <w:fldChar w:fldCharType="separate"/>
            </w:r>
            <w:r>
              <w:rPr>
                <w:noProof/>
                <w:webHidden/>
              </w:rPr>
              <w:t>30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71" w:history="1">
            <w:r w:rsidRPr="00A807C5">
              <w:rPr>
                <w:rStyle w:val="Hyperlink"/>
                <w:noProof/>
              </w:rPr>
              <w:t>XSLT &lt;xsl:if&gt; Element</w:t>
            </w:r>
            <w:r>
              <w:rPr>
                <w:noProof/>
                <w:webHidden/>
              </w:rPr>
              <w:tab/>
            </w:r>
            <w:r>
              <w:rPr>
                <w:noProof/>
                <w:webHidden/>
              </w:rPr>
              <w:fldChar w:fldCharType="begin"/>
            </w:r>
            <w:r>
              <w:rPr>
                <w:noProof/>
                <w:webHidden/>
              </w:rPr>
              <w:instrText xml:space="preserve"> PAGEREF _Toc31984671 \h </w:instrText>
            </w:r>
            <w:r>
              <w:rPr>
                <w:noProof/>
                <w:webHidden/>
              </w:rPr>
            </w:r>
            <w:r>
              <w:rPr>
                <w:noProof/>
                <w:webHidden/>
              </w:rPr>
              <w:fldChar w:fldCharType="separate"/>
            </w:r>
            <w:r>
              <w:rPr>
                <w:noProof/>
                <w:webHidden/>
              </w:rPr>
              <w:t>30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72" w:history="1">
            <w:r w:rsidRPr="00A807C5">
              <w:rPr>
                <w:rStyle w:val="Hyperlink"/>
                <w:noProof/>
              </w:rPr>
              <w:t>XSLT &lt;xsl:choose&gt; Element</w:t>
            </w:r>
            <w:r>
              <w:rPr>
                <w:noProof/>
                <w:webHidden/>
              </w:rPr>
              <w:tab/>
            </w:r>
            <w:r>
              <w:rPr>
                <w:noProof/>
                <w:webHidden/>
              </w:rPr>
              <w:fldChar w:fldCharType="begin"/>
            </w:r>
            <w:r>
              <w:rPr>
                <w:noProof/>
                <w:webHidden/>
              </w:rPr>
              <w:instrText xml:space="preserve"> PAGEREF _Toc31984672 \h </w:instrText>
            </w:r>
            <w:r>
              <w:rPr>
                <w:noProof/>
                <w:webHidden/>
              </w:rPr>
            </w:r>
            <w:r>
              <w:rPr>
                <w:noProof/>
                <w:webHidden/>
              </w:rPr>
              <w:fldChar w:fldCharType="separate"/>
            </w:r>
            <w:r>
              <w:rPr>
                <w:noProof/>
                <w:webHidden/>
              </w:rPr>
              <w:t>30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73" w:history="1">
            <w:r w:rsidRPr="00A807C5">
              <w:rPr>
                <w:rStyle w:val="Hyperlink"/>
                <w:noProof/>
              </w:rPr>
              <w:t>XSLT &lt;xsl:apply-templates&gt; Element</w:t>
            </w:r>
            <w:r>
              <w:rPr>
                <w:noProof/>
                <w:webHidden/>
              </w:rPr>
              <w:tab/>
            </w:r>
            <w:r>
              <w:rPr>
                <w:noProof/>
                <w:webHidden/>
              </w:rPr>
              <w:fldChar w:fldCharType="begin"/>
            </w:r>
            <w:r>
              <w:rPr>
                <w:noProof/>
                <w:webHidden/>
              </w:rPr>
              <w:instrText xml:space="preserve"> PAGEREF _Toc31984673 \h </w:instrText>
            </w:r>
            <w:r>
              <w:rPr>
                <w:noProof/>
                <w:webHidden/>
              </w:rPr>
            </w:r>
            <w:r>
              <w:rPr>
                <w:noProof/>
                <w:webHidden/>
              </w:rPr>
              <w:fldChar w:fldCharType="separate"/>
            </w:r>
            <w:r>
              <w:rPr>
                <w:noProof/>
                <w:webHidden/>
              </w:rPr>
              <w:t>31</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74" w:history="1">
            <w:r w:rsidRPr="00A807C5">
              <w:rPr>
                <w:rStyle w:val="Hyperlink"/>
                <w:noProof/>
              </w:rPr>
              <w:t>XSLT - On the Client</w:t>
            </w:r>
            <w:r>
              <w:rPr>
                <w:noProof/>
                <w:webHidden/>
              </w:rPr>
              <w:tab/>
            </w:r>
            <w:r>
              <w:rPr>
                <w:noProof/>
                <w:webHidden/>
              </w:rPr>
              <w:fldChar w:fldCharType="begin"/>
            </w:r>
            <w:r>
              <w:rPr>
                <w:noProof/>
                <w:webHidden/>
              </w:rPr>
              <w:instrText xml:space="preserve"> PAGEREF _Toc31984674 \h </w:instrText>
            </w:r>
            <w:r>
              <w:rPr>
                <w:noProof/>
                <w:webHidden/>
              </w:rPr>
            </w:r>
            <w:r>
              <w:rPr>
                <w:noProof/>
                <w:webHidden/>
              </w:rPr>
              <w:fldChar w:fldCharType="separate"/>
            </w:r>
            <w:r>
              <w:rPr>
                <w:noProof/>
                <w:webHidden/>
              </w:rPr>
              <w:t>32</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75" w:history="1">
            <w:r w:rsidRPr="00A807C5">
              <w:rPr>
                <w:rStyle w:val="Hyperlink"/>
                <w:noProof/>
              </w:rPr>
              <w:t>XSLT - On the Server</w:t>
            </w:r>
            <w:r>
              <w:rPr>
                <w:noProof/>
                <w:webHidden/>
              </w:rPr>
              <w:tab/>
            </w:r>
            <w:r>
              <w:rPr>
                <w:noProof/>
                <w:webHidden/>
              </w:rPr>
              <w:fldChar w:fldCharType="begin"/>
            </w:r>
            <w:r>
              <w:rPr>
                <w:noProof/>
                <w:webHidden/>
              </w:rPr>
              <w:instrText xml:space="preserve"> PAGEREF _Toc31984675 \h </w:instrText>
            </w:r>
            <w:r>
              <w:rPr>
                <w:noProof/>
                <w:webHidden/>
              </w:rPr>
            </w:r>
            <w:r>
              <w:rPr>
                <w:noProof/>
                <w:webHidden/>
              </w:rPr>
              <w:fldChar w:fldCharType="separate"/>
            </w:r>
            <w:r>
              <w:rPr>
                <w:noProof/>
                <w:webHidden/>
              </w:rPr>
              <w:t>33</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76" w:history="1">
            <w:r w:rsidRPr="00A807C5">
              <w:rPr>
                <w:rStyle w:val="Hyperlink"/>
                <w:noProof/>
              </w:rPr>
              <w:t>PHP Code: Transform XML to XHTML on the Server</w:t>
            </w:r>
            <w:r>
              <w:rPr>
                <w:noProof/>
                <w:webHidden/>
              </w:rPr>
              <w:tab/>
            </w:r>
            <w:r>
              <w:rPr>
                <w:noProof/>
                <w:webHidden/>
              </w:rPr>
              <w:fldChar w:fldCharType="begin"/>
            </w:r>
            <w:r>
              <w:rPr>
                <w:noProof/>
                <w:webHidden/>
              </w:rPr>
              <w:instrText xml:space="preserve"> PAGEREF _Toc31984676 \h </w:instrText>
            </w:r>
            <w:r>
              <w:rPr>
                <w:noProof/>
                <w:webHidden/>
              </w:rPr>
            </w:r>
            <w:r>
              <w:rPr>
                <w:noProof/>
                <w:webHidden/>
              </w:rPr>
              <w:fldChar w:fldCharType="separate"/>
            </w:r>
            <w:r>
              <w:rPr>
                <w:noProof/>
                <w:webHidden/>
              </w:rPr>
              <w:t>33</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77" w:history="1">
            <w:r w:rsidRPr="00A807C5">
              <w:rPr>
                <w:rStyle w:val="Hyperlink"/>
                <w:noProof/>
              </w:rPr>
              <w:t>ASP Code: Transform XML to XHTML on the Server</w:t>
            </w:r>
            <w:r>
              <w:rPr>
                <w:noProof/>
                <w:webHidden/>
              </w:rPr>
              <w:tab/>
            </w:r>
            <w:r>
              <w:rPr>
                <w:noProof/>
                <w:webHidden/>
              </w:rPr>
              <w:fldChar w:fldCharType="begin"/>
            </w:r>
            <w:r>
              <w:rPr>
                <w:noProof/>
                <w:webHidden/>
              </w:rPr>
              <w:instrText xml:space="preserve"> PAGEREF _Toc31984677 \h </w:instrText>
            </w:r>
            <w:r>
              <w:rPr>
                <w:noProof/>
                <w:webHidden/>
              </w:rPr>
            </w:r>
            <w:r>
              <w:rPr>
                <w:noProof/>
                <w:webHidden/>
              </w:rPr>
              <w:fldChar w:fldCharType="separate"/>
            </w:r>
            <w:r>
              <w:rPr>
                <w:noProof/>
                <w:webHidden/>
              </w:rPr>
              <w:t>34</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678" w:history="1">
            <w:r w:rsidRPr="00A807C5">
              <w:rPr>
                <w:rStyle w:val="Hyperlink"/>
                <w:noProof/>
              </w:rPr>
              <w:t>XQuery Tutorial</w:t>
            </w:r>
            <w:r>
              <w:rPr>
                <w:noProof/>
                <w:webHidden/>
              </w:rPr>
              <w:tab/>
            </w:r>
            <w:r>
              <w:rPr>
                <w:noProof/>
                <w:webHidden/>
              </w:rPr>
              <w:fldChar w:fldCharType="begin"/>
            </w:r>
            <w:r>
              <w:rPr>
                <w:noProof/>
                <w:webHidden/>
              </w:rPr>
              <w:instrText xml:space="preserve"> PAGEREF _Toc31984678 \h </w:instrText>
            </w:r>
            <w:r>
              <w:rPr>
                <w:noProof/>
                <w:webHidden/>
              </w:rPr>
            </w:r>
            <w:r>
              <w:rPr>
                <w:noProof/>
                <w:webHidden/>
              </w:rPr>
              <w:fldChar w:fldCharType="separate"/>
            </w:r>
            <w:r>
              <w:rPr>
                <w:noProof/>
                <w:webHidden/>
              </w:rPr>
              <w:t>34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79" w:history="1">
            <w:r w:rsidRPr="00A807C5">
              <w:rPr>
                <w:rStyle w:val="Hyperlink"/>
                <w:noProof/>
              </w:rPr>
              <w:t>What is XQuery?</w:t>
            </w:r>
            <w:r>
              <w:rPr>
                <w:noProof/>
                <w:webHidden/>
              </w:rPr>
              <w:tab/>
            </w:r>
            <w:r>
              <w:rPr>
                <w:noProof/>
                <w:webHidden/>
              </w:rPr>
              <w:fldChar w:fldCharType="begin"/>
            </w:r>
            <w:r>
              <w:rPr>
                <w:noProof/>
                <w:webHidden/>
              </w:rPr>
              <w:instrText xml:space="preserve"> PAGEREF _Toc31984679 \h </w:instrText>
            </w:r>
            <w:r>
              <w:rPr>
                <w:noProof/>
                <w:webHidden/>
              </w:rPr>
            </w:r>
            <w:r>
              <w:rPr>
                <w:noProof/>
                <w:webHidden/>
              </w:rPr>
              <w:fldChar w:fldCharType="separate"/>
            </w:r>
            <w:r>
              <w:rPr>
                <w:noProof/>
                <w:webHidden/>
              </w:rPr>
              <w:t>34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80" w:history="1">
            <w:r w:rsidRPr="00A807C5">
              <w:rPr>
                <w:rStyle w:val="Hyperlink"/>
                <w:noProof/>
              </w:rPr>
              <w:t>XQuery FLWOR Expressions</w:t>
            </w:r>
            <w:r>
              <w:rPr>
                <w:noProof/>
                <w:webHidden/>
              </w:rPr>
              <w:tab/>
            </w:r>
            <w:r>
              <w:rPr>
                <w:noProof/>
                <w:webHidden/>
              </w:rPr>
              <w:fldChar w:fldCharType="begin"/>
            </w:r>
            <w:r>
              <w:rPr>
                <w:noProof/>
                <w:webHidden/>
              </w:rPr>
              <w:instrText xml:space="preserve"> PAGEREF _Toc31984680 \h </w:instrText>
            </w:r>
            <w:r>
              <w:rPr>
                <w:noProof/>
                <w:webHidden/>
              </w:rPr>
            </w:r>
            <w:r>
              <w:rPr>
                <w:noProof/>
                <w:webHidden/>
              </w:rPr>
              <w:fldChar w:fldCharType="separate"/>
            </w:r>
            <w:r>
              <w:rPr>
                <w:noProof/>
                <w:webHidden/>
              </w:rPr>
              <w:t>35</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681" w:history="1">
            <w:r w:rsidRPr="00A807C5">
              <w:rPr>
                <w:rStyle w:val="Hyperlink"/>
                <w:noProof/>
              </w:rPr>
              <w:t>DTD Tutorial</w:t>
            </w:r>
            <w:r>
              <w:rPr>
                <w:noProof/>
                <w:webHidden/>
              </w:rPr>
              <w:tab/>
            </w:r>
            <w:r>
              <w:rPr>
                <w:noProof/>
                <w:webHidden/>
              </w:rPr>
              <w:fldChar w:fldCharType="begin"/>
            </w:r>
            <w:r>
              <w:rPr>
                <w:noProof/>
                <w:webHidden/>
              </w:rPr>
              <w:instrText xml:space="preserve"> PAGEREF _Toc31984681 \h </w:instrText>
            </w:r>
            <w:r>
              <w:rPr>
                <w:noProof/>
                <w:webHidden/>
              </w:rPr>
            </w:r>
            <w:r>
              <w:rPr>
                <w:noProof/>
                <w:webHidden/>
              </w:rPr>
              <w:fldChar w:fldCharType="separate"/>
            </w:r>
            <w:r>
              <w:rPr>
                <w:noProof/>
                <w:webHidden/>
              </w:rPr>
              <w:t>36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82" w:history="1">
            <w:r w:rsidRPr="00A807C5">
              <w:rPr>
                <w:rStyle w:val="Hyperlink"/>
                <w:noProof/>
              </w:rPr>
              <w:t>IMPORTANT QUESTIONS</w:t>
            </w:r>
            <w:r>
              <w:rPr>
                <w:noProof/>
                <w:webHidden/>
              </w:rPr>
              <w:tab/>
            </w:r>
            <w:r>
              <w:rPr>
                <w:noProof/>
                <w:webHidden/>
              </w:rPr>
              <w:fldChar w:fldCharType="begin"/>
            </w:r>
            <w:r>
              <w:rPr>
                <w:noProof/>
                <w:webHidden/>
              </w:rPr>
              <w:instrText xml:space="preserve"> PAGEREF _Toc31984682 \h </w:instrText>
            </w:r>
            <w:r>
              <w:rPr>
                <w:noProof/>
                <w:webHidden/>
              </w:rPr>
            </w:r>
            <w:r>
              <w:rPr>
                <w:noProof/>
                <w:webHidden/>
              </w:rPr>
              <w:fldChar w:fldCharType="separate"/>
            </w:r>
            <w:r>
              <w:rPr>
                <w:noProof/>
                <w:webHidden/>
              </w:rPr>
              <w:t>36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83" w:history="1">
            <w:r w:rsidRPr="00A807C5">
              <w:rPr>
                <w:rStyle w:val="Hyperlink"/>
                <w:noProof/>
              </w:rPr>
              <w:t>ELEMENTS</w:t>
            </w:r>
            <w:r>
              <w:rPr>
                <w:noProof/>
                <w:webHidden/>
              </w:rPr>
              <w:tab/>
            </w:r>
            <w:r>
              <w:rPr>
                <w:noProof/>
                <w:webHidden/>
              </w:rPr>
              <w:fldChar w:fldCharType="begin"/>
            </w:r>
            <w:r>
              <w:rPr>
                <w:noProof/>
                <w:webHidden/>
              </w:rPr>
              <w:instrText xml:space="preserve"> PAGEREF _Toc31984683 \h </w:instrText>
            </w:r>
            <w:r>
              <w:rPr>
                <w:noProof/>
                <w:webHidden/>
              </w:rPr>
            </w:r>
            <w:r>
              <w:rPr>
                <w:noProof/>
                <w:webHidden/>
              </w:rPr>
              <w:fldChar w:fldCharType="separate"/>
            </w:r>
            <w:r>
              <w:rPr>
                <w:noProof/>
                <w:webHidden/>
              </w:rPr>
              <w:t>36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84" w:history="1">
            <w:r w:rsidRPr="00A807C5">
              <w:rPr>
                <w:rStyle w:val="Hyperlink"/>
                <w:noProof/>
              </w:rPr>
              <w:t>Declaring Elements</w:t>
            </w:r>
            <w:r>
              <w:rPr>
                <w:noProof/>
                <w:webHidden/>
              </w:rPr>
              <w:tab/>
            </w:r>
            <w:r>
              <w:rPr>
                <w:noProof/>
                <w:webHidden/>
              </w:rPr>
              <w:fldChar w:fldCharType="begin"/>
            </w:r>
            <w:r>
              <w:rPr>
                <w:noProof/>
                <w:webHidden/>
              </w:rPr>
              <w:instrText xml:space="preserve"> PAGEREF _Toc31984684 \h </w:instrText>
            </w:r>
            <w:r>
              <w:rPr>
                <w:noProof/>
                <w:webHidden/>
              </w:rPr>
            </w:r>
            <w:r>
              <w:rPr>
                <w:noProof/>
                <w:webHidden/>
              </w:rPr>
              <w:fldChar w:fldCharType="separate"/>
            </w:r>
            <w:r>
              <w:rPr>
                <w:noProof/>
                <w:webHidden/>
              </w:rPr>
              <w:t>36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85" w:history="1">
            <w:r w:rsidRPr="00A807C5">
              <w:rPr>
                <w:rStyle w:val="Hyperlink"/>
                <w:noProof/>
              </w:rPr>
              <w:t>Empty Elements</w:t>
            </w:r>
            <w:r>
              <w:rPr>
                <w:noProof/>
                <w:webHidden/>
              </w:rPr>
              <w:tab/>
            </w:r>
            <w:r>
              <w:rPr>
                <w:noProof/>
                <w:webHidden/>
              </w:rPr>
              <w:fldChar w:fldCharType="begin"/>
            </w:r>
            <w:r>
              <w:rPr>
                <w:noProof/>
                <w:webHidden/>
              </w:rPr>
              <w:instrText xml:space="preserve"> PAGEREF _Toc31984685 \h </w:instrText>
            </w:r>
            <w:r>
              <w:rPr>
                <w:noProof/>
                <w:webHidden/>
              </w:rPr>
            </w:r>
            <w:r>
              <w:rPr>
                <w:noProof/>
                <w:webHidden/>
              </w:rPr>
              <w:fldChar w:fldCharType="separate"/>
            </w:r>
            <w:r>
              <w:rPr>
                <w:noProof/>
                <w:webHidden/>
              </w:rPr>
              <w:t>37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86" w:history="1">
            <w:r w:rsidRPr="00A807C5">
              <w:rPr>
                <w:rStyle w:val="Hyperlink"/>
                <w:noProof/>
              </w:rPr>
              <w:t>Elements with Parsed Character Data</w:t>
            </w:r>
            <w:r>
              <w:rPr>
                <w:noProof/>
                <w:webHidden/>
              </w:rPr>
              <w:tab/>
            </w:r>
            <w:r>
              <w:rPr>
                <w:noProof/>
                <w:webHidden/>
              </w:rPr>
              <w:fldChar w:fldCharType="begin"/>
            </w:r>
            <w:r>
              <w:rPr>
                <w:noProof/>
                <w:webHidden/>
              </w:rPr>
              <w:instrText xml:space="preserve"> PAGEREF _Toc31984686 \h </w:instrText>
            </w:r>
            <w:r>
              <w:rPr>
                <w:noProof/>
                <w:webHidden/>
              </w:rPr>
            </w:r>
            <w:r>
              <w:rPr>
                <w:noProof/>
                <w:webHidden/>
              </w:rPr>
              <w:fldChar w:fldCharType="separate"/>
            </w:r>
            <w:r>
              <w:rPr>
                <w:noProof/>
                <w:webHidden/>
              </w:rPr>
              <w:t>37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87" w:history="1">
            <w:r w:rsidRPr="00A807C5">
              <w:rPr>
                <w:rStyle w:val="Hyperlink"/>
                <w:noProof/>
              </w:rPr>
              <w:t>Elements with any Contents</w:t>
            </w:r>
            <w:r>
              <w:rPr>
                <w:noProof/>
                <w:webHidden/>
              </w:rPr>
              <w:tab/>
            </w:r>
            <w:r>
              <w:rPr>
                <w:noProof/>
                <w:webHidden/>
              </w:rPr>
              <w:fldChar w:fldCharType="begin"/>
            </w:r>
            <w:r>
              <w:rPr>
                <w:noProof/>
                <w:webHidden/>
              </w:rPr>
              <w:instrText xml:space="preserve"> PAGEREF _Toc31984687 \h </w:instrText>
            </w:r>
            <w:r>
              <w:rPr>
                <w:noProof/>
                <w:webHidden/>
              </w:rPr>
            </w:r>
            <w:r>
              <w:rPr>
                <w:noProof/>
                <w:webHidden/>
              </w:rPr>
              <w:fldChar w:fldCharType="separate"/>
            </w:r>
            <w:r>
              <w:rPr>
                <w:noProof/>
                <w:webHidden/>
              </w:rPr>
              <w:t>37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88" w:history="1">
            <w:r w:rsidRPr="00A807C5">
              <w:rPr>
                <w:rStyle w:val="Hyperlink"/>
                <w:noProof/>
              </w:rPr>
              <w:t>Elements with Children (sequences)</w:t>
            </w:r>
            <w:r>
              <w:rPr>
                <w:noProof/>
                <w:webHidden/>
              </w:rPr>
              <w:tab/>
            </w:r>
            <w:r>
              <w:rPr>
                <w:noProof/>
                <w:webHidden/>
              </w:rPr>
              <w:fldChar w:fldCharType="begin"/>
            </w:r>
            <w:r>
              <w:rPr>
                <w:noProof/>
                <w:webHidden/>
              </w:rPr>
              <w:instrText xml:space="preserve"> PAGEREF _Toc31984688 \h </w:instrText>
            </w:r>
            <w:r>
              <w:rPr>
                <w:noProof/>
                <w:webHidden/>
              </w:rPr>
            </w:r>
            <w:r>
              <w:rPr>
                <w:noProof/>
                <w:webHidden/>
              </w:rPr>
              <w:fldChar w:fldCharType="separate"/>
            </w:r>
            <w:r>
              <w:rPr>
                <w:noProof/>
                <w:webHidden/>
              </w:rPr>
              <w:t>37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89" w:history="1">
            <w:r w:rsidRPr="00A807C5">
              <w:rPr>
                <w:rStyle w:val="Hyperlink"/>
                <w:noProof/>
              </w:rPr>
              <w:t>Declaring Only One Occurrence of an Element</w:t>
            </w:r>
            <w:r>
              <w:rPr>
                <w:noProof/>
                <w:webHidden/>
              </w:rPr>
              <w:tab/>
            </w:r>
            <w:r>
              <w:rPr>
                <w:noProof/>
                <w:webHidden/>
              </w:rPr>
              <w:fldChar w:fldCharType="begin"/>
            </w:r>
            <w:r>
              <w:rPr>
                <w:noProof/>
                <w:webHidden/>
              </w:rPr>
              <w:instrText xml:space="preserve"> PAGEREF _Toc31984689 \h </w:instrText>
            </w:r>
            <w:r>
              <w:rPr>
                <w:noProof/>
                <w:webHidden/>
              </w:rPr>
            </w:r>
            <w:r>
              <w:rPr>
                <w:noProof/>
                <w:webHidden/>
              </w:rPr>
              <w:fldChar w:fldCharType="separate"/>
            </w:r>
            <w:r>
              <w:rPr>
                <w:noProof/>
                <w:webHidden/>
              </w:rPr>
              <w:t>37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0" w:history="1">
            <w:r w:rsidRPr="00A807C5">
              <w:rPr>
                <w:rStyle w:val="Hyperlink"/>
                <w:noProof/>
              </w:rPr>
              <w:t>Declaring Minimum One Occurrence of an Element (+)</w:t>
            </w:r>
            <w:r>
              <w:rPr>
                <w:noProof/>
                <w:webHidden/>
              </w:rPr>
              <w:tab/>
            </w:r>
            <w:r>
              <w:rPr>
                <w:noProof/>
                <w:webHidden/>
              </w:rPr>
              <w:fldChar w:fldCharType="begin"/>
            </w:r>
            <w:r>
              <w:rPr>
                <w:noProof/>
                <w:webHidden/>
              </w:rPr>
              <w:instrText xml:space="preserve"> PAGEREF _Toc31984690 \h </w:instrText>
            </w:r>
            <w:r>
              <w:rPr>
                <w:noProof/>
                <w:webHidden/>
              </w:rPr>
            </w:r>
            <w:r>
              <w:rPr>
                <w:noProof/>
                <w:webHidden/>
              </w:rPr>
              <w:fldChar w:fldCharType="separate"/>
            </w:r>
            <w:r>
              <w:rPr>
                <w:noProof/>
                <w:webHidden/>
              </w:rPr>
              <w:t>37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1" w:history="1">
            <w:r w:rsidRPr="00A807C5">
              <w:rPr>
                <w:rStyle w:val="Hyperlink"/>
                <w:noProof/>
              </w:rPr>
              <w:t>Declaring Zero or More Occurrences of an Element(*)</w:t>
            </w:r>
            <w:r>
              <w:rPr>
                <w:noProof/>
                <w:webHidden/>
              </w:rPr>
              <w:tab/>
            </w:r>
            <w:r>
              <w:rPr>
                <w:noProof/>
                <w:webHidden/>
              </w:rPr>
              <w:fldChar w:fldCharType="begin"/>
            </w:r>
            <w:r>
              <w:rPr>
                <w:noProof/>
                <w:webHidden/>
              </w:rPr>
              <w:instrText xml:space="preserve"> PAGEREF _Toc31984691 \h </w:instrText>
            </w:r>
            <w:r>
              <w:rPr>
                <w:noProof/>
                <w:webHidden/>
              </w:rPr>
            </w:r>
            <w:r>
              <w:rPr>
                <w:noProof/>
                <w:webHidden/>
              </w:rPr>
              <w:fldChar w:fldCharType="separate"/>
            </w:r>
            <w:r>
              <w:rPr>
                <w:noProof/>
                <w:webHidden/>
              </w:rPr>
              <w:t>37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2" w:history="1">
            <w:r w:rsidRPr="00A807C5">
              <w:rPr>
                <w:rStyle w:val="Hyperlink"/>
                <w:noProof/>
              </w:rPr>
              <w:t>Declaring Zero or One Occurrences of an Element (?)</w:t>
            </w:r>
            <w:r>
              <w:rPr>
                <w:noProof/>
                <w:webHidden/>
              </w:rPr>
              <w:tab/>
            </w:r>
            <w:r>
              <w:rPr>
                <w:noProof/>
                <w:webHidden/>
              </w:rPr>
              <w:fldChar w:fldCharType="begin"/>
            </w:r>
            <w:r>
              <w:rPr>
                <w:noProof/>
                <w:webHidden/>
              </w:rPr>
              <w:instrText xml:space="preserve"> PAGEREF _Toc31984692 \h </w:instrText>
            </w:r>
            <w:r>
              <w:rPr>
                <w:noProof/>
                <w:webHidden/>
              </w:rPr>
            </w:r>
            <w:r>
              <w:rPr>
                <w:noProof/>
                <w:webHidden/>
              </w:rPr>
              <w:fldChar w:fldCharType="separate"/>
            </w:r>
            <w:r>
              <w:rPr>
                <w:noProof/>
                <w:webHidden/>
              </w:rPr>
              <w:t>38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3" w:history="1">
            <w:r w:rsidRPr="00A807C5">
              <w:rPr>
                <w:rStyle w:val="Hyperlink"/>
                <w:noProof/>
              </w:rPr>
              <w:t>Declaring either/or Content</w:t>
            </w:r>
            <w:r>
              <w:rPr>
                <w:noProof/>
                <w:webHidden/>
              </w:rPr>
              <w:tab/>
            </w:r>
            <w:r>
              <w:rPr>
                <w:noProof/>
                <w:webHidden/>
              </w:rPr>
              <w:fldChar w:fldCharType="begin"/>
            </w:r>
            <w:r>
              <w:rPr>
                <w:noProof/>
                <w:webHidden/>
              </w:rPr>
              <w:instrText xml:space="preserve"> PAGEREF _Toc31984693 \h </w:instrText>
            </w:r>
            <w:r>
              <w:rPr>
                <w:noProof/>
                <w:webHidden/>
              </w:rPr>
            </w:r>
            <w:r>
              <w:rPr>
                <w:noProof/>
                <w:webHidden/>
              </w:rPr>
              <w:fldChar w:fldCharType="separate"/>
            </w:r>
            <w:r>
              <w:rPr>
                <w:noProof/>
                <w:webHidden/>
              </w:rPr>
              <w:t>38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4" w:history="1">
            <w:r w:rsidRPr="00A807C5">
              <w:rPr>
                <w:rStyle w:val="Hyperlink"/>
                <w:noProof/>
              </w:rPr>
              <w:t>Declaring Mixed Content</w:t>
            </w:r>
            <w:r>
              <w:rPr>
                <w:noProof/>
                <w:webHidden/>
              </w:rPr>
              <w:tab/>
            </w:r>
            <w:r>
              <w:rPr>
                <w:noProof/>
                <w:webHidden/>
              </w:rPr>
              <w:fldChar w:fldCharType="begin"/>
            </w:r>
            <w:r>
              <w:rPr>
                <w:noProof/>
                <w:webHidden/>
              </w:rPr>
              <w:instrText xml:space="preserve"> PAGEREF _Toc31984694 \h </w:instrText>
            </w:r>
            <w:r>
              <w:rPr>
                <w:noProof/>
                <w:webHidden/>
              </w:rPr>
            </w:r>
            <w:r>
              <w:rPr>
                <w:noProof/>
                <w:webHidden/>
              </w:rPr>
              <w:fldChar w:fldCharType="separate"/>
            </w:r>
            <w:r>
              <w:rPr>
                <w:noProof/>
                <w:webHidden/>
              </w:rPr>
              <w:t>38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695" w:history="1">
            <w:r w:rsidRPr="00A807C5">
              <w:rPr>
                <w:rStyle w:val="Hyperlink"/>
                <w:noProof/>
              </w:rPr>
              <w:t>ATTRIBUTES</w:t>
            </w:r>
            <w:r>
              <w:rPr>
                <w:noProof/>
                <w:webHidden/>
              </w:rPr>
              <w:tab/>
            </w:r>
            <w:r>
              <w:rPr>
                <w:noProof/>
                <w:webHidden/>
              </w:rPr>
              <w:fldChar w:fldCharType="begin"/>
            </w:r>
            <w:r>
              <w:rPr>
                <w:noProof/>
                <w:webHidden/>
              </w:rPr>
              <w:instrText xml:space="preserve"> PAGEREF _Toc31984695 \h </w:instrText>
            </w:r>
            <w:r>
              <w:rPr>
                <w:noProof/>
                <w:webHidden/>
              </w:rPr>
            </w:r>
            <w:r>
              <w:rPr>
                <w:noProof/>
                <w:webHidden/>
              </w:rPr>
              <w:fldChar w:fldCharType="separate"/>
            </w:r>
            <w:r>
              <w:rPr>
                <w:noProof/>
                <w:webHidden/>
              </w:rPr>
              <w:t>38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6" w:history="1">
            <w:r w:rsidRPr="00A807C5">
              <w:rPr>
                <w:rStyle w:val="Hyperlink"/>
                <w:noProof/>
              </w:rPr>
              <w:t>Declaring Attributes</w:t>
            </w:r>
            <w:r>
              <w:rPr>
                <w:noProof/>
                <w:webHidden/>
              </w:rPr>
              <w:tab/>
            </w:r>
            <w:r>
              <w:rPr>
                <w:noProof/>
                <w:webHidden/>
              </w:rPr>
              <w:fldChar w:fldCharType="begin"/>
            </w:r>
            <w:r>
              <w:rPr>
                <w:noProof/>
                <w:webHidden/>
              </w:rPr>
              <w:instrText xml:space="preserve"> PAGEREF _Toc31984696 \h </w:instrText>
            </w:r>
            <w:r>
              <w:rPr>
                <w:noProof/>
                <w:webHidden/>
              </w:rPr>
            </w:r>
            <w:r>
              <w:rPr>
                <w:noProof/>
                <w:webHidden/>
              </w:rPr>
              <w:fldChar w:fldCharType="separate"/>
            </w:r>
            <w:r>
              <w:rPr>
                <w:noProof/>
                <w:webHidden/>
              </w:rPr>
              <w:t>38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7" w:history="1">
            <w:r w:rsidRPr="00A807C5">
              <w:rPr>
                <w:rStyle w:val="Hyperlink"/>
                <w:noProof/>
              </w:rPr>
              <w:t>A Default Attribute Value</w:t>
            </w:r>
            <w:r>
              <w:rPr>
                <w:noProof/>
                <w:webHidden/>
              </w:rPr>
              <w:tab/>
            </w:r>
            <w:r>
              <w:rPr>
                <w:noProof/>
                <w:webHidden/>
              </w:rPr>
              <w:fldChar w:fldCharType="begin"/>
            </w:r>
            <w:r>
              <w:rPr>
                <w:noProof/>
                <w:webHidden/>
              </w:rPr>
              <w:instrText xml:space="preserve"> PAGEREF _Toc31984697 \h </w:instrText>
            </w:r>
            <w:r>
              <w:rPr>
                <w:noProof/>
                <w:webHidden/>
              </w:rPr>
            </w:r>
            <w:r>
              <w:rPr>
                <w:noProof/>
                <w:webHidden/>
              </w:rPr>
              <w:fldChar w:fldCharType="separate"/>
            </w:r>
            <w:r>
              <w:rPr>
                <w:noProof/>
                <w:webHidden/>
              </w:rPr>
              <w:t>38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8" w:history="1">
            <w:r w:rsidRPr="00A807C5">
              <w:rPr>
                <w:rStyle w:val="Hyperlink"/>
                <w:noProof/>
              </w:rPr>
              <w:t>The attribute-type can be one of the following:</w:t>
            </w:r>
            <w:r>
              <w:rPr>
                <w:noProof/>
                <w:webHidden/>
              </w:rPr>
              <w:tab/>
            </w:r>
            <w:r>
              <w:rPr>
                <w:noProof/>
                <w:webHidden/>
              </w:rPr>
              <w:fldChar w:fldCharType="begin"/>
            </w:r>
            <w:r>
              <w:rPr>
                <w:noProof/>
                <w:webHidden/>
              </w:rPr>
              <w:instrText xml:space="preserve"> PAGEREF _Toc31984698 \h </w:instrText>
            </w:r>
            <w:r>
              <w:rPr>
                <w:noProof/>
                <w:webHidden/>
              </w:rPr>
            </w:r>
            <w:r>
              <w:rPr>
                <w:noProof/>
                <w:webHidden/>
              </w:rPr>
              <w:fldChar w:fldCharType="separate"/>
            </w:r>
            <w:r>
              <w:rPr>
                <w:noProof/>
                <w:webHidden/>
              </w:rPr>
              <w:t>39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699" w:history="1">
            <w:r w:rsidRPr="00A807C5">
              <w:rPr>
                <w:rStyle w:val="Hyperlink"/>
                <w:noProof/>
              </w:rPr>
              <w:t>The attribute-value can be one of the following:</w:t>
            </w:r>
            <w:r>
              <w:rPr>
                <w:noProof/>
                <w:webHidden/>
              </w:rPr>
              <w:tab/>
            </w:r>
            <w:r>
              <w:rPr>
                <w:noProof/>
                <w:webHidden/>
              </w:rPr>
              <w:fldChar w:fldCharType="begin"/>
            </w:r>
            <w:r>
              <w:rPr>
                <w:noProof/>
                <w:webHidden/>
              </w:rPr>
              <w:instrText xml:space="preserve"> PAGEREF _Toc31984699 \h </w:instrText>
            </w:r>
            <w:r>
              <w:rPr>
                <w:noProof/>
                <w:webHidden/>
              </w:rPr>
            </w:r>
            <w:r>
              <w:rPr>
                <w:noProof/>
                <w:webHidden/>
              </w:rPr>
              <w:fldChar w:fldCharType="separate"/>
            </w:r>
            <w:r>
              <w:rPr>
                <w:noProof/>
                <w:webHidden/>
              </w:rPr>
              <w:t>39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00" w:history="1">
            <w:r w:rsidRPr="00A807C5">
              <w:rPr>
                <w:rStyle w:val="Hyperlink"/>
                <w:noProof/>
              </w:rPr>
              <w:t>#REQUIRED</w:t>
            </w:r>
            <w:r>
              <w:rPr>
                <w:noProof/>
                <w:webHidden/>
              </w:rPr>
              <w:tab/>
            </w:r>
            <w:r>
              <w:rPr>
                <w:noProof/>
                <w:webHidden/>
              </w:rPr>
              <w:fldChar w:fldCharType="begin"/>
            </w:r>
            <w:r>
              <w:rPr>
                <w:noProof/>
                <w:webHidden/>
              </w:rPr>
              <w:instrText xml:space="preserve"> PAGEREF _Toc31984700 \h </w:instrText>
            </w:r>
            <w:r>
              <w:rPr>
                <w:noProof/>
                <w:webHidden/>
              </w:rPr>
            </w:r>
            <w:r>
              <w:rPr>
                <w:noProof/>
                <w:webHidden/>
              </w:rPr>
              <w:fldChar w:fldCharType="separate"/>
            </w:r>
            <w:r>
              <w:rPr>
                <w:noProof/>
                <w:webHidden/>
              </w:rPr>
              <w:t>39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01" w:history="1">
            <w:r w:rsidRPr="00A807C5">
              <w:rPr>
                <w:rStyle w:val="Hyperlink"/>
                <w:noProof/>
              </w:rPr>
              <w:t>#IMPLIED</w:t>
            </w:r>
            <w:r>
              <w:rPr>
                <w:noProof/>
                <w:webHidden/>
              </w:rPr>
              <w:tab/>
            </w:r>
            <w:r>
              <w:rPr>
                <w:noProof/>
                <w:webHidden/>
              </w:rPr>
              <w:fldChar w:fldCharType="begin"/>
            </w:r>
            <w:r>
              <w:rPr>
                <w:noProof/>
                <w:webHidden/>
              </w:rPr>
              <w:instrText xml:space="preserve"> PAGEREF _Toc31984701 \h </w:instrText>
            </w:r>
            <w:r>
              <w:rPr>
                <w:noProof/>
                <w:webHidden/>
              </w:rPr>
            </w:r>
            <w:r>
              <w:rPr>
                <w:noProof/>
                <w:webHidden/>
              </w:rPr>
              <w:fldChar w:fldCharType="separate"/>
            </w:r>
            <w:r>
              <w:rPr>
                <w:noProof/>
                <w:webHidden/>
              </w:rPr>
              <w:t>39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02" w:history="1">
            <w:r w:rsidRPr="00A807C5">
              <w:rPr>
                <w:rStyle w:val="Hyperlink"/>
                <w:noProof/>
              </w:rPr>
              <w:t>#FIXED</w:t>
            </w:r>
            <w:r>
              <w:rPr>
                <w:noProof/>
                <w:webHidden/>
              </w:rPr>
              <w:tab/>
            </w:r>
            <w:r>
              <w:rPr>
                <w:noProof/>
                <w:webHidden/>
              </w:rPr>
              <w:fldChar w:fldCharType="begin"/>
            </w:r>
            <w:r>
              <w:rPr>
                <w:noProof/>
                <w:webHidden/>
              </w:rPr>
              <w:instrText xml:space="preserve"> PAGEREF _Toc31984702 \h </w:instrText>
            </w:r>
            <w:r>
              <w:rPr>
                <w:noProof/>
                <w:webHidden/>
              </w:rPr>
            </w:r>
            <w:r>
              <w:rPr>
                <w:noProof/>
                <w:webHidden/>
              </w:rPr>
              <w:fldChar w:fldCharType="separate"/>
            </w:r>
            <w:r>
              <w:rPr>
                <w:noProof/>
                <w:webHidden/>
              </w:rPr>
              <w:t>40</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03" w:history="1">
            <w:r w:rsidRPr="00A807C5">
              <w:rPr>
                <w:rStyle w:val="Hyperlink"/>
                <w:noProof/>
              </w:rPr>
              <w:t>Enumerated Attribute Values</w:t>
            </w:r>
            <w:r>
              <w:rPr>
                <w:noProof/>
                <w:webHidden/>
              </w:rPr>
              <w:tab/>
            </w:r>
            <w:r>
              <w:rPr>
                <w:noProof/>
                <w:webHidden/>
              </w:rPr>
              <w:fldChar w:fldCharType="begin"/>
            </w:r>
            <w:r>
              <w:rPr>
                <w:noProof/>
                <w:webHidden/>
              </w:rPr>
              <w:instrText xml:space="preserve"> PAGEREF _Toc31984703 \h </w:instrText>
            </w:r>
            <w:r>
              <w:rPr>
                <w:noProof/>
                <w:webHidden/>
              </w:rPr>
            </w:r>
            <w:r>
              <w:rPr>
                <w:noProof/>
                <w:webHidden/>
              </w:rPr>
              <w:fldChar w:fldCharType="separate"/>
            </w:r>
            <w:r>
              <w:rPr>
                <w:noProof/>
                <w:webHidden/>
              </w:rPr>
              <w:t>40</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04" w:history="1">
            <w:r w:rsidRPr="00A807C5">
              <w:rPr>
                <w:rStyle w:val="Hyperlink"/>
                <w:noProof/>
              </w:rPr>
              <w:t>Avoid using attributes?</w:t>
            </w:r>
            <w:r>
              <w:rPr>
                <w:noProof/>
                <w:webHidden/>
              </w:rPr>
              <w:tab/>
            </w:r>
            <w:r>
              <w:rPr>
                <w:noProof/>
                <w:webHidden/>
              </w:rPr>
              <w:fldChar w:fldCharType="begin"/>
            </w:r>
            <w:r>
              <w:rPr>
                <w:noProof/>
                <w:webHidden/>
              </w:rPr>
              <w:instrText xml:space="preserve"> PAGEREF _Toc31984704 \h </w:instrText>
            </w:r>
            <w:r>
              <w:rPr>
                <w:noProof/>
                <w:webHidden/>
              </w:rPr>
            </w:r>
            <w:r>
              <w:rPr>
                <w:noProof/>
                <w:webHidden/>
              </w:rPr>
              <w:fldChar w:fldCharType="separate"/>
            </w:r>
            <w:r>
              <w:rPr>
                <w:noProof/>
                <w:webHidden/>
              </w:rPr>
              <w:t>40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05" w:history="1">
            <w:r w:rsidRPr="00A807C5">
              <w:rPr>
                <w:rStyle w:val="Hyperlink"/>
                <w:noProof/>
              </w:rPr>
              <w:t>Examples</w:t>
            </w:r>
            <w:r>
              <w:rPr>
                <w:noProof/>
                <w:webHidden/>
              </w:rPr>
              <w:tab/>
            </w:r>
            <w:r>
              <w:rPr>
                <w:noProof/>
                <w:webHidden/>
              </w:rPr>
              <w:fldChar w:fldCharType="begin"/>
            </w:r>
            <w:r>
              <w:rPr>
                <w:noProof/>
                <w:webHidden/>
              </w:rPr>
              <w:instrText xml:space="preserve"> PAGEREF _Toc31984705 \h </w:instrText>
            </w:r>
            <w:r>
              <w:rPr>
                <w:noProof/>
                <w:webHidden/>
              </w:rPr>
            </w:r>
            <w:r>
              <w:rPr>
                <w:noProof/>
                <w:webHidden/>
              </w:rPr>
              <w:fldChar w:fldCharType="separate"/>
            </w:r>
            <w:r>
              <w:rPr>
                <w:noProof/>
                <w:webHidden/>
              </w:rPr>
              <w:t>41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06" w:history="1">
            <w:r w:rsidRPr="00A807C5">
              <w:rPr>
                <w:rStyle w:val="Hyperlink"/>
                <w:noProof/>
              </w:rPr>
              <w:t>Usages of * + and ?</w:t>
            </w:r>
            <w:r>
              <w:rPr>
                <w:noProof/>
                <w:webHidden/>
              </w:rPr>
              <w:tab/>
            </w:r>
            <w:r>
              <w:rPr>
                <w:noProof/>
                <w:webHidden/>
              </w:rPr>
              <w:fldChar w:fldCharType="begin"/>
            </w:r>
            <w:r>
              <w:rPr>
                <w:noProof/>
                <w:webHidden/>
              </w:rPr>
              <w:instrText xml:space="preserve"> PAGEREF _Toc31984706 \h </w:instrText>
            </w:r>
            <w:r>
              <w:rPr>
                <w:noProof/>
                <w:webHidden/>
              </w:rPr>
            </w:r>
            <w:r>
              <w:rPr>
                <w:noProof/>
                <w:webHidden/>
              </w:rPr>
              <w:fldChar w:fldCharType="separate"/>
            </w:r>
            <w:r>
              <w:rPr>
                <w:noProof/>
                <w:webHidden/>
              </w:rPr>
              <w:t>41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07" w:history="1">
            <w:r w:rsidRPr="00A807C5">
              <w:rPr>
                <w:rStyle w:val="Hyperlink"/>
                <w:noProof/>
              </w:rPr>
              <w:t>Attrubutes, Entities and their usage in elements</w:t>
            </w:r>
            <w:r>
              <w:rPr>
                <w:noProof/>
                <w:webHidden/>
              </w:rPr>
              <w:tab/>
            </w:r>
            <w:r>
              <w:rPr>
                <w:noProof/>
                <w:webHidden/>
              </w:rPr>
              <w:fldChar w:fldCharType="begin"/>
            </w:r>
            <w:r>
              <w:rPr>
                <w:noProof/>
                <w:webHidden/>
              </w:rPr>
              <w:instrText xml:space="preserve"> PAGEREF _Toc31984707 \h </w:instrText>
            </w:r>
            <w:r>
              <w:rPr>
                <w:noProof/>
                <w:webHidden/>
              </w:rPr>
            </w:r>
            <w:r>
              <w:rPr>
                <w:noProof/>
                <w:webHidden/>
              </w:rPr>
              <w:fldChar w:fldCharType="separate"/>
            </w:r>
            <w:r>
              <w:rPr>
                <w:noProof/>
                <w:webHidden/>
              </w:rPr>
              <w:t>41</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708" w:history="1">
            <w:r w:rsidRPr="00A807C5">
              <w:rPr>
                <w:rStyle w:val="Hyperlink"/>
                <w:noProof/>
              </w:rPr>
              <w:t>XML Schema Tutorial</w:t>
            </w:r>
            <w:r>
              <w:rPr>
                <w:noProof/>
                <w:webHidden/>
              </w:rPr>
              <w:tab/>
            </w:r>
            <w:r>
              <w:rPr>
                <w:noProof/>
                <w:webHidden/>
              </w:rPr>
              <w:fldChar w:fldCharType="begin"/>
            </w:r>
            <w:r>
              <w:rPr>
                <w:noProof/>
                <w:webHidden/>
              </w:rPr>
              <w:instrText xml:space="preserve"> PAGEREF _Toc31984708 \h </w:instrText>
            </w:r>
            <w:r>
              <w:rPr>
                <w:noProof/>
                <w:webHidden/>
              </w:rPr>
            </w:r>
            <w:r>
              <w:rPr>
                <w:noProof/>
                <w:webHidden/>
              </w:rPr>
              <w:fldChar w:fldCharType="separate"/>
            </w:r>
            <w:r>
              <w:rPr>
                <w:noProof/>
                <w:webHidden/>
              </w:rPr>
              <w:t>42</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09" w:history="1">
            <w:r w:rsidRPr="00A807C5">
              <w:rPr>
                <w:rStyle w:val="Hyperlink"/>
                <w:noProof/>
              </w:rPr>
              <w:t>What is an XML Schema?</w:t>
            </w:r>
            <w:r>
              <w:rPr>
                <w:noProof/>
                <w:webHidden/>
              </w:rPr>
              <w:tab/>
            </w:r>
            <w:r>
              <w:rPr>
                <w:noProof/>
                <w:webHidden/>
              </w:rPr>
              <w:fldChar w:fldCharType="begin"/>
            </w:r>
            <w:r>
              <w:rPr>
                <w:noProof/>
                <w:webHidden/>
              </w:rPr>
              <w:instrText xml:space="preserve"> PAGEREF _Toc31984709 \h </w:instrText>
            </w:r>
            <w:r>
              <w:rPr>
                <w:noProof/>
                <w:webHidden/>
              </w:rPr>
            </w:r>
            <w:r>
              <w:rPr>
                <w:noProof/>
                <w:webHidden/>
              </w:rPr>
              <w:fldChar w:fldCharType="separate"/>
            </w:r>
            <w:r>
              <w:rPr>
                <w:noProof/>
                <w:webHidden/>
              </w:rPr>
              <w:t>42</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10" w:history="1">
            <w:r w:rsidRPr="00A807C5">
              <w:rPr>
                <w:rStyle w:val="Hyperlink"/>
                <w:noProof/>
              </w:rPr>
              <w:t>Why Learn XML Schema?</w:t>
            </w:r>
            <w:r>
              <w:rPr>
                <w:noProof/>
                <w:webHidden/>
              </w:rPr>
              <w:tab/>
            </w:r>
            <w:r>
              <w:rPr>
                <w:noProof/>
                <w:webHidden/>
              </w:rPr>
              <w:fldChar w:fldCharType="begin"/>
            </w:r>
            <w:r>
              <w:rPr>
                <w:noProof/>
                <w:webHidden/>
              </w:rPr>
              <w:instrText xml:space="preserve"> PAGEREF _Toc31984710 \h </w:instrText>
            </w:r>
            <w:r>
              <w:rPr>
                <w:noProof/>
                <w:webHidden/>
              </w:rPr>
            </w:r>
            <w:r>
              <w:rPr>
                <w:noProof/>
                <w:webHidden/>
              </w:rPr>
              <w:fldChar w:fldCharType="separate"/>
            </w:r>
            <w:r>
              <w:rPr>
                <w:noProof/>
                <w:webHidden/>
              </w:rPr>
              <w:t>42</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11" w:history="1">
            <w:r w:rsidRPr="00A807C5">
              <w:rPr>
                <w:rStyle w:val="Hyperlink"/>
                <w:noProof/>
              </w:rPr>
              <w:t>XML Schemas Support Data Types</w:t>
            </w:r>
            <w:r>
              <w:rPr>
                <w:noProof/>
                <w:webHidden/>
              </w:rPr>
              <w:tab/>
            </w:r>
            <w:r>
              <w:rPr>
                <w:noProof/>
                <w:webHidden/>
              </w:rPr>
              <w:fldChar w:fldCharType="begin"/>
            </w:r>
            <w:r>
              <w:rPr>
                <w:noProof/>
                <w:webHidden/>
              </w:rPr>
              <w:instrText xml:space="preserve"> PAGEREF _Toc31984711 \h </w:instrText>
            </w:r>
            <w:r>
              <w:rPr>
                <w:noProof/>
                <w:webHidden/>
              </w:rPr>
            </w:r>
            <w:r>
              <w:rPr>
                <w:noProof/>
                <w:webHidden/>
              </w:rPr>
              <w:fldChar w:fldCharType="separate"/>
            </w:r>
            <w:r>
              <w:rPr>
                <w:noProof/>
                <w:webHidden/>
              </w:rPr>
              <w:t>42</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12" w:history="1">
            <w:r w:rsidRPr="00A807C5">
              <w:rPr>
                <w:rStyle w:val="Hyperlink"/>
                <w:noProof/>
              </w:rPr>
              <w:t>XML Schemas use XML Syntax</w:t>
            </w:r>
            <w:r>
              <w:rPr>
                <w:noProof/>
                <w:webHidden/>
              </w:rPr>
              <w:tab/>
            </w:r>
            <w:r>
              <w:rPr>
                <w:noProof/>
                <w:webHidden/>
              </w:rPr>
              <w:fldChar w:fldCharType="begin"/>
            </w:r>
            <w:r>
              <w:rPr>
                <w:noProof/>
                <w:webHidden/>
              </w:rPr>
              <w:instrText xml:space="preserve"> PAGEREF _Toc31984712 \h </w:instrText>
            </w:r>
            <w:r>
              <w:rPr>
                <w:noProof/>
                <w:webHidden/>
              </w:rPr>
            </w:r>
            <w:r>
              <w:rPr>
                <w:noProof/>
                <w:webHidden/>
              </w:rPr>
              <w:fldChar w:fldCharType="separate"/>
            </w:r>
            <w:r>
              <w:rPr>
                <w:noProof/>
                <w:webHidden/>
              </w:rPr>
              <w:t>43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13" w:history="1">
            <w:r w:rsidRPr="00A807C5">
              <w:rPr>
                <w:rStyle w:val="Hyperlink"/>
                <w:noProof/>
              </w:rPr>
              <w:t>XML Schemas Secure Data Communication</w:t>
            </w:r>
            <w:r>
              <w:rPr>
                <w:noProof/>
                <w:webHidden/>
              </w:rPr>
              <w:tab/>
            </w:r>
            <w:r>
              <w:rPr>
                <w:noProof/>
                <w:webHidden/>
              </w:rPr>
              <w:fldChar w:fldCharType="begin"/>
            </w:r>
            <w:r>
              <w:rPr>
                <w:noProof/>
                <w:webHidden/>
              </w:rPr>
              <w:instrText xml:space="preserve"> PAGEREF _Toc31984713 \h </w:instrText>
            </w:r>
            <w:r>
              <w:rPr>
                <w:noProof/>
                <w:webHidden/>
              </w:rPr>
            </w:r>
            <w:r>
              <w:rPr>
                <w:noProof/>
                <w:webHidden/>
              </w:rPr>
              <w:fldChar w:fldCharType="separate"/>
            </w:r>
            <w:r>
              <w:rPr>
                <w:noProof/>
                <w:webHidden/>
              </w:rPr>
              <w:t>43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14" w:history="1">
            <w:r w:rsidRPr="00A807C5">
              <w:rPr>
                <w:rStyle w:val="Hyperlink"/>
                <w:noProof/>
              </w:rPr>
              <w:t>Well-Formed is Not Enough</w:t>
            </w:r>
            <w:r>
              <w:rPr>
                <w:noProof/>
                <w:webHidden/>
              </w:rPr>
              <w:tab/>
            </w:r>
            <w:r>
              <w:rPr>
                <w:noProof/>
                <w:webHidden/>
              </w:rPr>
              <w:fldChar w:fldCharType="begin"/>
            </w:r>
            <w:r>
              <w:rPr>
                <w:noProof/>
                <w:webHidden/>
              </w:rPr>
              <w:instrText xml:space="preserve"> PAGEREF _Toc31984714 \h </w:instrText>
            </w:r>
            <w:r>
              <w:rPr>
                <w:noProof/>
                <w:webHidden/>
              </w:rPr>
            </w:r>
            <w:r>
              <w:rPr>
                <w:noProof/>
                <w:webHidden/>
              </w:rPr>
              <w:fldChar w:fldCharType="separate"/>
            </w:r>
            <w:r>
              <w:rPr>
                <w:noProof/>
                <w:webHidden/>
              </w:rPr>
              <w:t>43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15" w:history="1">
            <w:r w:rsidRPr="00A807C5">
              <w:rPr>
                <w:rStyle w:val="Hyperlink"/>
                <w:noProof/>
              </w:rPr>
              <w:t>XSD How To?</w:t>
            </w:r>
            <w:r>
              <w:rPr>
                <w:noProof/>
                <w:webHidden/>
              </w:rPr>
              <w:tab/>
            </w:r>
            <w:r>
              <w:rPr>
                <w:noProof/>
                <w:webHidden/>
              </w:rPr>
              <w:fldChar w:fldCharType="begin"/>
            </w:r>
            <w:r>
              <w:rPr>
                <w:noProof/>
                <w:webHidden/>
              </w:rPr>
              <w:instrText xml:space="preserve"> PAGEREF _Toc31984715 \h </w:instrText>
            </w:r>
            <w:r>
              <w:rPr>
                <w:noProof/>
                <w:webHidden/>
              </w:rPr>
            </w:r>
            <w:r>
              <w:rPr>
                <w:noProof/>
                <w:webHidden/>
              </w:rPr>
              <w:fldChar w:fldCharType="separate"/>
            </w:r>
            <w:r>
              <w:rPr>
                <w:noProof/>
                <w:webHidden/>
              </w:rPr>
              <w:t>44</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16" w:history="1">
            <w:r w:rsidRPr="00A807C5">
              <w:rPr>
                <w:rStyle w:val="Hyperlink"/>
                <w:noProof/>
              </w:rPr>
              <w:t>An XML Schema example</w:t>
            </w:r>
            <w:r>
              <w:rPr>
                <w:noProof/>
                <w:webHidden/>
              </w:rPr>
              <w:tab/>
            </w:r>
            <w:r>
              <w:rPr>
                <w:noProof/>
                <w:webHidden/>
              </w:rPr>
              <w:fldChar w:fldCharType="begin"/>
            </w:r>
            <w:r>
              <w:rPr>
                <w:noProof/>
                <w:webHidden/>
              </w:rPr>
              <w:instrText xml:space="preserve"> PAGEREF _Toc31984716 \h </w:instrText>
            </w:r>
            <w:r>
              <w:rPr>
                <w:noProof/>
                <w:webHidden/>
              </w:rPr>
            </w:r>
            <w:r>
              <w:rPr>
                <w:noProof/>
                <w:webHidden/>
              </w:rPr>
              <w:fldChar w:fldCharType="separate"/>
            </w:r>
            <w:r>
              <w:rPr>
                <w:noProof/>
                <w:webHidden/>
              </w:rPr>
              <w:t>44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17" w:history="1">
            <w:r w:rsidRPr="00A807C5">
              <w:rPr>
                <w:rStyle w:val="Hyperlink"/>
                <w:noProof/>
              </w:rPr>
              <w:t>A Reference to a DTD</w:t>
            </w:r>
            <w:r>
              <w:rPr>
                <w:noProof/>
                <w:webHidden/>
              </w:rPr>
              <w:tab/>
            </w:r>
            <w:r>
              <w:rPr>
                <w:noProof/>
                <w:webHidden/>
              </w:rPr>
              <w:fldChar w:fldCharType="begin"/>
            </w:r>
            <w:r>
              <w:rPr>
                <w:noProof/>
                <w:webHidden/>
              </w:rPr>
              <w:instrText xml:space="preserve"> PAGEREF _Toc31984717 \h </w:instrText>
            </w:r>
            <w:r>
              <w:rPr>
                <w:noProof/>
                <w:webHidden/>
              </w:rPr>
            </w:r>
            <w:r>
              <w:rPr>
                <w:noProof/>
                <w:webHidden/>
              </w:rPr>
              <w:fldChar w:fldCharType="separate"/>
            </w:r>
            <w:r>
              <w:rPr>
                <w:noProof/>
                <w:webHidden/>
              </w:rPr>
              <w:t>44</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18" w:history="1">
            <w:r w:rsidRPr="00A807C5">
              <w:rPr>
                <w:rStyle w:val="Hyperlink"/>
                <w:noProof/>
              </w:rPr>
              <w:t>A Reference to an XML Schema</w:t>
            </w:r>
            <w:r>
              <w:rPr>
                <w:noProof/>
                <w:webHidden/>
              </w:rPr>
              <w:tab/>
            </w:r>
            <w:r>
              <w:rPr>
                <w:noProof/>
                <w:webHidden/>
              </w:rPr>
              <w:fldChar w:fldCharType="begin"/>
            </w:r>
            <w:r>
              <w:rPr>
                <w:noProof/>
                <w:webHidden/>
              </w:rPr>
              <w:instrText xml:space="preserve"> PAGEREF _Toc31984718 \h </w:instrText>
            </w:r>
            <w:r>
              <w:rPr>
                <w:noProof/>
                <w:webHidden/>
              </w:rPr>
            </w:r>
            <w:r>
              <w:rPr>
                <w:noProof/>
                <w:webHidden/>
              </w:rPr>
              <w:fldChar w:fldCharType="separate"/>
            </w:r>
            <w:r>
              <w:rPr>
                <w:noProof/>
                <w:webHidden/>
              </w:rPr>
              <w:t>45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19" w:history="1">
            <w:r w:rsidRPr="00A807C5">
              <w:rPr>
                <w:rStyle w:val="Hyperlink"/>
                <w:noProof/>
              </w:rPr>
              <w:t>XSD - The &lt;schema&gt; Element</w:t>
            </w:r>
            <w:r>
              <w:rPr>
                <w:noProof/>
                <w:webHidden/>
              </w:rPr>
              <w:tab/>
            </w:r>
            <w:r>
              <w:rPr>
                <w:noProof/>
                <w:webHidden/>
              </w:rPr>
              <w:fldChar w:fldCharType="begin"/>
            </w:r>
            <w:r>
              <w:rPr>
                <w:noProof/>
                <w:webHidden/>
              </w:rPr>
              <w:instrText xml:space="preserve"> PAGEREF _Toc31984719 \h </w:instrText>
            </w:r>
            <w:r>
              <w:rPr>
                <w:noProof/>
                <w:webHidden/>
              </w:rPr>
            </w:r>
            <w:r>
              <w:rPr>
                <w:noProof/>
                <w:webHidden/>
              </w:rPr>
              <w:fldChar w:fldCharType="separate"/>
            </w:r>
            <w:r>
              <w:rPr>
                <w:noProof/>
                <w:webHidden/>
              </w:rPr>
              <w:t>45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20" w:history="1">
            <w:r w:rsidRPr="00A807C5">
              <w:rPr>
                <w:rStyle w:val="Hyperlink"/>
                <w:noProof/>
              </w:rPr>
              <w:t>XSD Simple Elements</w:t>
            </w:r>
            <w:r>
              <w:rPr>
                <w:noProof/>
                <w:webHidden/>
              </w:rPr>
              <w:tab/>
            </w:r>
            <w:r>
              <w:rPr>
                <w:noProof/>
                <w:webHidden/>
              </w:rPr>
              <w:fldChar w:fldCharType="begin"/>
            </w:r>
            <w:r>
              <w:rPr>
                <w:noProof/>
                <w:webHidden/>
              </w:rPr>
              <w:instrText xml:space="preserve"> PAGEREF _Toc31984720 \h </w:instrText>
            </w:r>
            <w:r>
              <w:rPr>
                <w:noProof/>
                <w:webHidden/>
              </w:rPr>
            </w:r>
            <w:r>
              <w:rPr>
                <w:noProof/>
                <w:webHidden/>
              </w:rPr>
              <w:fldChar w:fldCharType="separate"/>
            </w:r>
            <w:r>
              <w:rPr>
                <w:noProof/>
                <w:webHidden/>
              </w:rPr>
              <w:t>46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21" w:history="1">
            <w:r w:rsidRPr="00A807C5">
              <w:rPr>
                <w:rStyle w:val="Hyperlink"/>
                <w:noProof/>
              </w:rPr>
              <w:t>What is a Simple Element?</w:t>
            </w:r>
            <w:r>
              <w:rPr>
                <w:noProof/>
                <w:webHidden/>
              </w:rPr>
              <w:tab/>
            </w:r>
            <w:r>
              <w:rPr>
                <w:noProof/>
                <w:webHidden/>
              </w:rPr>
              <w:fldChar w:fldCharType="begin"/>
            </w:r>
            <w:r>
              <w:rPr>
                <w:noProof/>
                <w:webHidden/>
              </w:rPr>
              <w:instrText xml:space="preserve"> PAGEREF _Toc31984721 \h </w:instrText>
            </w:r>
            <w:r>
              <w:rPr>
                <w:noProof/>
                <w:webHidden/>
              </w:rPr>
            </w:r>
            <w:r>
              <w:rPr>
                <w:noProof/>
                <w:webHidden/>
              </w:rPr>
              <w:fldChar w:fldCharType="separate"/>
            </w:r>
            <w:r>
              <w:rPr>
                <w:noProof/>
                <w:webHidden/>
              </w:rPr>
              <w:t>46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22" w:history="1">
            <w:r w:rsidRPr="00A807C5">
              <w:rPr>
                <w:rStyle w:val="Hyperlink"/>
                <w:noProof/>
              </w:rPr>
              <w:t>Defining a Simple Element</w:t>
            </w:r>
            <w:r>
              <w:rPr>
                <w:noProof/>
                <w:webHidden/>
              </w:rPr>
              <w:tab/>
            </w:r>
            <w:r>
              <w:rPr>
                <w:noProof/>
                <w:webHidden/>
              </w:rPr>
              <w:fldChar w:fldCharType="begin"/>
            </w:r>
            <w:r>
              <w:rPr>
                <w:noProof/>
                <w:webHidden/>
              </w:rPr>
              <w:instrText xml:space="preserve"> PAGEREF _Toc31984722 \h </w:instrText>
            </w:r>
            <w:r>
              <w:rPr>
                <w:noProof/>
                <w:webHidden/>
              </w:rPr>
            </w:r>
            <w:r>
              <w:rPr>
                <w:noProof/>
                <w:webHidden/>
              </w:rPr>
              <w:fldChar w:fldCharType="separate"/>
            </w:r>
            <w:r>
              <w:rPr>
                <w:noProof/>
                <w:webHidden/>
              </w:rPr>
              <w:t>46</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23" w:history="1">
            <w:r w:rsidRPr="00A807C5">
              <w:rPr>
                <w:rStyle w:val="Hyperlink"/>
                <w:noProof/>
              </w:rPr>
              <w:t>Default and Fixed Values for Simple Elements</w:t>
            </w:r>
            <w:r>
              <w:rPr>
                <w:noProof/>
                <w:webHidden/>
              </w:rPr>
              <w:tab/>
            </w:r>
            <w:r>
              <w:rPr>
                <w:noProof/>
                <w:webHidden/>
              </w:rPr>
              <w:fldChar w:fldCharType="begin"/>
            </w:r>
            <w:r>
              <w:rPr>
                <w:noProof/>
                <w:webHidden/>
              </w:rPr>
              <w:instrText xml:space="preserve"> PAGEREF _Toc31984723 \h </w:instrText>
            </w:r>
            <w:r>
              <w:rPr>
                <w:noProof/>
                <w:webHidden/>
              </w:rPr>
            </w:r>
            <w:r>
              <w:rPr>
                <w:noProof/>
                <w:webHidden/>
              </w:rPr>
              <w:fldChar w:fldCharType="separate"/>
            </w:r>
            <w:r>
              <w:rPr>
                <w:noProof/>
                <w:webHidden/>
              </w:rPr>
              <w:t>47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24" w:history="1">
            <w:r w:rsidRPr="00A807C5">
              <w:rPr>
                <w:rStyle w:val="Hyperlink"/>
                <w:noProof/>
              </w:rPr>
              <w:t>XSD Attributes</w:t>
            </w:r>
            <w:r>
              <w:rPr>
                <w:noProof/>
                <w:webHidden/>
              </w:rPr>
              <w:tab/>
            </w:r>
            <w:r>
              <w:rPr>
                <w:noProof/>
                <w:webHidden/>
              </w:rPr>
              <w:fldChar w:fldCharType="begin"/>
            </w:r>
            <w:r>
              <w:rPr>
                <w:noProof/>
                <w:webHidden/>
              </w:rPr>
              <w:instrText xml:space="preserve"> PAGEREF _Toc31984724 \h </w:instrText>
            </w:r>
            <w:r>
              <w:rPr>
                <w:noProof/>
                <w:webHidden/>
              </w:rPr>
            </w:r>
            <w:r>
              <w:rPr>
                <w:noProof/>
                <w:webHidden/>
              </w:rPr>
              <w:fldChar w:fldCharType="separate"/>
            </w:r>
            <w:r>
              <w:rPr>
                <w:noProof/>
                <w:webHidden/>
              </w:rPr>
              <w:t>47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25" w:history="1">
            <w:r w:rsidRPr="00A807C5">
              <w:rPr>
                <w:rStyle w:val="Hyperlink"/>
                <w:noProof/>
              </w:rPr>
              <w:t>What is an Attribute?</w:t>
            </w:r>
            <w:r>
              <w:rPr>
                <w:noProof/>
                <w:webHidden/>
              </w:rPr>
              <w:tab/>
            </w:r>
            <w:r>
              <w:rPr>
                <w:noProof/>
                <w:webHidden/>
              </w:rPr>
              <w:fldChar w:fldCharType="begin"/>
            </w:r>
            <w:r>
              <w:rPr>
                <w:noProof/>
                <w:webHidden/>
              </w:rPr>
              <w:instrText xml:space="preserve"> PAGEREF _Toc31984725 \h </w:instrText>
            </w:r>
            <w:r>
              <w:rPr>
                <w:noProof/>
                <w:webHidden/>
              </w:rPr>
            </w:r>
            <w:r>
              <w:rPr>
                <w:noProof/>
                <w:webHidden/>
              </w:rPr>
              <w:fldChar w:fldCharType="separate"/>
            </w:r>
            <w:r>
              <w:rPr>
                <w:noProof/>
                <w:webHidden/>
              </w:rPr>
              <w:t>47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26" w:history="1">
            <w:r w:rsidRPr="00A807C5">
              <w:rPr>
                <w:rStyle w:val="Hyperlink"/>
                <w:noProof/>
              </w:rPr>
              <w:t>How to Define an Attribute?</w:t>
            </w:r>
            <w:r>
              <w:rPr>
                <w:noProof/>
                <w:webHidden/>
              </w:rPr>
              <w:tab/>
            </w:r>
            <w:r>
              <w:rPr>
                <w:noProof/>
                <w:webHidden/>
              </w:rPr>
              <w:fldChar w:fldCharType="begin"/>
            </w:r>
            <w:r>
              <w:rPr>
                <w:noProof/>
                <w:webHidden/>
              </w:rPr>
              <w:instrText xml:space="preserve"> PAGEREF _Toc31984726 \h </w:instrText>
            </w:r>
            <w:r>
              <w:rPr>
                <w:noProof/>
                <w:webHidden/>
              </w:rPr>
            </w:r>
            <w:r>
              <w:rPr>
                <w:noProof/>
                <w:webHidden/>
              </w:rPr>
              <w:fldChar w:fldCharType="separate"/>
            </w:r>
            <w:r>
              <w:rPr>
                <w:noProof/>
                <w:webHidden/>
              </w:rPr>
              <w:t>47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27" w:history="1">
            <w:r w:rsidRPr="00A807C5">
              <w:rPr>
                <w:rStyle w:val="Hyperlink"/>
                <w:noProof/>
              </w:rPr>
              <w:t>Default and Fixed Values for Attributes</w:t>
            </w:r>
            <w:r>
              <w:rPr>
                <w:noProof/>
                <w:webHidden/>
              </w:rPr>
              <w:tab/>
            </w:r>
            <w:r>
              <w:rPr>
                <w:noProof/>
                <w:webHidden/>
              </w:rPr>
              <w:fldChar w:fldCharType="begin"/>
            </w:r>
            <w:r>
              <w:rPr>
                <w:noProof/>
                <w:webHidden/>
              </w:rPr>
              <w:instrText xml:space="preserve"> PAGEREF _Toc31984727 \h </w:instrText>
            </w:r>
            <w:r>
              <w:rPr>
                <w:noProof/>
                <w:webHidden/>
              </w:rPr>
            </w:r>
            <w:r>
              <w:rPr>
                <w:noProof/>
                <w:webHidden/>
              </w:rPr>
              <w:fldChar w:fldCharType="separate"/>
            </w:r>
            <w:r>
              <w:rPr>
                <w:noProof/>
                <w:webHidden/>
              </w:rPr>
              <w:t>48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28" w:history="1">
            <w:r w:rsidRPr="00A807C5">
              <w:rPr>
                <w:rStyle w:val="Hyperlink"/>
                <w:noProof/>
              </w:rPr>
              <w:t>Optional and Required Attributes</w:t>
            </w:r>
            <w:r>
              <w:rPr>
                <w:noProof/>
                <w:webHidden/>
              </w:rPr>
              <w:tab/>
            </w:r>
            <w:r>
              <w:rPr>
                <w:noProof/>
                <w:webHidden/>
              </w:rPr>
              <w:fldChar w:fldCharType="begin"/>
            </w:r>
            <w:r>
              <w:rPr>
                <w:noProof/>
                <w:webHidden/>
              </w:rPr>
              <w:instrText xml:space="preserve"> PAGEREF _Toc31984728 \h </w:instrText>
            </w:r>
            <w:r>
              <w:rPr>
                <w:noProof/>
                <w:webHidden/>
              </w:rPr>
            </w:r>
            <w:r>
              <w:rPr>
                <w:noProof/>
                <w:webHidden/>
              </w:rPr>
              <w:fldChar w:fldCharType="separate"/>
            </w:r>
            <w:r>
              <w:rPr>
                <w:noProof/>
                <w:webHidden/>
              </w:rPr>
              <w:t>48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29" w:history="1">
            <w:r w:rsidRPr="00A807C5">
              <w:rPr>
                <w:rStyle w:val="Hyperlink"/>
                <w:noProof/>
              </w:rPr>
              <w:t>Restrictions on Content</w:t>
            </w:r>
            <w:r>
              <w:rPr>
                <w:noProof/>
                <w:webHidden/>
              </w:rPr>
              <w:tab/>
            </w:r>
            <w:r>
              <w:rPr>
                <w:noProof/>
                <w:webHidden/>
              </w:rPr>
              <w:fldChar w:fldCharType="begin"/>
            </w:r>
            <w:r>
              <w:rPr>
                <w:noProof/>
                <w:webHidden/>
              </w:rPr>
              <w:instrText xml:space="preserve"> PAGEREF _Toc31984729 \h </w:instrText>
            </w:r>
            <w:r>
              <w:rPr>
                <w:noProof/>
                <w:webHidden/>
              </w:rPr>
            </w:r>
            <w:r>
              <w:rPr>
                <w:noProof/>
                <w:webHidden/>
              </w:rPr>
              <w:fldChar w:fldCharType="separate"/>
            </w:r>
            <w:r>
              <w:rPr>
                <w:noProof/>
                <w:webHidden/>
              </w:rPr>
              <w:t>48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30" w:history="1">
            <w:r w:rsidRPr="00A807C5">
              <w:rPr>
                <w:rStyle w:val="Hyperlink"/>
                <w:noProof/>
              </w:rPr>
              <w:t>XSD Restrictions/Facets</w:t>
            </w:r>
            <w:r>
              <w:rPr>
                <w:noProof/>
                <w:webHidden/>
              </w:rPr>
              <w:tab/>
            </w:r>
            <w:r>
              <w:rPr>
                <w:noProof/>
                <w:webHidden/>
              </w:rPr>
              <w:fldChar w:fldCharType="begin"/>
            </w:r>
            <w:r>
              <w:rPr>
                <w:noProof/>
                <w:webHidden/>
              </w:rPr>
              <w:instrText xml:space="preserve"> PAGEREF _Toc31984730 \h </w:instrText>
            </w:r>
            <w:r>
              <w:rPr>
                <w:noProof/>
                <w:webHidden/>
              </w:rPr>
            </w:r>
            <w:r>
              <w:rPr>
                <w:noProof/>
                <w:webHidden/>
              </w:rPr>
              <w:fldChar w:fldCharType="separate"/>
            </w:r>
            <w:r>
              <w:rPr>
                <w:noProof/>
                <w:webHidden/>
              </w:rPr>
              <w:t>48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31" w:history="1">
            <w:r w:rsidRPr="00A807C5">
              <w:rPr>
                <w:rStyle w:val="Hyperlink"/>
                <w:noProof/>
              </w:rPr>
              <w:t>Restrictions on Values</w:t>
            </w:r>
            <w:r>
              <w:rPr>
                <w:noProof/>
                <w:webHidden/>
              </w:rPr>
              <w:tab/>
            </w:r>
            <w:r>
              <w:rPr>
                <w:noProof/>
                <w:webHidden/>
              </w:rPr>
              <w:fldChar w:fldCharType="begin"/>
            </w:r>
            <w:r>
              <w:rPr>
                <w:noProof/>
                <w:webHidden/>
              </w:rPr>
              <w:instrText xml:space="preserve"> PAGEREF _Toc31984731 \h </w:instrText>
            </w:r>
            <w:r>
              <w:rPr>
                <w:noProof/>
                <w:webHidden/>
              </w:rPr>
            </w:r>
            <w:r>
              <w:rPr>
                <w:noProof/>
                <w:webHidden/>
              </w:rPr>
              <w:fldChar w:fldCharType="separate"/>
            </w:r>
            <w:r>
              <w:rPr>
                <w:noProof/>
                <w:webHidden/>
              </w:rPr>
              <w:t>48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32" w:history="1">
            <w:r w:rsidRPr="00A807C5">
              <w:rPr>
                <w:rStyle w:val="Hyperlink"/>
                <w:noProof/>
              </w:rPr>
              <w:t>Restrictions on a Set of Values</w:t>
            </w:r>
            <w:r>
              <w:rPr>
                <w:noProof/>
                <w:webHidden/>
              </w:rPr>
              <w:tab/>
            </w:r>
            <w:r>
              <w:rPr>
                <w:noProof/>
                <w:webHidden/>
              </w:rPr>
              <w:fldChar w:fldCharType="begin"/>
            </w:r>
            <w:r>
              <w:rPr>
                <w:noProof/>
                <w:webHidden/>
              </w:rPr>
              <w:instrText xml:space="preserve"> PAGEREF _Toc31984732 \h </w:instrText>
            </w:r>
            <w:r>
              <w:rPr>
                <w:noProof/>
                <w:webHidden/>
              </w:rPr>
            </w:r>
            <w:r>
              <w:rPr>
                <w:noProof/>
                <w:webHidden/>
              </w:rPr>
              <w:fldChar w:fldCharType="separate"/>
            </w:r>
            <w:r>
              <w:rPr>
                <w:noProof/>
                <w:webHidden/>
              </w:rPr>
              <w:t>48</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33" w:history="1">
            <w:r w:rsidRPr="00A807C5">
              <w:rPr>
                <w:rStyle w:val="Hyperlink"/>
                <w:noProof/>
              </w:rPr>
              <w:t>Restrictions on a Series of Values</w:t>
            </w:r>
            <w:r>
              <w:rPr>
                <w:noProof/>
                <w:webHidden/>
              </w:rPr>
              <w:tab/>
            </w:r>
            <w:r>
              <w:rPr>
                <w:noProof/>
                <w:webHidden/>
              </w:rPr>
              <w:fldChar w:fldCharType="begin"/>
            </w:r>
            <w:r>
              <w:rPr>
                <w:noProof/>
                <w:webHidden/>
              </w:rPr>
              <w:instrText xml:space="preserve"> PAGEREF _Toc31984733 \h </w:instrText>
            </w:r>
            <w:r>
              <w:rPr>
                <w:noProof/>
                <w:webHidden/>
              </w:rPr>
            </w:r>
            <w:r>
              <w:rPr>
                <w:noProof/>
                <w:webHidden/>
              </w:rPr>
              <w:fldChar w:fldCharType="separate"/>
            </w:r>
            <w:r>
              <w:rPr>
                <w:noProof/>
                <w:webHidden/>
              </w:rPr>
              <w:t>49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34" w:history="1">
            <w:r w:rsidRPr="00A807C5">
              <w:rPr>
                <w:rStyle w:val="Hyperlink"/>
                <w:noProof/>
              </w:rPr>
              <w:t>Other Restrictions on a Series of Values</w:t>
            </w:r>
            <w:r>
              <w:rPr>
                <w:noProof/>
                <w:webHidden/>
              </w:rPr>
              <w:tab/>
            </w:r>
            <w:r>
              <w:rPr>
                <w:noProof/>
                <w:webHidden/>
              </w:rPr>
              <w:fldChar w:fldCharType="begin"/>
            </w:r>
            <w:r>
              <w:rPr>
                <w:noProof/>
                <w:webHidden/>
              </w:rPr>
              <w:instrText xml:space="preserve"> PAGEREF _Toc31984734 \h </w:instrText>
            </w:r>
            <w:r>
              <w:rPr>
                <w:noProof/>
                <w:webHidden/>
              </w:rPr>
            </w:r>
            <w:r>
              <w:rPr>
                <w:noProof/>
                <w:webHidden/>
              </w:rPr>
              <w:fldChar w:fldCharType="separate"/>
            </w:r>
            <w:r>
              <w:rPr>
                <w:noProof/>
                <w:webHidden/>
              </w:rPr>
              <w:t>50</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35" w:history="1">
            <w:r w:rsidRPr="00A807C5">
              <w:rPr>
                <w:rStyle w:val="Hyperlink"/>
                <w:noProof/>
              </w:rPr>
              <w:t>Restrictions on Whitespace Characters</w:t>
            </w:r>
            <w:r>
              <w:rPr>
                <w:noProof/>
                <w:webHidden/>
              </w:rPr>
              <w:tab/>
            </w:r>
            <w:r>
              <w:rPr>
                <w:noProof/>
                <w:webHidden/>
              </w:rPr>
              <w:fldChar w:fldCharType="begin"/>
            </w:r>
            <w:r>
              <w:rPr>
                <w:noProof/>
                <w:webHidden/>
              </w:rPr>
              <w:instrText xml:space="preserve"> PAGEREF _Toc31984735 \h </w:instrText>
            </w:r>
            <w:r>
              <w:rPr>
                <w:noProof/>
                <w:webHidden/>
              </w:rPr>
            </w:r>
            <w:r>
              <w:rPr>
                <w:noProof/>
                <w:webHidden/>
              </w:rPr>
              <w:fldChar w:fldCharType="separate"/>
            </w:r>
            <w:r>
              <w:rPr>
                <w:noProof/>
                <w:webHidden/>
              </w:rPr>
              <w:t>51</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36" w:history="1">
            <w:r w:rsidRPr="00A807C5">
              <w:rPr>
                <w:rStyle w:val="Hyperlink"/>
                <w:noProof/>
              </w:rPr>
              <w:t>Restrictions on Length</w:t>
            </w:r>
            <w:r>
              <w:rPr>
                <w:noProof/>
                <w:webHidden/>
              </w:rPr>
              <w:tab/>
            </w:r>
            <w:r>
              <w:rPr>
                <w:noProof/>
                <w:webHidden/>
              </w:rPr>
              <w:fldChar w:fldCharType="begin"/>
            </w:r>
            <w:r>
              <w:rPr>
                <w:noProof/>
                <w:webHidden/>
              </w:rPr>
              <w:instrText xml:space="preserve"> PAGEREF _Toc31984736 \h </w:instrText>
            </w:r>
            <w:r>
              <w:rPr>
                <w:noProof/>
                <w:webHidden/>
              </w:rPr>
            </w:r>
            <w:r>
              <w:rPr>
                <w:noProof/>
                <w:webHidden/>
              </w:rPr>
              <w:fldChar w:fldCharType="separate"/>
            </w:r>
            <w:r>
              <w:rPr>
                <w:noProof/>
                <w:webHidden/>
              </w:rPr>
              <w:t>52</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37" w:history="1">
            <w:r w:rsidRPr="00A807C5">
              <w:rPr>
                <w:rStyle w:val="Hyperlink"/>
                <w:noProof/>
              </w:rPr>
              <w:t>Restrictions for Datatypes</w:t>
            </w:r>
            <w:r>
              <w:rPr>
                <w:noProof/>
                <w:webHidden/>
              </w:rPr>
              <w:tab/>
            </w:r>
            <w:r>
              <w:rPr>
                <w:noProof/>
                <w:webHidden/>
              </w:rPr>
              <w:fldChar w:fldCharType="begin"/>
            </w:r>
            <w:r>
              <w:rPr>
                <w:noProof/>
                <w:webHidden/>
              </w:rPr>
              <w:instrText xml:space="preserve"> PAGEREF _Toc31984737 \h </w:instrText>
            </w:r>
            <w:r>
              <w:rPr>
                <w:noProof/>
                <w:webHidden/>
              </w:rPr>
            </w:r>
            <w:r>
              <w:rPr>
                <w:noProof/>
                <w:webHidden/>
              </w:rPr>
              <w:fldChar w:fldCharType="separate"/>
            </w:r>
            <w:r>
              <w:rPr>
                <w:noProof/>
                <w:webHidden/>
              </w:rPr>
              <w:t>52</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738" w:history="1">
            <w:r w:rsidRPr="00A807C5">
              <w:rPr>
                <w:rStyle w:val="Hyperlink"/>
                <w:noProof/>
              </w:rPr>
              <w:t>XSD Complex Elements</w:t>
            </w:r>
            <w:r>
              <w:rPr>
                <w:noProof/>
                <w:webHidden/>
              </w:rPr>
              <w:tab/>
            </w:r>
            <w:r>
              <w:rPr>
                <w:noProof/>
                <w:webHidden/>
              </w:rPr>
              <w:fldChar w:fldCharType="begin"/>
            </w:r>
            <w:r>
              <w:rPr>
                <w:noProof/>
                <w:webHidden/>
              </w:rPr>
              <w:instrText xml:space="preserve"> PAGEREF _Toc31984738 \h </w:instrText>
            </w:r>
            <w:r>
              <w:rPr>
                <w:noProof/>
                <w:webHidden/>
              </w:rPr>
            </w:r>
            <w:r>
              <w:rPr>
                <w:noProof/>
                <w:webHidden/>
              </w:rPr>
              <w:fldChar w:fldCharType="separate"/>
            </w:r>
            <w:r>
              <w:rPr>
                <w:noProof/>
                <w:webHidden/>
              </w:rPr>
              <w:t>53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39" w:history="1">
            <w:r w:rsidRPr="00A807C5">
              <w:rPr>
                <w:rStyle w:val="Hyperlink"/>
                <w:noProof/>
              </w:rPr>
              <w:t>Define complex Element:</w:t>
            </w:r>
            <w:r>
              <w:rPr>
                <w:noProof/>
                <w:webHidden/>
              </w:rPr>
              <w:tab/>
            </w:r>
            <w:r>
              <w:rPr>
                <w:noProof/>
                <w:webHidden/>
              </w:rPr>
              <w:fldChar w:fldCharType="begin"/>
            </w:r>
            <w:r>
              <w:rPr>
                <w:noProof/>
                <w:webHidden/>
              </w:rPr>
              <w:instrText xml:space="preserve"> PAGEREF _Toc31984739 \h </w:instrText>
            </w:r>
            <w:r>
              <w:rPr>
                <w:noProof/>
                <w:webHidden/>
              </w:rPr>
            </w:r>
            <w:r>
              <w:rPr>
                <w:noProof/>
                <w:webHidden/>
              </w:rPr>
              <w:fldChar w:fldCharType="separate"/>
            </w:r>
            <w:r>
              <w:rPr>
                <w:noProof/>
                <w:webHidden/>
              </w:rPr>
              <w:t>53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40" w:history="1">
            <w:r w:rsidRPr="00A807C5">
              <w:rPr>
                <w:rStyle w:val="Hyperlink"/>
                <w:noProof/>
              </w:rPr>
              <w:t>Empty Elements</w:t>
            </w:r>
            <w:r>
              <w:rPr>
                <w:noProof/>
                <w:webHidden/>
              </w:rPr>
              <w:tab/>
            </w:r>
            <w:r>
              <w:rPr>
                <w:noProof/>
                <w:webHidden/>
              </w:rPr>
              <w:fldChar w:fldCharType="begin"/>
            </w:r>
            <w:r>
              <w:rPr>
                <w:noProof/>
                <w:webHidden/>
              </w:rPr>
              <w:instrText xml:space="preserve"> PAGEREF _Toc31984740 \h </w:instrText>
            </w:r>
            <w:r>
              <w:rPr>
                <w:noProof/>
                <w:webHidden/>
              </w:rPr>
            </w:r>
            <w:r>
              <w:rPr>
                <w:noProof/>
                <w:webHidden/>
              </w:rPr>
              <w:fldChar w:fldCharType="separate"/>
            </w:r>
            <w:r>
              <w:rPr>
                <w:noProof/>
                <w:webHidden/>
              </w:rPr>
              <w:t>53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41" w:history="1">
            <w:r w:rsidRPr="00A807C5">
              <w:rPr>
                <w:rStyle w:val="Hyperlink"/>
                <w:noProof/>
              </w:rPr>
              <w:t>Elements Only</w:t>
            </w:r>
            <w:r>
              <w:rPr>
                <w:noProof/>
                <w:webHidden/>
              </w:rPr>
              <w:tab/>
            </w:r>
            <w:r>
              <w:rPr>
                <w:noProof/>
                <w:webHidden/>
              </w:rPr>
              <w:fldChar w:fldCharType="begin"/>
            </w:r>
            <w:r>
              <w:rPr>
                <w:noProof/>
                <w:webHidden/>
              </w:rPr>
              <w:instrText xml:space="preserve"> PAGEREF _Toc31984741 \h </w:instrText>
            </w:r>
            <w:r>
              <w:rPr>
                <w:noProof/>
                <w:webHidden/>
              </w:rPr>
            </w:r>
            <w:r>
              <w:rPr>
                <w:noProof/>
                <w:webHidden/>
              </w:rPr>
              <w:fldChar w:fldCharType="separate"/>
            </w:r>
            <w:r>
              <w:rPr>
                <w:noProof/>
                <w:webHidden/>
              </w:rPr>
              <w:t>53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42" w:history="1">
            <w:r w:rsidRPr="00A807C5">
              <w:rPr>
                <w:rStyle w:val="Hyperlink"/>
                <w:noProof/>
              </w:rPr>
              <w:t>Text-Only Elements</w:t>
            </w:r>
            <w:r>
              <w:rPr>
                <w:noProof/>
                <w:webHidden/>
              </w:rPr>
              <w:tab/>
            </w:r>
            <w:r>
              <w:rPr>
                <w:noProof/>
                <w:webHidden/>
              </w:rPr>
              <w:fldChar w:fldCharType="begin"/>
            </w:r>
            <w:r>
              <w:rPr>
                <w:noProof/>
                <w:webHidden/>
              </w:rPr>
              <w:instrText xml:space="preserve"> PAGEREF _Toc31984742 \h </w:instrText>
            </w:r>
            <w:r>
              <w:rPr>
                <w:noProof/>
                <w:webHidden/>
              </w:rPr>
            </w:r>
            <w:r>
              <w:rPr>
                <w:noProof/>
                <w:webHidden/>
              </w:rPr>
              <w:fldChar w:fldCharType="separate"/>
            </w:r>
            <w:r>
              <w:rPr>
                <w:noProof/>
                <w:webHidden/>
              </w:rPr>
              <w:t>54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43" w:history="1">
            <w:r w:rsidRPr="00A807C5">
              <w:rPr>
                <w:rStyle w:val="Hyperlink"/>
                <w:noProof/>
              </w:rPr>
              <w:t>Mixed Content</w:t>
            </w:r>
            <w:r>
              <w:rPr>
                <w:noProof/>
                <w:webHidden/>
              </w:rPr>
              <w:tab/>
            </w:r>
            <w:r>
              <w:rPr>
                <w:noProof/>
                <w:webHidden/>
              </w:rPr>
              <w:fldChar w:fldCharType="begin"/>
            </w:r>
            <w:r>
              <w:rPr>
                <w:noProof/>
                <w:webHidden/>
              </w:rPr>
              <w:instrText xml:space="preserve"> PAGEREF _Toc31984743 \h </w:instrText>
            </w:r>
            <w:r>
              <w:rPr>
                <w:noProof/>
                <w:webHidden/>
              </w:rPr>
            </w:r>
            <w:r>
              <w:rPr>
                <w:noProof/>
                <w:webHidden/>
              </w:rPr>
              <w:fldChar w:fldCharType="separate"/>
            </w:r>
            <w:r>
              <w:rPr>
                <w:noProof/>
                <w:webHidden/>
              </w:rPr>
              <w:t>54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44" w:history="1">
            <w:r w:rsidRPr="00A807C5">
              <w:rPr>
                <w:rStyle w:val="Hyperlink"/>
                <w:noProof/>
              </w:rPr>
              <w:t>Indicators</w:t>
            </w:r>
            <w:r>
              <w:rPr>
                <w:noProof/>
                <w:webHidden/>
              </w:rPr>
              <w:tab/>
            </w:r>
            <w:r>
              <w:rPr>
                <w:noProof/>
                <w:webHidden/>
              </w:rPr>
              <w:fldChar w:fldCharType="begin"/>
            </w:r>
            <w:r>
              <w:rPr>
                <w:noProof/>
                <w:webHidden/>
              </w:rPr>
              <w:instrText xml:space="preserve"> PAGEREF _Toc31984744 \h </w:instrText>
            </w:r>
            <w:r>
              <w:rPr>
                <w:noProof/>
                <w:webHidden/>
              </w:rPr>
            </w:r>
            <w:r>
              <w:rPr>
                <w:noProof/>
                <w:webHidden/>
              </w:rPr>
              <w:fldChar w:fldCharType="separate"/>
            </w:r>
            <w:r>
              <w:rPr>
                <w:noProof/>
                <w:webHidden/>
              </w:rPr>
              <w:t>54</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45" w:history="1">
            <w:r w:rsidRPr="00A807C5">
              <w:rPr>
                <w:rStyle w:val="Hyperlink"/>
                <w:noProof/>
              </w:rPr>
              <w:t>Order indicators:</w:t>
            </w:r>
            <w:r>
              <w:rPr>
                <w:noProof/>
                <w:webHidden/>
              </w:rPr>
              <w:tab/>
            </w:r>
            <w:r>
              <w:rPr>
                <w:noProof/>
                <w:webHidden/>
              </w:rPr>
              <w:fldChar w:fldCharType="begin"/>
            </w:r>
            <w:r>
              <w:rPr>
                <w:noProof/>
                <w:webHidden/>
              </w:rPr>
              <w:instrText xml:space="preserve"> PAGEREF _Toc31984745 \h </w:instrText>
            </w:r>
            <w:r>
              <w:rPr>
                <w:noProof/>
                <w:webHidden/>
              </w:rPr>
            </w:r>
            <w:r>
              <w:rPr>
                <w:noProof/>
                <w:webHidden/>
              </w:rPr>
              <w:fldChar w:fldCharType="separate"/>
            </w:r>
            <w:r>
              <w:rPr>
                <w:noProof/>
                <w:webHidden/>
              </w:rPr>
              <w:t>54</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46" w:history="1">
            <w:r w:rsidRPr="00A807C5">
              <w:rPr>
                <w:rStyle w:val="Hyperlink"/>
                <w:noProof/>
              </w:rPr>
              <w:t>Occurrence indicators:</w:t>
            </w:r>
            <w:r>
              <w:rPr>
                <w:noProof/>
                <w:webHidden/>
              </w:rPr>
              <w:tab/>
            </w:r>
            <w:r>
              <w:rPr>
                <w:noProof/>
                <w:webHidden/>
              </w:rPr>
              <w:fldChar w:fldCharType="begin"/>
            </w:r>
            <w:r>
              <w:rPr>
                <w:noProof/>
                <w:webHidden/>
              </w:rPr>
              <w:instrText xml:space="preserve"> PAGEREF _Toc31984746 \h </w:instrText>
            </w:r>
            <w:r>
              <w:rPr>
                <w:noProof/>
                <w:webHidden/>
              </w:rPr>
            </w:r>
            <w:r>
              <w:rPr>
                <w:noProof/>
                <w:webHidden/>
              </w:rPr>
              <w:fldChar w:fldCharType="separate"/>
            </w:r>
            <w:r>
              <w:rPr>
                <w:noProof/>
                <w:webHidden/>
              </w:rPr>
              <w:t>54</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47" w:history="1">
            <w:r w:rsidRPr="00A807C5">
              <w:rPr>
                <w:rStyle w:val="Hyperlink"/>
                <w:noProof/>
              </w:rPr>
              <w:t>Group indicators:</w:t>
            </w:r>
            <w:r>
              <w:rPr>
                <w:noProof/>
                <w:webHidden/>
              </w:rPr>
              <w:tab/>
            </w:r>
            <w:r>
              <w:rPr>
                <w:noProof/>
                <w:webHidden/>
              </w:rPr>
              <w:fldChar w:fldCharType="begin"/>
            </w:r>
            <w:r>
              <w:rPr>
                <w:noProof/>
                <w:webHidden/>
              </w:rPr>
              <w:instrText xml:space="preserve"> PAGEREF _Toc31984747 \h </w:instrText>
            </w:r>
            <w:r>
              <w:rPr>
                <w:noProof/>
                <w:webHidden/>
              </w:rPr>
            </w:r>
            <w:r>
              <w:rPr>
                <w:noProof/>
                <w:webHidden/>
              </w:rPr>
              <w:fldChar w:fldCharType="separate"/>
            </w:r>
            <w:r>
              <w:rPr>
                <w:noProof/>
                <w:webHidden/>
              </w:rPr>
              <w:t>54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48" w:history="1">
            <w:r w:rsidRPr="00A807C5">
              <w:rPr>
                <w:rStyle w:val="Hyperlink"/>
                <w:noProof/>
              </w:rPr>
              <w:t>All Indicator</w:t>
            </w:r>
            <w:r>
              <w:rPr>
                <w:noProof/>
                <w:webHidden/>
              </w:rPr>
              <w:tab/>
            </w:r>
            <w:r>
              <w:rPr>
                <w:noProof/>
                <w:webHidden/>
              </w:rPr>
              <w:fldChar w:fldCharType="begin"/>
            </w:r>
            <w:r>
              <w:rPr>
                <w:noProof/>
                <w:webHidden/>
              </w:rPr>
              <w:instrText xml:space="preserve"> PAGEREF _Toc31984748 \h </w:instrText>
            </w:r>
            <w:r>
              <w:rPr>
                <w:noProof/>
                <w:webHidden/>
              </w:rPr>
            </w:r>
            <w:r>
              <w:rPr>
                <w:noProof/>
                <w:webHidden/>
              </w:rPr>
              <w:fldChar w:fldCharType="separate"/>
            </w:r>
            <w:r>
              <w:rPr>
                <w:noProof/>
                <w:webHidden/>
              </w:rPr>
              <w:t>55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49" w:history="1">
            <w:r w:rsidRPr="00A807C5">
              <w:rPr>
                <w:rStyle w:val="Hyperlink"/>
                <w:noProof/>
              </w:rPr>
              <w:t>Choice Indicator</w:t>
            </w:r>
            <w:r>
              <w:rPr>
                <w:noProof/>
                <w:webHidden/>
              </w:rPr>
              <w:tab/>
            </w:r>
            <w:r>
              <w:rPr>
                <w:noProof/>
                <w:webHidden/>
              </w:rPr>
              <w:fldChar w:fldCharType="begin"/>
            </w:r>
            <w:r>
              <w:rPr>
                <w:noProof/>
                <w:webHidden/>
              </w:rPr>
              <w:instrText xml:space="preserve"> PAGEREF _Toc31984749 \h </w:instrText>
            </w:r>
            <w:r>
              <w:rPr>
                <w:noProof/>
                <w:webHidden/>
              </w:rPr>
            </w:r>
            <w:r>
              <w:rPr>
                <w:noProof/>
                <w:webHidden/>
              </w:rPr>
              <w:fldChar w:fldCharType="separate"/>
            </w:r>
            <w:r>
              <w:rPr>
                <w:noProof/>
                <w:webHidden/>
              </w:rPr>
              <w:t>55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0" w:history="1">
            <w:r w:rsidRPr="00A807C5">
              <w:rPr>
                <w:rStyle w:val="Hyperlink"/>
                <w:noProof/>
              </w:rPr>
              <w:t>Sequence Indicator</w:t>
            </w:r>
            <w:r>
              <w:rPr>
                <w:noProof/>
                <w:webHidden/>
              </w:rPr>
              <w:tab/>
            </w:r>
            <w:r>
              <w:rPr>
                <w:noProof/>
                <w:webHidden/>
              </w:rPr>
              <w:fldChar w:fldCharType="begin"/>
            </w:r>
            <w:r>
              <w:rPr>
                <w:noProof/>
                <w:webHidden/>
              </w:rPr>
              <w:instrText xml:space="preserve"> PAGEREF _Toc31984750 \h </w:instrText>
            </w:r>
            <w:r>
              <w:rPr>
                <w:noProof/>
                <w:webHidden/>
              </w:rPr>
            </w:r>
            <w:r>
              <w:rPr>
                <w:noProof/>
                <w:webHidden/>
              </w:rPr>
              <w:fldChar w:fldCharType="separate"/>
            </w:r>
            <w:r>
              <w:rPr>
                <w:noProof/>
                <w:webHidden/>
              </w:rPr>
              <w:t>55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1" w:history="1">
            <w:r w:rsidRPr="00A807C5">
              <w:rPr>
                <w:rStyle w:val="Hyperlink"/>
                <w:noProof/>
              </w:rPr>
              <w:t>maxOccurs Indicator</w:t>
            </w:r>
            <w:r>
              <w:rPr>
                <w:noProof/>
                <w:webHidden/>
              </w:rPr>
              <w:tab/>
            </w:r>
            <w:r>
              <w:rPr>
                <w:noProof/>
                <w:webHidden/>
              </w:rPr>
              <w:fldChar w:fldCharType="begin"/>
            </w:r>
            <w:r>
              <w:rPr>
                <w:noProof/>
                <w:webHidden/>
              </w:rPr>
              <w:instrText xml:space="preserve"> PAGEREF _Toc31984751 \h </w:instrText>
            </w:r>
            <w:r>
              <w:rPr>
                <w:noProof/>
                <w:webHidden/>
              </w:rPr>
            </w:r>
            <w:r>
              <w:rPr>
                <w:noProof/>
                <w:webHidden/>
              </w:rPr>
              <w:fldChar w:fldCharType="separate"/>
            </w:r>
            <w:r>
              <w:rPr>
                <w:noProof/>
                <w:webHidden/>
              </w:rPr>
              <w:t>55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2" w:history="1">
            <w:r w:rsidRPr="00A807C5">
              <w:rPr>
                <w:rStyle w:val="Hyperlink"/>
                <w:noProof/>
              </w:rPr>
              <w:t>minOccurs Indicator</w:t>
            </w:r>
            <w:r>
              <w:rPr>
                <w:noProof/>
                <w:webHidden/>
              </w:rPr>
              <w:tab/>
            </w:r>
            <w:r>
              <w:rPr>
                <w:noProof/>
                <w:webHidden/>
              </w:rPr>
              <w:fldChar w:fldCharType="begin"/>
            </w:r>
            <w:r>
              <w:rPr>
                <w:noProof/>
                <w:webHidden/>
              </w:rPr>
              <w:instrText xml:space="preserve"> PAGEREF _Toc31984752 \h </w:instrText>
            </w:r>
            <w:r>
              <w:rPr>
                <w:noProof/>
                <w:webHidden/>
              </w:rPr>
            </w:r>
            <w:r>
              <w:rPr>
                <w:noProof/>
                <w:webHidden/>
              </w:rPr>
              <w:fldChar w:fldCharType="separate"/>
            </w:r>
            <w:r>
              <w:rPr>
                <w:noProof/>
                <w:webHidden/>
              </w:rPr>
              <w:t>55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3" w:history="1">
            <w:r w:rsidRPr="00A807C5">
              <w:rPr>
                <w:rStyle w:val="Hyperlink"/>
                <w:noProof/>
              </w:rPr>
              <w:t>Element Groups</w:t>
            </w:r>
            <w:r>
              <w:rPr>
                <w:noProof/>
                <w:webHidden/>
              </w:rPr>
              <w:tab/>
            </w:r>
            <w:r>
              <w:rPr>
                <w:noProof/>
                <w:webHidden/>
              </w:rPr>
              <w:fldChar w:fldCharType="begin"/>
            </w:r>
            <w:r>
              <w:rPr>
                <w:noProof/>
                <w:webHidden/>
              </w:rPr>
              <w:instrText xml:space="preserve"> PAGEREF _Toc31984753 \h </w:instrText>
            </w:r>
            <w:r>
              <w:rPr>
                <w:noProof/>
                <w:webHidden/>
              </w:rPr>
            </w:r>
            <w:r>
              <w:rPr>
                <w:noProof/>
                <w:webHidden/>
              </w:rPr>
              <w:fldChar w:fldCharType="separate"/>
            </w:r>
            <w:r>
              <w:rPr>
                <w:noProof/>
                <w:webHidden/>
              </w:rPr>
              <w:t>56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4" w:history="1">
            <w:r w:rsidRPr="00A807C5">
              <w:rPr>
                <w:rStyle w:val="Hyperlink"/>
                <w:noProof/>
              </w:rPr>
              <w:t>Attribute Groups</w:t>
            </w:r>
            <w:r>
              <w:rPr>
                <w:noProof/>
                <w:webHidden/>
              </w:rPr>
              <w:tab/>
            </w:r>
            <w:r>
              <w:rPr>
                <w:noProof/>
                <w:webHidden/>
              </w:rPr>
              <w:fldChar w:fldCharType="begin"/>
            </w:r>
            <w:r>
              <w:rPr>
                <w:noProof/>
                <w:webHidden/>
              </w:rPr>
              <w:instrText xml:space="preserve"> PAGEREF _Toc31984754 \h </w:instrText>
            </w:r>
            <w:r>
              <w:rPr>
                <w:noProof/>
                <w:webHidden/>
              </w:rPr>
            </w:r>
            <w:r>
              <w:rPr>
                <w:noProof/>
                <w:webHidden/>
              </w:rPr>
              <w:fldChar w:fldCharType="separate"/>
            </w:r>
            <w:r>
              <w:rPr>
                <w:noProof/>
                <w:webHidden/>
              </w:rPr>
              <w:t>56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5" w:history="1">
            <w:r w:rsidRPr="00A807C5">
              <w:rPr>
                <w:rStyle w:val="Hyperlink"/>
                <w:noProof/>
              </w:rPr>
              <w:t>The &lt;any&gt; Element</w:t>
            </w:r>
            <w:r>
              <w:rPr>
                <w:noProof/>
                <w:webHidden/>
              </w:rPr>
              <w:tab/>
            </w:r>
            <w:r>
              <w:rPr>
                <w:noProof/>
                <w:webHidden/>
              </w:rPr>
              <w:fldChar w:fldCharType="begin"/>
            </w:r>
            <w:r>
              <w:rPr>
                <w:noProof/>
                <w:webHidden/>
              </w:rPr>
              <w:instrText xml:space="preserve"> PAGEREF _Toc31984755 \h </w:instrText>
            </w:r>
            <w:r>
              <w:rPr>
                <w:noProof/>
                <w:webHidden/>
              </w:rPr>
            </w:r>
            <w:r>
              <w:rPr>
                <w:noProof/>
                <w:webHidden/>
              </w:rPr>
              <w:fldChar w:fldCharType="separate"/>
            </w:r>
            <w:r>
              <w:rPr>
                <w:noProof/>
                <w:webHidden/>
              </w:rPr>
              <w:t>56</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6" w:history="1">
            <w:r w:rsidRPr="00A807C5">
              <w:rPr>
                <w:rStyle w:val="Hyperlink"/>
                <w:noProof/>
              </w:rPr>
              <w:t>&lt;anyAttribute&gt; Element</w:t>
            </w:r>
            <w:r>
              <w:rPr>
                <w:noProof/>
                <w:webHidden/>
              </w:rPr>
              <w:tab/>
            </w:r>
            <w:r>
              <w:rPr>
                <w:noProof/>
                <w:webHidden/>
              </w:rPr>
              <w:fldChar w:fldCharType="begin"/>
            </w:r>
            <w:r>
              <w:rPr>
                <w:noProof/>
                <w:webHidden/>
              </w:rPr>
              <w:instrText xml:space="preserve"> PAGEREF _Toc31984756 \h </w:instrText>
            </w:r>
            <w:r>
              <w:rPr>
                <w:noProof/>
                <w:webHidden/>
              </w:rPr>
            </w:r>
            <w:r>
              <w:rPr>
                <w:noProof/>
                <w:webHidden/>
              </w:rPr>
              <w:fldChar w:fldCharType="separate"/>
            </w:r>
            <w:r>
              <w:rPr>
                <w:noProof/>
                <w:webHidden/>
              </w:rPr>
              <w:t>57</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757" w:history="1">
            <w:r w:rsidRPr="00A807C5">
              <w:rPr>
                <w:rStyle w:val="Hyperlink"/>
                <w:noProof/>
              </w:rPr>
              <w:t>XSD Data</w:t>
            </w:r>
            <w:r>
              <w:rPr>
                <w:noProof/>
                <w:webHidden/>
              </w:rPr>
              <w:tab/>
            </w:r>
            <w:r>
              <w:rPr>
                <w:noProof/>
                <w:webHidden/>
              </w:rPr>
              <w:fldChar w:fldCharType="begin"/>
            </w:r>
            <w:r>
              <w:rPr>
                <w:noProof/>
                <w:webHidden/>
              </w:rPr>
              <w:instrText xml:space="preserve"> PAGEREF _Toc31984757 \h </w:instrText>
            </w:r>
            <w:r>
              <w:rPr>
                <w:noProof/>
                <w:webHidden/>
              </w:rPr>
            </w:r>
            <w:r>
              <w:rPr>
                <w:noProof/>
                <w:webHidden/>
              </w:rPr>
              <w:fldChar w:fldCharType="separate"/>
            </w:r>
            <w:r>
              <w:rPr>
                <w:noProof/>
                <w:webHidden/>
              </w:rPr>
              <w:t>57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8" w:history="1">
            <w:r w:rsidRPr="00A807C5">
              <w:rPr>
                <w:rStyle w:val="Hyperlink"/>
                <w:noProof/>
              </w:rPr>
              <w:t>String Data Type</w:t>
            </w:r>
            <w:r>
              <w:rPr>
                <w:noProof/>
                <w:webHidden/>
              </w:rPr>
              <w:tab/>
            </w:r>
            <w:r>
              <w:rPr>
                <w:noProof/>
                <w:webHidden/>
              </w:rPr>
              <w:fldChar w:fldCharType="begin"/>
            </w:r>
            <w:r>
              <w:rPr>
                <w:noProof/>
                <w:webHidden/>
              </w:rPr>
              <w:instrText xml:space="preserve"> PAGEREF _Toc31984758 \h </w:instrText>
            </w:r>
            <w:r>
              <w:rPr>
                <w:noProof/>
                <w:webHidden/>
              </w:rPr>
            </w:r>
            <w:r>
              <w:rPr>
                <w:noProof/>
                <w:webHidden/>
              </w:rPr>
              <w:fldChar w:fldCharType="separate"/>
            </w:r>
            <w:r>
              <w:rPr>
                <w:noProof/>
                <w:webHidden/>
              </w:rPr>
              <w:t>57</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59" w:history="1">
            <w:r w:rsidRPr="00A807C5">
              <w:rPr>
                <w:rStyle w:val="Hyperlink"/>
                <w:noProof/>
              </w:rPr>
              <w:t>Date and Time Data Types</w:t>
            </w:r>
            <w:r>
              <w:rPr>
                <w:noProof/>
                <w:webHidden/>
              </w:rPr>
              <w:tab/>
            </w:r>
            <w:r>
              <w:rPr>
                <w:noProof/>
                <w:webHidden/>
              </w:rPr>
              <w:fldChar w:fldCharType="begin"/>
            </w:r>
            <w:r>
              <w:rPr>
                <w:noProof/>
                <w:webHidden/>
              </w:rPr>
              <w:instrText xml:space="preserve"> PAGEREF _Toc31984759 \h </w:instrText>
            </w:r>
            <w:r>
              <w:rPr>
                <w:noProof/>
                <w:webHidden/>
              </w:rPr>
            </w:r>
            <w:r>
              <w:rPr>
                <w:noProof/>
                <w:webHidden/>
              </w:rPr>
              <w:fldChar w:fldCharType="separate"/>
            </w:r>
            <w:r>
              <w:rPr>
                <w:noProof/>
                <w:webHidden/>
              </w:rPr>
              <w:t>57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60" w:history="1">
            <w:r w:rsidRPr="00A807C5">
              <w:rPr>
                <w:rStyle w:val="Hyperlink"/>
                <w:noProof/>
              </w:rPr>
              <w:t>Date Data Type</w:t>
            </w:r>
            <w:r>
              <w:rPr>
                <w:noProof/>
                <w:webHidden/>
              </w:rPr>
              <w:tab/>
            </w:r>
            <w:r>
              <w:rPr>
                <w:noProof/>
                <w:webHidden/>
              </w:rPr>
              <w:fldChar w:fldCharType="begin"/>
            </w:r>
            <w:r>
              <w:rPr>
                <w:noProof/>
                <w:webHidden/>
              </w:rPr>
              <w:instrText xml:space="preserve"> PAGEREF _Toc31984760 \h </w:instrText>
            </w:r>
            <w:r>
              <w:rPr>
                <w:noProof/>
                <w:webHidden/>
              </w:rPr>
            </w:r>
            <w:r>
              <w:rPr>
                <w:noProof/>
                <w:webHidden/>
              </w:rPr>
              <w:fldChar w:fldCharType="separate"/>
            </w:r>
            <w:r>
              <w:rPr>
                <w:noProof/>
                <w:webHidden/>
              </w:rPr>
              <w:t>57</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61" w:history="1">
            <w:r w:rsidRPr="00A807C5">
              <w:rPr>
                <w:rStyle w:val="Hyperlink"/>
                <w:noProof/>
              </w:rPr>
              <w:t>Time Data Type</w:t>
            </w:r>
            <w:r>
              <w:rPr>
                <w:noProof/>
                <w:webHidden/>
              </w:rPr>
              <w:tab/>
            </w:r>
            <w:r>
              <w:rPr>
                <w:noProof/>
                <w:webHidden/>
              </w:rPr>
              <w:fldChar w:fldCharType="begin"/>
            </w:r>
            <w:r>
              <w:rPr>
                <w:noProof/>
                <w:webHidden/>
              </w:rPr>
              <w:instrText xml:space="preserve"> PAGEREF _Toc31984761 \h </w:instrText>
            </w:r>
            <w:r>
              <w:rPr>
                <w:noProof/>
                <w:webHidden/>
              </w:rPr>
            </w:r>
            <w:r>
              <w:rPr>
                <w:noProof/>
                <w:webHidden/>
              </w:rPr>
              <w:fldChar w:fldCharType="separate"/>
            </w:r>
            <w:r>
              <w:rPr>
                <w:noProof/>
                <w:webHidden/>
              </w:rPr>
              <w:t>58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62" w:history="1">
            <w:r w:rsidRPr="00A807C5">
              <w:rPr>
                <w:rStyle w:val="Hyperlink"/>
                <w:noProof/>
              </w:rPr>
              <w:t>Numeric Data Types</w:t>
            </w:r>
            <w:r>
              <w:rPr>
                <w:noProof/>
                <w:webHidden/>
              </w:rPr>
              <w:tab/>
            </w:r>
            <w:r>
              <w:rPr>
                <w:noProof/>
                <w:webHidden/>
              </w:rPr>
              <w:fldChar w:fldCharType="begin"/>
            </w:r>
            <w:r>
              <w:rPr>
                <w:noProof/>
                <w:webHidden/>
              </w:rPr>
              <w:instrText xml:space="preserve"> PAGEREF _Toc31984762 \h </w:instrText>
            </w:r>
            <w:r>
              <w:rPr>
                <w:noProof/>
                <w:webHidden/>
              </w:rPr>
            </w:r>
            <w:r>
              <w:rPr>
                <w:noProof/>
                <w:webHidden/>
              </w:rPr>
              <w:fldChar w:fldCharType="separate"/>
            </w:r>
            <w:r>
              <w:rPr>
                <w:noProof/>
                <w:webHidden/>
              </w:rPr>
              <w:t>58</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763" w:history="1">
            <w:r w:rsidRPr="00A807C5">
              <w:rPr>
                <w:rStyle w:val="Hyperlink"/>
                <w:noProof/>
              </w:rPr>
              <w:t>RDF</w:t>
            </w:r>
            <w:r>
              <w:rPr>
                <w:noProof/>
                <w:webHidden/>
              </w:rPr>
              <w:tab/>
            </w:r>
            <w:r>
              <w:rPr>
                <w:noProof/>
                <w:webHidden/>
              </w:rPr>
              <w:fldChar w:fldCharType="begin"/>
            </w:r>
            <w:r>
              <w:rPr>
                <w:noProof/>
                <w:webHidden/>
              </w:rPr>
              <w:instrText xml:space="preserve"> PAGEREF _Toc31984763 \h </w:instrText>
            </w:r>
            <w:r>
              <w:rPr>
                <w:noProof/>
                <w:webHidden/>
              </w:rPr>
            </w:r>
            <w:r>
              <w:rPr>
                <w:noProof/>
                <w:webHidden/>
              </w:rPr>
              <w:fldChar w:fldCharType="separate"/>
            </w:r>
            <w:r>
              <w:rPr>
                <w:noProof/>
                <w:webHidden/>
              </w:rPr>
              <w:t>58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64" w:history="1">
            <w:r w:rsidRPr="00A807C5">
              <w:rPr>
                <w:rStyle w:val="Hyperlink"/>
                <w:noProof/>
              </w:rPr>
              <w:t>RDF Document Example</w:t>
            </w:r>
            <w:r>
              <w:rPr>
                <w:noProof/>
                <w:webHidden/>
              </w:rPr>
              <w:tab/>
            </w:r>
            <w:r>
              <w:rPr>
                <w:noProof/>
                <w:webHidden/>
              </w:rPr>
              <w:fldChar w:fldCharType="begin"/>
            </w:r>
            <w:r>
              <w:rPr>
                <w:noProof/>
                <w:webHidden/>
              </w:rPr>
              <w:instrText xml:space="preserve"> PAGEREF _Toc31984764 \h </w:instrText>
            </w:r>
            <w:r>
              <w:rPr>
                <w:noProof/>
                <w:webHidden/>
              </w:rPr>
            </w:r>
            <w:r>
              <w:rPr>
                <w:noProof/>
                <w:webHidden/>
              </w:rPr>
              <w:fldChar w:fldCharType="separate"/>
            </w:r>
            <w:r>
              <w:rPr>
                <w:noProof/>
                <w:webHidden/>
              </w:rPr>
              <w:t>58</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65" w:history="1">
            <w:r w:rsidRPr="00A807C5">
              <w:rPr>
                <w:rStyle w:val="Hyperlink"/>
                <w:noProof/>
              </w:rPr>
              <w:t>RDF Elements</w:t>
            </w:r>
            <w:r>
              <w:rPr>
                <w:noProof/>
                <w:webHidden/>
              </w:rPr>
              <w:tab/>
            </w:r>
            <w:r>
              <w:rPr>
                <w:noProof/>
                <w:webHidden/>
              </w:rPr>
              <w:fldChar w:fldCharType="begin"/>
            </w:r>
            <w:r>
              <w:rPr>
                <w:noProof/>
                <w:webHidden/>
              </w:rPr>
              <w:instrText xml:space="preserve"> PAGEREF _Toc31984765 \h </w:instrText>
            </w:r>
            <w:r>
              <w:rPr>
                <w:noProof/>
                <w:webHidden/>
              </w:rPr>
            </w:r>
            <w:r>
              <w:rPr>
                <w:noProof/>
                <w:webHidden/>
              </w:rPr>
              <w:fldChar w:fldCharType="separate"/>
            </w:r>
            <w:r>
              <w:rPr>
                <w:noProof/>
                <w:webHidden/>
              </w:rPr>
              <w:t>59</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66" w:history="1">
            <w:r w:rsidRPr="00A807C5">
              <w:rPr>
                <w:rStyle w:val="Hyperlink"/>
                <w:noProof/>
              </w:rPr>
              <w:t>The &lt;rdf:RDF&gt; Element</w:t>
            </w:r>
            <w:r>
              <w:rPr>
                <w:noProof/>
                <w:webHidden/>
              </w:rPr>
              <w:tab/>
            </w:r>
            <w:r>
              <w:rPr>
                <w:noProof/>
                <w:webHidden/>
              </w:rPr>
              <w:fldChar w:fldCharType="begin"/>
            </w:r>
            <w:r>
              <w:rPr>
                <w:noProof/>
                <w:webHidden/>
              </w:rPr>
              <w:instrText xml:space="preserve"> PAGEREF _Toc31984766 \h </w:instrText>
            </w:r>
            <w:r>
              <w:rPr>
                <w:noProof/>
                <w:webHidden/>
              </w:rPr>
            </w:r>
            <w:r>
              <w:rPr>
                <w:noProof/>
                <w:webHidden/>
              </w:rPr>
              <w:fldChar w:fldCharType="separate"/>
            </w:r>
            <w:r>
              <w:rPr>
                <w:noProof/>
                <w:webHidden/>
              </w:rPr>
              <w:t>59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67" w:history="1">
            <w:r w:rsidRPr="00A807C5">
              <w:rPr>
                <w:rStyle w:val="Hyperlink"/>
                <w:noProof/>
              </w:rPr>
              <w:t>Properties as Resources</w:t>
            </w:r>
            <w:r>
              <w:rPr>
                <w:noProof/>
                <w:webHidden/>
              </w:rPr>
              <w:tab/>
            </w:r>
            <w:r>
              <w:rPr>
                <w:noProof/>
                <w:webHidden/>
              </w:rPr>
              <w:fldChar w:fldCharType="begin"/>
            </w:r>
            <w:r>
              <w:rPr>
                <w:noProof/>
                <w:webHidden/>
              </w:rPr>
              <w:instrText xml:space="preserve"> PAGEREF _Toc31984767 \h </w:instrText>
            </w:r>
            <w:r>
              <w:rPr>
                <w:noProof/>
                <w:webHidden/>
              </w:rPr>
            </w:r>
            <w:r>
              <w:rPr>
                <w:noProof/>
                <w:webHidden/>
              </w:rPr>
              <w:fldChar w:fldCharType="separate"/>
            </w:r>
            <w:r>
              <w:rPr>
                <w:noProof/>
                <w:webHidden/>
              </w:rPr>
              <w:t>59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68" w:history="1">
            <w:r w:rsidRPr="00A807C5">
              <w:rPr>
                <w:rStyle w:val="Hyperlink"/>
                <w:noProof/>
              </w:rPr>
              <w:t>The &lt;rdf:Bag&gt; Element</w:t>
            </w:r>
            <w:r>
              <w:rPr>
                <w:noProof/>
                <w:webHidden/>
              </w:rPr>
              <w:tab/>
            </w:r>
            <w:r>
              <w:rPr>
                <w:noProof/>
                <w:webHidden/>
              </w:rPr>
              <w:fldChar w:fldCharType="begin"/>
            </w:r>
            <w:r>
              <w:rPr>
                <w:noProof/>
                <w:webHidden/>
              </w:rPr>
              <w:instrText xml:space="preserve"> PAGEREF _Toc31984768 \h </w:instrText>
            </w:r>
            <w:r>
              <w:rPr>
                <w:noProof/>
                <w:webHidden/>
              </w:rPr>
            </w:r>
            <w:r>
              <w:rPr>
                <w:noProof/>
                <w:webHidden/>
              </w:rPr>
              <w:fldChar w:fldCharType="separate"/>
            </w:r>
            <w:r>
              <w:rPr>
                <w:noProof/>
                <w:webHidden/>
              </w:rPr>
              <w:t>59</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69" w:history="1">
            <w:r w:rsidRPr="00A807C5">
              <w:rPr>
                <w:rStyle w:val="Hyperlink"/>
                <w:noProof/>
              </w:rPr>
              <w:t>The &lt;rdf:Seq&gt; Element</w:t>
            </w:r>
            <w:r>
              <w:rPr>
                <w:noProof/>
                <w:webHidden/>
              </w:rPr>
              <w:tab/>
            </w:r>
            <w:r>
              <w:rPr>
                <w:noProof/>
                <w:webHidden/>
              </w:rPr>
              <w:fldChar w:fldCharType="begin"/>
            </w:r>
            <w:r>
              <w:rPr>
                <w:noProof/>
                <w:webHidden/>
              </w:rPr>
              <w:instrText xml:space="preserve"> PAGEREF _Toc31984769 \h </w:instrText>
            </w:r>
            <w:r>
              <w:rPr>
                <w:noProof/>
                <w:webHidden/>
              </w:rPr>
            </w:r>
            <w:r>
              <w:rPr>
                <w:noProof/>
                <w:webHidden/>
              </w:rPr>
              <w:fldChar w:fldCharType="separate"/>
            </w:r>
            <w:r>
              <w:rPr>
                <w:noProof/>
                <w:webHidden/>
              </w:rPr>
              <w:t>60</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70" w:history="1">
            <w:r w:rsidRPr="00A807C5">
              <w:rPr>
                <w:rStyle w:val="Hyperlink"/>
                <w:noProof/>
              </w:rPr>
              <w:t>The &lt;rdf:Alt&gt; Element</w:t>
            </w:r>
            <w:r>
              <w:rPr>
                <w:noProof/>
                <w:webHidden/>
              </w:rPr>
              <w:tab/>
            </w:r>
            <w:r>
              <w:rPr>
                <w:noProof/>
                <w:webHidden/>
              </w:rPr>
              <w:fldChar w:fldCharType="begin"/>
            </w:r>
            <w:r>
              <w:rPr>
                <w:noProof/>
                <w:webHidden/>
              </w:rPr>
              <w:instrText xml:space="preserve"> PAGEREF _Toc31984770 \h </w:instrText>
            </w:r>
            <w:r>
              <w:rPr>
                <w:noProof/>
                <w:webHidden/>
              </w:rPr>
            </w:r>
            <w:r>
              <w:rPr>
                <w:noProof/>
                <w:webHidden/>
              </w:rPr>
              <w:fldChar w:fldCharType="separate"/>
            </w:r>
            <w:r>
              <w:rPr>
                <w:noProof/>
                <w:webHidden/>
              </w:rPr>
              <w:t>61</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71" w:history="1">
            <w:r w:rsidRPr="00A807C5">
              <w:rPr>
                <w:rStyle w:val="Hyperlink"/>
                <w:noProof/>
              </w:rPr>
              <w:t>RDF Collections</w:t>
            </w:r>
            <w:r>
              <w:rPr>
                <w:noProof/>
                <w:webHidden/>
              </w:rPr>
              <w:tab/>
            </w:r>
            <w:r>
              <w:rPr>
                <w:noProof/>
                <w:webHidden/>
              </w:rPr>
              <w:fldChar w:fldCharType="begin"/>
            </w:r>
            <w:r>
              <w:rPr>
                <w:noProof/>
                <w:webHidden/>
              </w:rPr>
              <w:instrText xml:space="preserve"> PAGEREF _Toc31984771 \h </w:instrText>
            </w:r>
            <w:r>
              <w:rPr>
                <w:noProof/>
                <w:webHidden/>
              </w:rPr>
            </w:r>
            <w:r>
              <w:rPr>
                <w:noProof/>
                <w:webHidden/>
              </w:rPr>
              <w:fldChar w:fldCharType="separate"/>
            </w:r>
            <w:r>
              <w:rPr>
                <w:noProof/>
                <w:webHidden/>
              </w:rPr>
              <w:t>61</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72" w:history="1">
            <w:r w:rsidRPr="00A807C5">
              <w:rPr>
                <w:rStyle w:val="Hyperlink"/>
                <w:noProof/>
              </w:rPr>
              <w:t>Java Example:</w:t>
            </w:r>
            <w:r>
              <w:rPr>
                <w:noProof/>
                <w:webHidden/>
              </w:rPr>
              <w:tab/>
            </w:r>
            <w:r>
              <w:rPr>
                <w:noProof/>
                <w:webHidden/>
              </w:rPr>
              <w:fldChar w:fldCharType="begin"/>
            </w:r>
            <w:r>
              <w:rPr>
                <w:noProof/>
                <w:webHidden/>
              </w:rPr>
              <w:instrText xml:space="preserve"> PAGEREF _Toc31984772 \h </w:instrText>
            </w:r>
            <w:r>
              <w:rPr>
                <w:noProof/>
                <w:webHidden/>
              </w:rPr>
            </w:r>
            <w:r>
              <w:rPr>
                <w:noProof/>
                <w:webHidden/>
              </w:rPr>
              <w:fldChar w:fldCharType="separate"/>
            </w:r>
            <w:r>
              <w:rPr>
                <w:noProof/>
                <w:webHidden/>
              </w:rPr>
              <w:t>62</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773" w:history="1">
            <w:r w:rsidRPr="00A807C5">
              <w:rPr>
                <w:rStyle w:val="Hyperlink"/>
                <w:noProof/>
              </w:rPr>
              <w:t>RDFa</w:t>
            </w:r>
            <w:r>
              <w:rPr>
                <w:noProof/>
                <w:webHidden/>
              </w:rPr>
              <w:tab/>
            </w:r>
            <w:r>
              <w:rPr>
                <w:noProof/>
                <w:webHidden/>
              </w:rPr>
              <w:fldChar w:fldCharType="begin"/>
            </w:r>
            <w:r>
              <w:rPr>
                <w:noProof/>
                <w:webHidden/>
              </w:rPr>
              <w:instrText xml:space="preserve"> PAGEREF _Toc31984773 \h </w:instrText>
            </w:r>
            <w:r>
              <w:rPr>
                <w:noProof/>
                <w:webHidden/>
              </w:rPr>
            </w:r>
            <w:r>
              <w:rPr>
                <w:noProof/>
                <w:webHidden/>
              </w:rPr>
              <w:fldChar w:fldCharType="separate"/>
            </w:r>
            <w:r>
              <w:rPr>
                <w:noProof/>
                <w:webHidden/>
              </w:rPr>
              <w:t>63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74" w:history="1">
            <w:r w:rsidRPr="00A807C5">
              <w:rPr>
                <w:rStyle w:val="Hyperlink"/>
                <w:noProof/>
              </w:rPr>
              <w:t>Introduction</w:t>
            </w:r>
            <w:r>
              <w:rPr>
                <w:noProof/>
                <w:webHidden/>
              </w:rPr>
              <w:tab/>
            </w:r>
            <w:r>
              <w:rPr>
                <w:noProof/>
                <w:webHidden/>
              </w:rPr>
              <w:fldChar w:fldCharType="begin"/>
            </w:r>
            <w:r>
              <w:rPr>
                <w:noProof/>
                <w:webHidden/>
              </w:rPr>
              <w:instrText xml:space="preserve"> PAGEREF _Toc31984774 \h </w:instrText>
            </w:r>
            <w:r>
              <w:rPr>
                <w:noProof/>
                <w:webHidden/>
              </w:rPr>
            </w:r>
            <w:r>
              <w:rPr>
                <w:noProof/>
                <w:webHidden/>
              </w:rPr>
              <w:fldChar w:fldCharType="separate"/>
            </w:r>
            <w:r>
              <w:rPr>
                <w:noProof/>
                <w:webHidden/>
              </w:rPr>
              <w:t>63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75" w:history="1">
            <w:r w:rsidRPr="00A807C5">
              <w:rPr>
                <w:rStyle w:val="Hyperlink"/>
                <w:noProof/>
                <w:shd w:val="clear" w:color="auto" w:fill="FFFFFF"/>
              </w:rPr>
              <w:t>Attributes</w:t>
            </w:r>
            <w:r>
              <w:rPr>
                <w:noProof/>
                <w:webHidden/>
              </w:rPr>
              <w:tab/>
            </w:r>
            <w:r>
              <w:rPr>
                <w:noProof/>
                <w:webHidden/>
              </w:rPr>
              <w:fldChar w:fldCharType="begin"/>
            </w:r>
            <w:r>
              <w:rPr>
                <w:noProof/>
                <w:webHidden/>
              </w:rPr>
              <w:instrText xml:space="preserve"> PAGEREF _Toc31984775 \h </w:instrText>
            </w:r>
            <w:r>
              <w:rPr>
                <w:noProof/>
                <w:webHidden/>
              </w:rPr>
            </w:r>
            <w:r>
              <w:rPr>
                <w:noProof/>
                <w:webHidden/>
              </w:rPr>
              <w:fldChar w:fldCharType="separate"/>
            </w:r>
            <w:r>
              <w:rPr>
                <w:noProof/>
                <w:webHidden/>
              </w:rPr>
              <w:t>63</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76" w:history="1">
            <w:r w:rsidRPr="00A807C5">
              <w:rPr>
                <w:rStyle w:val="Hyperlink"/>
                <w:noProof/>
              </w:rPr>
              <w:t>Vocab</w:t>
            </w:r>
            <w:r>
              <w:rPr>
                <w:noProof/>
                <w:webHidden/>
              </w:rPr>
              <w:tab/>
            </w:r>
            <w:r>
              <w:rPr>
                <w:noProof/>
                <w:webHidden/>
              </w:rPr>
              <w:fldChar w:fldCharType="begin"/>
            </w:r>
            <w:r>
              <w:rPr>
                <w:noProof/>
                <w:webHidden/>
              </w:rPr>
              <w:instrText xml:space="preserve"> PAGEREF _Toc31984776 \h </w:instrText>
            </w:r>
            <w:r>
              <w:rPr>
                <w:noProof/>
                <w:webHidden/>
              </w:rPr>
            </w:r>
            <w:r>
              <w:rPr>
                <w:noProof/>
                <w:webHidden/>
              </w:rPr>
              <w:fldChar w:fldCharType="separate"/>
            </w:r>
            <w:r>
              <w:rPr>
                <w:noProof/>
                <w:webHidden/>
              </w:rPr>
              <w:t>63</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77" w:history="1">
            <w:r w:rsidRPr="00A807C5">
              <w:rPr>
                <w:rStyle w:val="Hyperlink"/>
                <w:noProof/>
              </w:rPr>
              <w:t>Typeof</w:t>
            </w:r>
            <w:r>
              <w:rPr>
                <w:noProof/>
                <w:webHidden/>
              </w:rPr>
              <w:tab/>
            </w:r>
            <w:r>
              <w:rPr>
                <w:noProof/>
                <w:webHidden/>
              </w:rPr>
              <w:fldChar w:fldCharType="begin"/>
            </w:r>
            <w:r>
              <w:rPr>
                <w:noProof/>
                <w:webHidden/>
              </w:rPr>
              <w:instrText xml:space="preserve"> PAGEREF _Toc31984777 \h </w:instrText>
            </w:r>
            <w:r>
              <w:rPr>
                <w:noProof/>
                <w:webHidden/>
              </w:rPr>
            </w:r>
            <w:r>
              <w:rPr>
                <w:noProof/>
                <w:webHidden/>
              </w:rPr>
              <w:fldChar w:fldCharType="separate"/>
            </w:r>
            <w:r>
              <w:rPr>
                <w:noProof/>
                <w:webHidden/>
              </w:rPr>
              <w:t>63</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78" w:history="1">
            <w:r w:rsidRPr="00A807C5">
              <w:rPr>
                <w:rStyle w:val="Hyperlink"/>
                <w:noProof/>
              </w:rPr>
              <w:t>Property</w:t>
            </w:r>
            <w:r>
              <w:rPr>
                <w:noProof/>
                <w:webHidden/>
              </w:rPr>
              <w:tab/>
            </w:r>
            <w:r>
              <w:rPr>
                <w:noProof/>
                <w:webHidden/>
              </w:rPr>
              <w:fldChar w:fldCharType="begin"/>
            </w:r>
            <w:r>
              <w:rPr>
                <w:noProof/>
                <w:webHidden/>
              </w:rPr>
              <w:instrText xml:space="preserve"> PAGEREF _Toc31984778 \h </w:instrText>
            </w:r>
            <w:r>
              <w:rPr>
                <w:noProof/>
                <w:webHidden/>
              </w:rPr>
            </w:r>
            <w:r>
              <w:rPr>
                <w:noProof/>
                <w:webHidden/>
              </w:rPr>
              <w:fldChar w:fldCharType="separate"/>
            </w:r>
            <w:r>
              <w:rPr>
                <w:noProof/>
                <w:webHidden/>
              </w:rPr>
              <w:t>64</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79" w:history="1">
            <w:r w:rsidRPr="00A807C5">
              <w:rPr>
                <w:rStyle w:val="Hyperlink"/>
                <w:noProof/>
              </w:rPr>
              <w:t>Resource</w:t>
            </w:r>
            <w:r>
              <w:rPr>
                <w:noProof/>
                <w:webHidden/>
              </w:rPr>
              <w:tab/>
            </w:r>
            <w:r>
              <w:rPr>
                <w:noProof/>
                <w:webHidden/>
              </w:rPr>
              <w:fldChar w:fldCharType="begin"/>
            </w:r>
            <w:r>
              <w:rPr>
                <w:noProof/>
                <w:webHidden/>
              </w:rPr>
              <w:instrText xml:space="preserve"> PAGEREF _Toc31984779 \h </w:instrText>
            </w:r>
            <w:r>
              <w:rPr>
                <w:noProof/>
                <w:webHidden/>
              </w:rPr>
            </w:r>
            <w:r>
              <w:rPr>
                <w:noProof/>
                <w:webHidden/>
              </w:rPr>
              <w:fldChar w:fldCharType="separate"/>
            </w:r>
            <w:r>
              <w:rPr>
                <w:noProof/>
                <w:webHidden/>
              </w:rPr>
              <w:t>64</w:t>
            </w:r>
            <w:r>
              <w:rPr>
                <w:noProof/>
                <w:webHidden/>
              </w:rPr>
              <w:fldChar w:fldCharType="end"/>
            </w:r>
          </w:hyperlink>
        </w:p>
        <w:p w:rsidR="0081684F" w:rsidRDefault="0081684F">
          <w:pPr>
            <w:pStyle w:val="Verzeichnis3"/>
            <w:tabs>
              <w:tab w:val="right" w:leader="dot" w:pos="9350"/>
            </w:tabs>
            <w:rPr>
              <w:rFonts w:eastAsiaTheme="minorEastAsia"/>
              <w:noProof/>
              <w:lang w:val="de-DE" w:eastAsia="de-DE"/>
            </w:rPr>
          </w:pPr>
          <w:hyperlink w:anchor="_Toc31984780" w:history="1">
            <w:r w:rsidRPr="00A807C5">
              <w:rPr>
                <w:rStyle w:val="Hyperlink"/>
                <w:rFonts w:ascii="Arial" w:hAnsi="Arial" w:cs="Arial"/>
                <w:noProof/>
              </w:rPr>
              <w:t>Prefix</w:t>
            </w:r>
            <w:r>
              <w:rPr>
                <w:noProof/>
                <w:webHidden/>
              </w:rPr>
              <w:tab/>
            </w:r>
            <w:r>
              <w:rPr>
                <w:noProof/>
                <w:webHidden/>
              </w:rPr>
              <w:fldChar w:fldCharType="begin"/>
            </w:r>
            <w:r>
              <w:rPr>
                <w:noProof/>
                <w:webHidden/>
              </w:rPr>
              <w:instrText xml:space="preserve"> PAGEREF _Toc31984780 \h </w:instrText>
            </w:r>
            <w:r>
              <w:rPr>
                <w:noProof/>
                <w:webHidden/>
              </w:rPr>
            </w:r>
            <w:r>
              <w:rPr>
                <w:noProof/>
                <w:webHidden/>
              </w:rPr>
              <w:fldChar w:fldCharType="separate"/>
            </w:r>
            <w:r>
              <w:rPr>
                <w:noProof/>
                <w:webHidden/>
              </w:rPr>
              <w:t>64</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781" w:history="1">
            <w:r w:rsidRPr="00A807C5">
              <w:rPr>
                <w:rStyle w:val="Hyperlink"/>
                <w:noProof/>
              </w:rPr>
              <w:t>SPARSQL</w:t>
            </w:r>
            <w:r>
              <w:rPr>
                <w:noProof/>
                <w:webHidden/>
              </w:rPr>
              <w:tab/>
            </w:r>
            <w:r>
              <w:rPr>
                <w:noProof/>
                <w:webHidden/>
              </w:rPr>
              <w:fldChar w:fldCharType="begin"/>
            </w:r>
            <w:r>
              <w:rPr>
                <w:noProof/>
                <w:webHidden/>
              </w:rPr>
              <w:instrText xml:space="preserve"> PAGEREF _Toc31984781 \h </w:instrText>
            </w:r>
            <w:r>
              <w:rPr>
                <w:noProof/>
                <w:webHidden/>
              </w:rPr>
            </w:r>
            <w:r>
              <w:rPr>
                <w:noProof/>
                <w:webHidden/>
              </w:rPr>
              <w:fldChar w:fldCharType="separate"/>
            </w:r>
            <w:r>
              <w:rPr>
                <w:noProof/>
                <w:webHidden/>
              </w:rPr>
              <w:t>65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82" w:history="1">
            <w:r w:rsidRPr="00A807C5">
              <w:rPr>
                <w:rStyle w:val="Hyperlink"/>
                <w:noProof/>
              </w:rPr>
              <w:t>Select Simple</w:t>
            </w:r>
            <w:r>
              <w:rPr>
                <w:noProof/>
                <w:webHidden/>
              </w:rPr>
              <w:tab/>
            </w:r>
            <w:r>
              <w:rPr>
                <w:noProof/>
                <w:webHidden/>
              </w:rPr>
              <w:fldChar w:fldCharType="begin"/>
            </w:r>
            <w:r>
              <w:rPr>
                <w:noProof/>
                <w:webHidden/>
              </w:rPr>
              <w:instrText xml:space="preserve"> PAGEREF _Toc31984782 \h </w:instrText>
            </w:r>
            <w:r>
              <w:rPr>
                <w:noProof/>
                <w:webHidden/>
              </w:rPr>
            </w:r>
            <w:r>
              <w:rPr>
                <w:noProof/>
                <w:webHidden/>
              </w:rPr>
              <w:fldChar w:fldCharType="separate"/>
            </w:r>
            <w:r>
              <w:rPr>
                <w:noProof/>
                <w:webHidden/>
              </w:rPr>
              <w:t>65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83" w:history="1">
            <w:r w:rsidRPr="00A807C5">
              <w:rPr>
                <w:rStyle w:val="Hyperlink"/>
                <w:noProof/>
              </w:rPr>
              <w:t>Select from both sources</w:t>
            </w:r>
            <w:r>
              <w:rPr>
                <w:noProof/>
                <w:webHidden/>
              </w:rPr>
              <w:tab/>
            </w:r>
            <w:r>
              <w:rPr>
                <w:noProof/>
                <w:webHidden/>
              </w:rPr>
              <w:fldChar w:fldCharType="begin"/>
            </w:r>
            <w:r>
              <w:rPr>
                <w:noProof/>
                <w:webHidden/>
              </w:rPr>
              <w:instrText xml:space="preserve"> PAGEREF _Toc31984783 \h </w:instrText>
            </w:r>
            <w:r>
              <w:rPr>
                <w:noProof/>
                <w:webHidden/>
              </w:rPr>
            </w:r>
            <w:r>
              <w:rPr>
                <w:noProof/>
                <w:webHidden/>
              </w:rPr>
              <w:fldChar w:fldCharType="separate"/>
            </w:r>
            <w:r>
              <w:rPr>
                <w:noProof/>
                <w:webHidden/>
              </w:rPr>
              <w:t>65</w:t>
            </w:r>
            <w:r>
              <w:rPr>
                <w:noProof/>
                <w:webHidden/>
              </w:rPr>
              <w:fldChar w:fldCharType="end"/>
            </w:r>
          </w:hyperlink>
        </w:p>
        <w:p w:rsidR="0081684F" w:rsidRDefault="0081684F">
          <w:pPr>
            <w:pStyle w:val="Verzeichnis2"/>
            <w:tabs>
              <w:tab w:val="right" w:leader="dot" w:pos="9350"/>
            </w:tabs>
            <w:rPr>
              <w:rFonts w:eastAsiaTheme="minorEastAsia"/>
              <w:noProof/>
              <w:lang w:val="de-DE" w:eastAsia="de-DE"/>
            </w:rPr>
          </w:pPr>
          <w:hyperlink w:anchor="_Toc31984784" w:history="1">
            <w:r w:rsidRPr="00A807C5">
              <w:rPr>
                <w:rStyle w:val="Hyperlink"/>
                <w:noProof/>
              </w:rPr>
              <w:t>Filter in Query</w:t>
            </w:r>
            <w:r>
              <w:rPr>
                <w:noProof/>
                <w:webHidden/>
              </w:rPr>
              <w:tab/>
            </w:r>
            <w:r>
              <w:rPr>
                <w:noProof/>
                <w:webHidden/>
              </w:rPr>
              <w:fldChar w:fldCharType="begin"/>
            </w:r>
            <w:r>
              <w:rPr>
                <w:noProof/>
                <w:webHidden/>
              </w:rPr>
              <w:instrText xml:space="preserve"> PAGEREF _Toc31984784 \h </w:instrText>
            </w:r>
            <w:r>
              <w:rPr>
                <w:noProof/>
                <w:webHidden/>
              </w:rPr>
            </w:r>
            <w:r>
              <w:rPr>
                <w:noProof/>
                <w:webHidden/>
              </w:rPr>
              <w:fldChar w:fldCharType="separate"/>
            </w:r>
            <w:r>
              <w:rPr>
                <w:noProof/>
                <w:webHidden/>
              </w:rPr>
              <w:t>66</w:t>
            </w:r>
            <w:r>
              <w:rPr>
                <w:noProof/>
                <w:webHidden/>
              </w:rPr>
              <w:fldChar w:fldCharType="end"/>
            </w:r>
          </w:hyperlink>
        </w:p>
        <w:p w:rsidR="0081684F" w:rsidRDefault="0081684F">
          <w:pPr>
            <w:pStyle w:val="Verzeichnis1"/>
            <w:tabs>
              <w:tab w:val="right" w:leader="dot" w:pos="9350"/>
            </w:tabs>
            <w:rPr>
              <w:rFonts w:eastAsiaTheme="minorEastAsia"/>
              <w:noProof/>
              <w:lang w:val="de-DE" w:eastAsia="de-DE"/>
            </w:rPr>
          </w:pPr>
          <w:hyperlink w:anchor="_Toc31984785" w:history="1">
            <w:r w:rsidRPr="00A807C5">
              <w:rPr>
                <w:rStyle w:val="Hyperlink"/>
                <w:noProof/>
              </w:rPr>
              <w:t>OWL</w:t>
            </w:r>
            <w:r>
              <w:rPr>
                <w:noProof/>
                <w:webHidden/>
              </w:rPr>
              <w:tab/>
            </w:r>
            <w:r>
              <w:rPr>
                <w:noProof/>
                <w:webHidden/>
              </w:rPr>
              <w:fldChar w:fldCharType="begin"/>
            </w:r>
            <w:r>
              <w:rPr>
                <w:noProof/>
                <w:webHidden/>
              </w:rPr>
              <w:instrText xml:space="preserve"> PAGEREF _Toc31984785 \h </w:instrText>
            </w:r>
            <w:r>
              <w:rPr>
                <w:noProof/>
                <w:webHidden/>
              </w:rPr>
            </w:r>
            <w:r>
              <w:rPr>
                <w:noProof/>
                <w:webHidden/>
              </w:rPr>
              <w:fldChar w:fldCharType="separate"/>
            </w:r>
            <w:r>
              <w:rPr>
                <w:noProof/>
                <w:webHidden/>
              </w:rPr>
              <w:t>66</w:t>
            </w:r>
            <w:r>
              <w:rPr>
                <w:noProof/>
                <w:webHidden/>
              </w:rPr>
              <w:fldChar w:fldCharType="end"/>
            </w:r>
          </w:hyperlink>
        </w:p>
        <w:p w:rsidR="0027225A" w:rsidRDefault="007643B9" w:rsidP="007643B9">
          <w:r>
            <w:rPr>
              <w:b/>
              <w:bCs/>
              <w:noProof/>
            </w:rPr>
            <w:fldChar w:fldCharType="end"/>
          </w:r>
        </w:p>
      </w:sdtContent>
    </w:sdt>
    <w:p w:rsidR="0027225A" w:rsidRDefault="0027225A" w:rsidP="0027225A"/>
    <w:p w:rsidR="0027225A" w:rsidRDefault="0027225A" w:rsidP="0027225A"/>
    <w:p w:rsidR="0027225A" w:rsidRDefault="0027225A" w:rsidP="0027225A"/>
    <w:p w:rsidR="0027225A" w:rsidRDefault="00E1516F" w:rsidP="00E1516F">
      <w:pPr>
        <w:pStyle w:val="berschrift1"/>
        <w:jc w:val="center"/>
      </w:pPr>
      <w:bookmarkStart w:id="1" w:name="_Toc31984568"/>
      <w:r>
        <w:t>XML Tutorial</w:t>
      </w:r>
      <w:bookmarkEnd w:id="1"/>
    </w:p>
    <w:p w:rsidR="00E1516F" w:rsidRPr="00E1516F" w:rsidRDefault="00E1516F" w:rsidP="00E1516F">
      <w:pPr>
        <w:pStyle w:val="berschrift2"/>
      </w:pPr>
      <w:bookmarkStart w:id="2" w:name="_Toc31984569"/>
      <w:r>
        <w:t>IMPORTANT QUESTIONS</w:t>
      </w:r>
      <w:bookmarkEnd w:id="2"/>
    </w:p>
    <w:p w:rsidR="00E1516F" w:rsidRPr="00E1516F" w:rsidRDefault="00E1516F" w:rsidP="00E1516F">
      <w:pPr>
        <w:pStyle w:val="KeinLeerraum"/>
        <w:rPr>
          <w:b/>
          <w:bCs/>
        </w:rPr>
      </w:pPr>
      <w:r w:rsidRPr="00E1516F">
        <w:rPr>
          <w:b/>
          <w:bCs/>
        </w:rPr>
        <w:t>What is XML?</w:t>
      </w:r>
    </w:p>
    <w:p w:rsidR="00E1516F" w:rsidRDefault="00E1516F" w:rsidP="00E1516F">
      <w:pPr>
        <w:pStyle w:val="KeinLeerraum"/>
        <w:numPr>
          <w:ilvl w:val="0"/>
          <w:numId w:val="2"/>
        </w:numPr>
      </w:pPr>
      <w:r>
        <w:t xml:space="preserve">XML stands for </w:t>
      </w:r>
      <w:r w:rsidR="00D1324A">
        <w:t>extensible</w:t>
      </w:r>
      <w:r>
        <w:t xml:space="preserve"> Markup Language.</w:t>
      </w:r>
    </w:p>
    <w:p w:rsidR="00E1516F" w:rsidRDefault="00E1516F" w:rsidP="00E1516F">
      <w:pPr>
        <w:pStyle w:val="KeinLeerraum"/>
        <w:numPr>
          <w:ilvl w:val="0"/>
          <w:numId w:val="2"/>
        </w:numPr>
      </w:pPr>
      <w:r>
        <w:t>XML was designed to store and transport data.</w:t>
      </w:r>
    </w:p>
    <w:p w:rsidR="00E1516F" w:rsidRDefault="00E1516F" w:rsidP="00E1516F">
      <w:pPr>
        <w:pStyle w:val="KeinLeerraum"/>
        <w:numPr>
          <w:ilvl w:val="0"/>
          <w:numId w:val="2"/>
        </w:numPr>
      </w:pPr>
      <w:r>
        <w:t>XML was designed to be both human- and machine-readable.</w:t>
      </w:r>
    </w:p>
    <w:p w:rsidR="00E1516F" w:rsidRDefault="00E1516F" w:rsidP="00E1516F">
      <w:pPr>
        <w:pStyle w:val="KeinLeerraum"/>
        <w:numPr>
          <w:ilvl w:val="0"/>
          <w:numId w:val="2"/>
        </w:numPr>
      </w:pPr>
      <w:r>
        <w:t>XML is a markup language much like HTML</w:t>
      </w:r>
    </w:p>
    <w:p w:rsidR="00E1516F" w:rsidRDefault="00E1516F" w:rsidP="00E1516F">
      <w:pPr>
        <w:pStyle w:val="KeinLeerraum"/>
        <w:numPr>
          <w:ilvl w:val="0"/>
          <w:numId w:val="2"/>
        </w:numPr>
      </w:pPr>
      <w:r>
        <w:t>XML was designed to store and transport data</w:t>
      </w:r>
    </w:p>
    <w:p w:rsidR="00E1516F" w:rsidRDefault="00E1516F" w:rsidP="00E1516F">
      <w:pPr>
        <w:pStyle w:val="KeinLeerraum"/>
        <w:numPr>
          <w:ilvl w:val="0"/>
          <w:numId w:val="2"/>
        </w:numPr>
      </w:pPr>
      <w:r>
        <w:t>XML was designed to be self-descriptive</w:t>
      </w:r>
    </w:p>
    <w:p w:rsidR="00E1516F" w:rsidRDefault="00E1516F" w:rsidP="00E1516F">
      <w:pPr>
        <w:pStyle w:val="KeinLeerraum"/>
        <w:numPr>
          <w:ilvl w:val="0"/>
          <w:numId w:val="2"/>
        </w:numPr>
      </w:pPr>
      <w:r>
        <w:t>XML is a W3C Recommendation</w:t>
      </w:r>
    </w:p>
    <w:p w:rsidR="00E1516F" w:rsidRPr="00E1516F" w:rsidRDefault="00E1516F" w:rsidP="00E1516F">
      <w:pPr>
        <w:pStyle w:val="KeinLeerraum"/>
      </w:pPr>
    </w:p>
    <w:p w:rsidR="00E1516F" w:rsidRPr="00E1516F" w:rsidRDefault="00E1516F" w:rsidP="00E1516F">
      <w:pPr>
        <w:pStyle w:val="KeinLeerraum"/>
        <w:rPr>
          <w:b/>
          <w:bCs/>
        </w:rPr>
      </w:pPr>
      <w:r w:rsidRPr="00E1516F">
        <w:rPr>
          <w:b/>
          <w:bCs/>
        </w:rPr>
        <w:t>Why Study XML?</w:t>
      </w:r>
    </w:p>
    <w:p w:rsidR="00E1516F" w:rsidRDefault="00E1516F" w:rsidP="00E1516F">
      <w:pPr>
        <w:pStyle w:val="KeinLeerraum"/>
        <w:numPr>
          <w:ilvl w:val="0"/>
          <w:numId w:val="3"/>
        </w:numPr>
      </w:pPr>
      <w:r>
        <w:t>XML plays an important role in many different IT systems.</w:t>
      </w:r>
    </w:p>
    <w:p w:rsidR="00E1516F" w:rsidRDefault="00E1516F" w:rsidP="00E1516F">
      <w:pPr>
        <w:pStyle w:val="KeinLeerraum"/>
        <w:numPr>
          <w:ilvl w:val="0"/>
          <w:numId w:val="3"/>
        </w:numPr>
      </w:pPr>
      <w:r>
        <w:t>XML is often used for distributing data over the Internet.</w:t>
      </w:r>
    </w:p>
    <w:p w:rsidR="0027225A" w:rsidRDefault="00E1516F" w:rsidP="00E1516F">
      <w:pPr>
        <w:pStyle w:val="KeinLeerraum"/>
        <w:numPr>
          <w:ilvl w:val="0"/>
          <w:numId w:val="3"/>
        </w:numPr>
      </w:pPr>
      <w:r>
        <w:t>It is important (for all types of software developers!) to have a good understanding of XML.</w:t>
      </w:r>
    </w:p>
    <w:p w:rsidR="00D1324A" w:rsidRDefault="00D1324A" w:rsidP="00D1324A">
      <w:pPr>
        <w:pStyle w:val="KeinLeerraum"/>
      </w:pPr>
    </w:p>
    <w:p w:rsidR="00D1324A" w:rsidRPr="00D1324A" w:rsidRDefault="00D1324A" w:rsidP="00D1324A">
      <w:pPr>
        <w:pStyle w:val="KeinLeerraum"/>
        <w:rPr>
          <w:b/>
          <w:bCs/>
        </w:rPr>
      </w:pPr>
      <w:r>
        <w:rPr>
          <w:b/>
          <w:bCs/>
        </w:rPr>
        <w:t>The Difference b</w:t>
      </w:r>
      <w:r w:rsidRPr="00D1324A">
        <w:rPr>
          <w:b/>
          <w:bCs/>
        </w:rPr>
        <w:t>etween XML and HTML?</w:t>
      </w:r>
    </w:p>
    <w:p w:rsidR="00D1324A" w:rsidRDefault="00D1324A" w:rsidP="00D1324A">
      <w:pPr>
        <w:pStyle w:val="KeinLeerraum"/>
        <w:numPr>
          <w:ilvl w:val="0"/>
          <w:numId w:val="4"/>
        </w:numPr>
      </w:pPr>
      <w:r>
        <w:t>XML was designed to carry data - with focus on what data is</w:t>
      </w:r>
    </w:p>
    <w:p w:rsidR="00D1324A" w:rsidRDefault="00D1324A" w:rsidP="00D1324A">
      <w:pPr>
        <w:pStyle w:val="KeinLeerraum"/>
        <w:numPr>
          <w:ilvl w:val="0"/>
          <w:numId w:val="4"/>
        </w:numPr>
      </w:pPr>
      <w:r>
        <w:t>HTML was designed to display data - with focus on how data looks</w:t>
      </w:r>
    </w:p>
    <w:p w:rsidR="0027225A" w:rsidRDefault="00D1324A" w:rsidP="00D1324A">
      <w:pPr>
        <w:pStyle w:val="KeinLeerraum"/>
        <w:numPr>
          <w:ilvl w:val="0"/>
          <w:numId w:val="4"/>
        </w:numPr>
      </w:pPr>
      <w:r>
        <w:t>XML tags are not predefined like HTML tags are</w:t>
      </w:r>
    </w:p>
    <w:p w:rsidR="00A7429D" w:rsidRDefault="00A7429D" w:rsidP="00A7429D">
      <w:pPr>
        <w:pStyle w:val="KeinLeerraum"/>
      </w:pPr>
    </w:p>
    <w:p w:rsidR="00A7429D" w:rsidRPr="00A7429D" w:rsidRDefault="00A7429D" w:rsidP="00A7429D">
      <w:pPr>
        <w:pStyle w:val="KeinLeerraum"/>
        <w:rPr>
          <w:b/>
          <w:bCs/>
        </w:rPr>
      </w:pPr>
      <w:r w:rsidRPr="00A7429D">
        <w:rPr>
          <w:b/>
          <w:bCs/>
        </w:rPr>
        <w:t>XML Syntax Rules</w:t>
      </w:r>
    </w:p>
    <w:p w:rsidR="0027225A" w:rsidRDefault="00A7429D" w:rsidP="00A7429D">
      <w:pPr>
        <w:pStyle w:val="KeinLeerraum"/>
        <w:numPr>
          <w:ilvl w:val="0"/>
          <w:numId w:val="5"/>
        </w:numPr>
      </w:pPr>
      <w:r>
        <w:t>The syntax rules of XML are very simple and logical. The rules are easy to learn, and easy to use.</w:t>
      </w:r>
    </w:p>
    <w:p w:rsidR="00A7429D" w:rsidRDefault="00A7429D" w:rsidP="00A7429D">
      <w:pPr>
        <w:pStyle w:val="KeinLeerraum"/>
        <w:numPr>
          <w:ilvl w:val="0"/>
          <w:numId w:val="5"/>
        </w:numPr>
      </w:pPr>
      <w:r>
        <w:t>XML Documents Must Have a Root Element</w:t>
      </w:r>
    </w:p>
    <w:p w:rsidR="00A7429D" w:rsidRDefault="00A7429D" w:rsidP="00A7429D">
      <w:pPr>
        <w:pStyle w:val="KeinLeerraum"/>
        <w:numPr>
          <w:ilvl w:val="0"/>
          <w:numId w:val="5"/>
        </w:numPr>
      </w:pPr>
      <w:r>
        <w:t>The XML prolog is optional. If it exists, it must come first in the document.</w:t>
      </w:r>
    </w:p>
    <w:p w:rsidR="00A7429D" w:rsidRDefault="00A7429D" w:rsidP="00A7429D">
      <w:pPr>
        <w:pStyle w:val="KeinLeerraum"/>
        <w:numPr>
          <w:ilvl w:val="0"/>
          <w:numId w:val="5"/>
        </w:numPr>
      </w:pPr>
      <w:r>
        <w:t>XML documents can contain international characters, like Norwegian øæå or French êèé.</w:t>
      </w:r>
    </w:p>
    <w:p w:rsidR="00A7429D" w:rsidRDefault="00A7429D" w:rsidP="00A7429D">
      <w:pPr>
        <w:pStyle w:val="KeinLeerraum"/>
        <w:numPr>
          <w:ilvl w:val="0"/>
          <w:numId w:val="5"/>
        </w:numPr>
      </w:pPr>
      <w:r>
        <w:t>To avoid errors, you should specify the encoding used, or save your XML files as UTF-8.</w:t>
      </w:r>
    </w:p>
    <w:p w:rsidR="00A7429D" w:rsidRDefault="00A7429D" w:rsidP="00A7429D">
      <w:pPr>
        <w:pStyle w:val="KeinLeerraum"/>
        <w:numPr>
          <w:ilvl w:val="0"/>
          <w:numId w:val="5"/>
        </w:numPr>
      </w:pPr>
      <w:r>
        <w:t>UTF-8 is the default character encoding for XML documents.</w:t>
      </w:r>
    </w:p>
    <w:p w:rsidR="00A7429D" w:rsidRDefault="00A7429D" w:rsidP="00A7429D">
      <w:pPr>
        <w:pStyle w:val="KeinLeerraum"/>
        <w:numPr>
          <w:ilvl w:val="0"/>
          <w:numId w:val="5"/>
        </w:numPr>
      </w:pPr>
      <w:r>
        <w:t>All XML Elements Must Have a Closing Tag.</w:t>
      </w:r>
    </w:p>
    <w:p w:rsidR="00A7429D" w:rsidRDefault="00A7429D" w:rsidP="00A7429D">
      <w:pPr>
        <w:pStyle w:val="KeinLeerraum"/>
        <w:numPr>
          <w:ilvl w:val="0"/>
          <w:numId w:val="5"/>
        </w:numPr>
      </w:pPr>
      <w:r>
        <w:t>XML Tags are Case Sensitive.</w:t>
      </w:r>
    </w:p>
    <w:p w:rsidR="00A7429D" w:rsidRDefault="00A7429D" w:rsidP="00A7429D">
      <w:pPr>
        <w:pStyle w:val="KeinLeerraum"/>
        <w:numPr>
          <w:ilvl w:val="0"/>
          <w:numId w:val="5"/>
        </w:numPr>
      </w:pPr>
      <w:r>
        <w:t>XML Elements Must be Properly Nested.</w:t>
      </w:r>
    </w:p>
    <w:p w:rsidR="00A7429D" w:rsidRDefault="00A7429D" w:rsidP="00A7429D">
      <w:pPr>
        <w:pStyle w:val="KeinLeerraum"/>
        <w:numPr>
          <w:ilvl w:val="0"/>
          <w:numId w:val="5"/>
        </w:numPr>
      </w:pPr>
      <w:r>
        <w:t>XML Attribute Values Must Always be Quoted.</w:t>
      </w:r>
    </w:p>
    <w:p w:rsidR="0027225A" w:rsidRDefault="00A7429D" w:rsidP="00A7429D">
      <w:pPr>
        <w:pStyle w:val="KeinLeerraum"/>
        <w:numPr>
          <w:ilvl w:val="0"/>
          <w:numId w:val="5"/>
        </w:numPr>
      </w:pPr>
      <w:r>
        <w:t>White-space is Preserved in XML.</w:t>
      </w:r>
    </w:p>
    <w:p w:rsidR="0027225A" w:rsidRDefault="0027225A" w:rsidP="0027225A"/>
    <w:p w:rsidR="00A7429D" w:rsidRDefault="00A7429D" w:rsidP="00A7429D">
      <w:pPr>
        <w:pStyle w:val="berschrift2"/>
      </w:pPr>
      <w:bookmarkStart w:id="3" w:name="_Toc31984570"/>
      <w:r>
        <w:t>XML Elements</w:t>
      </w:r>
      <w:bookmarkEnd w:id="3"/>
    </w:p>
    <w:p w:rsidR="00A7429D" w:rsidRPr="00A7429D" w:rsidRDefault="00A7429D" w:rsidP="00A7429D">
      <w:pPr>
        <w:pStyle w:val="KeinLeerraum"/>
        <w:rPr>
          <w:b/>
          <w:bCs/>
        </w:rPr>
      </w:pPr>
      <w:r w:rsidRPr="00A7429D">
        <w:rPr>
          <w:b/>
          <w:bCs/>
        </w:rPr>
        <w:t>What is an XML Element?</w:t>
      </w:r>
    </w:p>
    <w:p w:rsidR="00A7429D" w:rsidRDefault="00A7429D" w:rsidP="00A7429D">
      <w:pPr>
        <w:pStyle w:val="KeinLeerraum"/>
      </w:pPr>
      <w:r>
        <w:t>An XML element is everything from (including) the element's start tag to (including) the element's end tag.</w:t>
      </w:r>
    </w:p>
    <w:p w:rsidR="00A7429D" w:rsidRDefault="00A7429D" w:rsidP="00A7429D">
      <w:pPr>
        <w:pStyle w:val="KeinLeerraum"/>
      </w:pPr>
      <w:r>
        <w:t>An element can contain:</w:t>
      </w:r>
    </w:p>
    <w:p w:rsidR="00A7429D" w:rsidRDefault="00A7429D" w:rsidP="00A7429D">
      <w:pPr>
        <w:pStyle w:val="KeinLeerraum"/>
        <w:numPr>
          <w:ilvl w:val="0"/>
          <w:numId w:val="6"/>
        </w:numPr>
      </w:pPr>
      <w:r>
        <w:t>text</w:t>
      </w:r>
    </w:p>
    <w:p w:rsidR="00A7429D" w:rsidRDefault="00A7429D" w:rsidP="00A7429D">
      <w:pPr>
        <w:pStyle w:val="KeinLeerraum"/>
        <w:numPr>
          <w:ilvl w:val="0"/>
          <w:numId w:val="6"/>
        </w:numPr>
      </w:pPr>
      <w:r>
        <w:t>attributes</w:t>
      </w:r>
    </w:p>
    <w:p w:rsidR="00A7429D" w:rsidRDefault="00A7429D" w:rsidP="00A7429D">
      <w:pPr>
        <w:pStyle w:val="KeinLeerraum"/>
        <w:numPr>
          <w:ilvl w:val="0"/>
          <w:numId w:val="6"/>
        </w:numPr>
      </w:pPr>
      <w:r>
        <w:t>other elements</w:t>
      </w:r>
    </w:p>
    <w:p w:rsidR="0027225A" w:rsidRDefault="00A7429D" w:rsidP="00A7429D">
      <w:pPr>
        <w:pStyle w:val="KeinLeerraum"/>
        <w:numPr>
          <w:ilvl w:val="0"/>
          <w:numId w:val="6"/>
        </w:numPr>
      </w:pPr>
      <w:r>
        <w:t>or a mix of the above</w:t>
      </w:r>
    </w:p>
    <w:p w:rsidR="000B1EC6" w:rsidRDefault="000B1EC6" w:rsidP="0027225A"/>
    <w:p w:rsidR="000B1EC6" w:rsidRDefault="000B1EC6" w:rsidP="000B1EC6">
      <w:pPr>
        <w:pStyle w:val="berschrift3"/>
      </w:pPr>
      <w:bookmarkStart w:id="4" w:name="_Toc31984571"/>
      <w:r>
        <w:t>Empty XML Elements</w:t>
      </w:r>
      <w:bookmarkEnd w:id="4"/>
    </w:p>
    <w:p w:rsidR="000B1EC6" w:rsidRDefault="000B1EC6" w:rsidP="000B1EC6">
      <w:pPr>
        <w:pStyle w:val="KeinLeerraum"/>
      </w:pPr>
      <w:r>
        <w:t>An element with no content is said to be empty.</w:t>
      </w:r>
    </w:p>
    <w:p w:rsidR="000B1EC6" w:rsidRPr="000B1EC6" w:rsidRDefault="000B1EC6" w:rsidP="000B1EC6">
      <w:pPr>
        <w:pStyle w:val="KeinLeerraum"/>
        <w:shd w:val="clear" w:color="auto" w:fill="D9D9D9" w:themeFill="background1" w:themeFillShade="D9"/>
        <w:rPr>
          <w:sz w:val="20"/>
          <w:szCs w:val="20"/>
        </w:rPr>
      </w:pPr>
      <w:r w:rsidRPr="000B1EC6">
        <w:rPr>
          <w:sz w:val="20"/>
          <w:szCs w:val="20"/>
        </w:rPr>
        <w:t>&lt;element&gt;&lt;/element&gt;</w:t>
      </w:r>
    </w:p>
    <w:p w:rsidR="000B1EC6" w:rsidRDefault="000B1EC6" w:rsidP="000B1EC6">
      <w:pPr>
        <w:pStyle w:val="KeinLeerraum"/>
      </w:pPr>
      <w:r>
        <w:t>You can also use a so called self-closing tag:</w:t>
      </w:r>
    </w:p>
    <w:p w:rsidR="000B1EC6" w:rsidRPr="000B1EC6" w:rsidRDefault="000B1EC6" w:rsidP="000B1EC6">
      <w:pPr>
        <w:pStyle w:val="KeinLeerraum"/>
        <w:shd w:val="clear" w:color="auto" w:fill="D9D9D9" w:themeFill="background1" w:themeFillShade="D9"/>
        <w:rPr>
          <w:sz w:val="20"/>
          <w:szCs w:val="20"/>
        </w:rPr>
      </w:pPr>
      <w:r w:rsidRPr="000B1EC6">
        <w:rPr>
          <w:sz w:val="20"/>
          <w:szCs w:val="20"/>
        </w:rPr>
        <w:t>&lt;element /&gt;</w:t>
      </w:r>
    </w:p>
    <w:p w:rsidR="000B1EC6" w:rsidRDefault="000B1EC6" w:rsidP="000B1EC6">
      <w:pPr>
        <w:pStyle w:val="KeinLeerraum"/>
      </w:pPr>
    </w:p>
    <w:p w:rsidR="000B1EC6" w:rsidRDefault="000B1EC6" w:rsidP="000B1EC6">
      <w:pPr>
        <w:pStyle w:val="berschrift3"/>
      </w:pPr>
      <w:bookmarkStart w:id="5" w:name="_Toc31984572"/>
      <w:r>
        <w:t>XML Naming Rules</w:t>
      </w:r>
      <w:bookmarkEnd w:id="5"/>
    </w:p>
    <w:p w:rsidR="000B1EC6" w:rsidRDefault="000B1EC6" w:rsidP="000B1EC6">
      <w:pPr>
        <w:pStyle w:val="KeinLeerraum"/>
      </w:pPr>
      <w:r>
        <w:t>XML elements must follow these naming rules:</w:t>
      </w:r>
    </w:p>
    <w:p w:rsidR="000B1EC6" w:rsidRDefault="000B1EC6" w:rsidP="000B1EC6">
      <w:pPr>
        <w:pStyle w:val="KeinLeerraum"/>
        <w:numPr>
          <w:ilvl w:val="0"/>
          <w:numId w:val="7"/>
        </w:numPr>
      </w:pPr>
      <w:r>
        <w:t>Element names are case-sensitive</w:t>
      </w:r>
    </w:p>
    <w:p w:rsidR="000B1EC6" w:rsidRDefault="000B1EC6" w:rsidP="000B1EC6">
      <w:pPr>
        <w:pStyle w:val="KeinLeerraum"/>
        <w:numPr>
          <w:ilvl w:val="0"/>
          <w:numId w:val="7"/>
        </w:numPr>
      </w:pPr>
      <w:r>
        <w:t>Element names must start with a letter or underscore</w:t>
      </w:r>
    </w:p>
    <w:p w:rsidR="000B1EC6" w:rsidRDefault="000B1EC6" w:rsidP="000B1EC6">
      <w:pPr>
        <w:pStyle w:val="KeinLeerraum"/>
        <w:numPr>
          <w:ilvl w:val="0"/>
          <w:numId w:val="7"/>
        </w:numPr>
      </w:pPr>
      <w:r>
        <w:t>Element names cannot start with the letters xml (or XML, or Xml, etc)</w:t>
      </w:r>
    </w:p>
    <w:p w:rsidR="000B1EC6" w:rsidRDefault="000B1EC6" w:rsidP="000B1EC6">
      <w:pPr>
        <w:pStyle w:val="KeinLeerraum"/>
        <w:numPr>
          <w:ilvl w:val="0"/>
          <w:numId w:val="7"/>
        </w:numPr>
      </w:pPr>
      <w:r>
        <w:t>Element names can contain letters, digits, hyphens, underscores, and periods</w:t>
      </w:r>
    </w:p>
    <w:p w:rsidR="000B1EC6" w:rsidRDefault="000B1EC6" w:rsidP="000B1EC6">
      <w:pPr>
        <w:pStyle w:val="KeinLeerraum"/>
        <w:numPr>
          <w:ilvl w:val="0"/>
          <w:numId w:val="7"/>
        </w:numPr>
      </w:pPr>
      <w:r>
        <w:t>Element names cannot contain spaces</w:t>
      </w:r>
    </w:p>
    <w:p w:rsidR="000B1EC6" w:rsidRDefault="000B1EC6" w:rsidP="000B1EC6">
      <w:pPr>
        <w:pStyle w:val="KeinLeerraum"/>
        <w:numPr>
          <w:ilvl w:val="0"/>
          <w:numId w:val="7"/>
        </w:numPr>
      </w:pPr>
      <w:r>
        <w:t>Any name can be used, no words are reserved (except xml).</w:t>
      </w:r>
    </w:p>
    <w:p w:rsidR="000B1EC6" w:rsidRDefault="000B1EC6" w:rsidP="000B1EC6">
      <w:pPr>
        <w:pStyle w:val="KeinLeerraum"/>
      </w:pPr>
    </w:p>
    <w:p w:rsidR="000B1EC6" w:rsidRDefault="000B1EC6" w:rsidP="000B1EC6">
      <w:pPr>
        <w:pStyle w:val="berschrift3"/>
      </w:pPr>
      <w:bookmarkStart w:id="6" w:name="_Toc31984573"/>
      <w:r>
        <w:t>Best Naming Practices</w:t>
      </w:r>
      <w:bookmarkEnd w:id="6"/>
    </w:p>
    <w:p w:rsidR="000B1EC6" w:rsidRDefault="000B1EC6" w:rsidP="000B1EC6">
      <w:pPr>
        <w:pStyle w:val="KeinLeerraum"/>
        <w:numPr>
          <w:ilvl w:val="0"/>
          <w:numId w:val="8"/>
        </w:numPr>
      </w:pPr>
      <w:r>
        <w:t>Create descriptive names, like this: &lt;person&gt;, &lt;firstname&gt;, &lt;lastname&gt;.</w:t>
      </w:r>
    </w:p>
    <w:p w:rsidR="000B1EC6" w:rsidRDefault="000B1EC6" w:rsidP="000B1EC6">
      <w:pPr>
        <w:pStyle w:val="KeinLeerraum"/>
        <w:numPr>
          <w:ilvl w:val="0"/>
          <w:numId w:val="8"/>
        </w:numPr>
      </w:pPr>
      <w:r>
        <w:t>Create short and simple names, like this: &lt;book_title&gt; not like this: &lt;the_title_of_the_book&gt;.</w:t>
      </w:r>
    </w:p>
    <w:p w:rsidR="000B1EC6" w:rsidRDefault="000B1EC6" w:rsidP="000B1EC6">
      <w:pPr>
        <w:pStyle w:val="KeinLeerraum"/>
        <w:numPr>
          <w:ilvl w:val="0"/>
          <w:numId w:val="8"/>
        </w:numPr>
      </w:pPr>
      <w:r>
        <w:t>Avoid "-". If you name something "first-name", some software may think you want to subtract "name" from "first".</w:t>
      </w:r>
    </w:p>
    <w:p w:rsidR="000B1EC6" w:rsidRDefault="000B1EC6" w:rsidP="000B1EC6">
      <w:pPr>
        <w:pStyle w:val="KeinLeerraum"/>
        <w:numPr>
          <w:ilvl w:val="0"/>
          <w:numId w:val="8"/>
        </w:numPr>
      </w:pPr>
      <w:r>
        <w:t>Avoid ".". If you name something "first.name", some software may think that "name" is a property of the object "first".</w:t>
      </w:r>
    </w:p>
    <w:p w:rsidR="000B1EC6" w:rsidRDefault="000B1EC6" w:rsidP="000B1EC6">
      <w:pPr>
        <w:pStyle w:val="KeinLeerraum"/>
        <w:numPr>
          <w:ilvl w:val="0"/>
          <w:numId w:val="8"/>
        </w:numPr>
      </w:pPr>
      <w:r>
        <w:t>Avoid ":". Colons are reserved for namespaces (more later).</w:t>
      </w:r>
    </w:p>
    <w:p w:rsidR="000B1EC6" w:rsidRDefault="000B1EC6" w:rsidP="000B1EC6">
      <w:pPr>
        <w:pStyle w:val="KeinLeerraum"/>
        <w:numPr>
          <w:ilvl w:val="0"/>
          <w:numId w:val="8"/>
        </w:numPr>
      </w:pPr>
      <w:r>
        <w:t>Non-English letters like éòá are perfectly legal in XML, but watch out for problems if your software doesn't support them.</w:t>
      </w:r>
    </w:p>
    <w:p w:rsidR="006F19D5" w:rsidRDefault="006F19D5" w:rsidP="006F19D5">
      <w:pPr>
        <w:pStyle w:val="KeinLeerraum"/>
      </w:pPr>
    </w:p>
    <w:p w:rsidR="006F19D5" w:rsidRDefault="006F19D5" w:rsidP="006F19D5">
      <w:pPr>
        <w:pStyle w:val="berschrift2"/>
      </w:pPr>
      <w:bookmarkStart w:id="7" w:name="_Toc31984574"/>
      <w:r>
        <w:t>XML Attributes</w:t>
      </w:r>
      <w:bookmarkEnd w:id="7"/>
    </w:p>
    <w:p w:rsidR="006F19D5" w:rsidRDefault="006F19D5" w:rsidP="006F19D5">
      <w:pPr>
        <w:pStyle w:val="KeinLeerraum"/>
        <w:numPr>
          <w:ilvl w:val="0"/>
          <w:numId w:val="9"/>
        </w:numPr>
      </w:pPr>
      <w:r>
        <w:t>XML elements can have attributes, just like HTML.</w:t>
      </w:r>
    </w:p>
    <w:p w:rsidR="006F19D5" w:rsidRDefault="006F19D5" w:rsidP="006F19D5">
      <w:pPr>
        <w:pStyle w:val="KeinLeerraum"/>
        <w:numPr>
          <w:ilvl w:val="0"/>
          <w:numId w:val="9"/>
        </w:numPr>
      </w:pPr>
      <w:r>
        <w:t>Attributes are designed to contain data related to a specific element.</w:t>
      </w:r>
    </w:p>
    <w:p w:rsidR="006F19D5" w:rsidRDefault="006F19D5" w:rsidP="006F19D5">
      <w:pPr>
        <w:pStyle w:val="KeinLeerraum"/>
        <w:numPr>
          <w:ilvl w:val="0"/>
          <w:numId w:val="9"/>
        </w:numPr>
      </w:pPr>
      <w:r>
        <w:t>XML Attributes Must be Quoted</w:t>
      </w:r>
    </w:p>
    <w:p w:rsidR="006F19D5" w:rsidRDefault="006F19D5" w:rsidP="006F19D5">
      <w:pPr>
        <w:pStyle w:val="KeinLeerraum"/>
        <w:numPr>
          <w:ilvl w:val="0"/>
          <w:numId w:val="9"/>
        </w:numPr>
      </w:pPr>
      <w:r>
        <w:t>Attribute values must always be quoted. Either single or double quotes can be used.</w:t>
      </w:r>
    </w:p>
    <w:p w:rsidR="006F19D5" w:rsidRDefault="006F19D5" w:rsidP="006F19D5">
      <w:pPr>
        <w:pStyle w:val="KeinLeerraum"/>
        <w:numPr>
          <w:ilvl w:val="0"/>
          <w:numId w:val="9"/>
        </w:numPr>
      </w:pPr>
      <w:r>
        <w:t>If the attribute value itself contains double quotes you can use single quotes, like in this example:</w:t>
      </w:r>
    </w:p>
    <w:p w:rsidR="006F19D5" w:rsidRPr="0081684F" w:rsidRDefault="006F19D5" w:rsidP="006F19D5">
      <w:pPr>
        <w:pStyle w:val="KeinLeerraum"/>
        <w:shd w:val="clear" w:color="auto" w:fill="D9D9D9" w:themeFill="background1" w:themeFillShade="D9"/>
        <w:rPr>
          <w:sz w:val="20"/>
          <w:szCs w:val="20"/>
          <w:lang w:val="de-DE"/>
        </w:rPr>
      </w:pPr>
      <w:r w:rsidRPr="0081684F">
        <w:rPr>
          <w:sz w:val="20"/>
          <w:szCs w:val="20"/>
          <w:lang w:val="de-DE"/>
        </w:rPr>
        <w:t>&lt;gangster name='George "Shotgun" Ziegler'&gt;</w:t>
      </w:r>
    </w:p>
    <w:p w:rsidR="006F19D5" w:rsidRPr="0081684F" w:rsidRDefault="006F19D5" w:rsidP="006F19D5">
      <w:pPr>
        <w:pStyle w:val="KeinLeerraum"/>
        <w:rPr>
          <w:lang w:val="de-DE"/>
        </w:rPr>
      </w:pPr>
    </w:p>
    <w:p w:rsidR="006F19D5" w:rsidRDefault="006F19D5" w:rsidP="006F19D5">
      <w:pPr>
        <w:pStyle w:val="KeinLeerraum"/>
      </w:pPr>
      <w:r>
        <w:t>You can use character entities:</w:t>
      </w:r>
    </w:p>
    <w:p w:rsidR="006F19D5" w:rsidRPr="0081684F" w:rsidRDefault="006F19D5" w:rsidP="006F19D5">
      <w:pPr>
        <w:pStyle w:val="KeinLeerraum"/>
        <w:shd w:val="clear" w:color="auto" w:fill="D9D9D9" w:themeFill="background1" w:themeFillShade="D9"/>
        <w:rPr>
          <w:sz w:val="20"/>
          <w:szCs w:val="20"/>
          <w:lang w:val="de-DE"/>
        </w:rPr>
      </w:pPr>
      <w:r w:rsidRPr="0081684F">
        <w:rPr>
          <w:sz w:val="20"/>
          <w:szCs w:val="20"/>
          <w:lang w:val="de-DE"/>
        </w:rPr>
        <w:t>&lt;gangster name="George &amp;quot;Shotgun&amp;quot; Ziegler"&gt;</w:t>
      </w:r>
    </w:p>
    <w:p w:rsidR="006F19D5" w:rsidRPr="0081684F" w:rsidRDefault="006F19D5" w:rsidP="006F19D5">
      <w:pPr>
        <w:pStyle w:val="KeinLeerraum"/>
        <w:rPr>
          <w:lang w:val="de-DE"/>
        </w:rPr>
      </w:pPr>
    </w:p>
    <w:p w:rsidR="006F19D5" w:rsidRDefault="006F19D5" w:rsidP="006F19D5">
      <w:pPr>
        <w:pStyle w:val="berschrift3"/>
      </w:pPr>
      <w:bookmarkStart w:id="8" w:name="_Toc31984575"/>
      <w:r>
        <w:t>Avoid XML Attributes?</w:t>
      </w:r>
      <w:bookmarkEnd w:id="8"/>
    </w:p>
    <w:p w:rsidR="006F19D5" w:rsidRDefault="006F19D5" w:rsidP="006F19D5">
      <w:pPr>
        <w:pStyle w:val="KeinLeerraum"/>
      </w:pPr>
      <w:r>
        <w:t>Some things to consider when using attributes are:</w:t>
      </w:r>
    </w:p>
    <w:p w:rsidR="006F19D5" w:rsidRDefault="006F19D5" w:rsidP="006F19D5">
      <w:pPr>
        <w:pStyle w:val="KeinLeerraum"/>
        <w:numPr>
          <w:ilvl w:val="0"/>
          <w:numId w:val="10"/>
        </w:numPr>
      </w:pPr>
      <w:r>
        <w:t>attributes cannot contain multiple values (elements can)</w:t>
      </w:r>
    </w:p>
    <w:p w:rsidR="006F19D5" w:rsidRDefault="006F19D5" w:rsidP="006F19D5">
      <w:pPr>
        <w:pStyle w:val="KeinLeerraum"/>
        <w:numPr>
          <w:ilvl w:val="0"/>
          <w:numId w:val="10"/>
        </w:numPr>
      </w:pPr>
      <w:r>
        <w:t>attributes cannot contain tree structures (elements can)</w:t>
      </w:r>
    </w:p>
    <w:p w:rsidR="006F19D5" w:rsidRDefault="006F19D5" w:rsidP="006F19D5">
      <w:pPr>
        <w:pStyle w:val="KeinLeerraum"/>
        <w:numPr>
          <w:ilvl w:val="0"/>
          <w:numId w:val="10"/>
        </w:numPr>
      </w:pPr>
      <w:r>
        <w:t>attributes are not easily expandable (for future changes)</w:t>
      </w:r>
    </w:p>
    <w:p w:rsidR="000E433D" w:rsidRDefault="000E433D" w:rsidP="000E433D">
      <w:pPr>
        <w:pStyle w:val="KeinLeerraum"/>
      </w:pPr>
    </w:p>
    <w:p w:rsidR="000E433D" w:rsidRDefault="000E433D" w:rsidP="000E433D">
      <w:pPr>
        <w:pStyle w:val="berschrift2"/>
      </w:pPr>
      <w:bookmarkStart w:id="9" w:name="_Toc31984576"/>
      <w:r>
        <w:t>XML Namespaces</w:t>
      </w:r>
      <w:bookmarkEnd w:id="9"/>
    </w:p>
    <w:p w:rsidR="000E433D" w:rsidRDefault="000E433D" w:rsidP="000E433D">
      <w:pPr>
        <w:pStyle w:val="KeinLeerraum"/>
      </w:pPr>
      <w:r>
        <w:t>XML Namespaces provide a method to avoid element name conflicts.</w:t>
      </w:r>
    </w:p>
    <w:p w:rsidR="000E433D" w:rsidRDefault="000E433D" w:rsidP="000E433D">
      <w:pPr>
        <w:pStyle w:val="KeinLeerraum"/>
      </w:pPr>
    </w:p>
    <w:p w:rsidR="000E433D" w:rsidRDefault="000E433D" w:rsidP="000E433D">
      <w:pPr>
        <w:pStyle w:val="berschrift3"/>
      </w:pPr>
      <w:bookmarkStart w:id="10" w:name="_Toc31984577"/>
      <w:r>
        <w:t>Name Conflicts</w:t>
      </w:r>
      <w:bookmarkEnd w:id="10"/>
    </w:p>
    <w:p w:rsidR="000E433D" w:rsidRDefault="000E433D" w:rsidP="000E433D">
      <w:pPr>
        <w:pStyle w:val="KeinLeerraum"/>
      </w:pPr>
      <w:r>
        <w:t>In XML, element names are defined by the developer. This often results in a conflict when trying to mix XML documents from different XML applications.</w:t>
      </w:r>
    </w:p>
    <w:p w:rsidR="000E433D" w:rsidRDefault="000E433D" w:rsidP="000E433D">
      <w:pPr>
        <w:pStyle w:val="KeinLeerraum"/>
      </w:pPr>
    </w:p>
    <w:p w:rsidR="000E433D" w:rsidRDefault="000E433D" w:rsidP="000E433D">
      <w:pPr>
        <w:pStyle w:val="KeinLeerraum"/>
      </w:pPr>
      <w:r>
        <w:t>Solving the Name Conflict Using a Prefix</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Name conflicts in XML can easily be avoided using a name prefix.</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&lt;h:table&gt;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&lt;h:tr&gt;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&lt;h:td&gt;Apples&lt;/h:td&gt;</w:t>
      </w:r>
    </w:p>
    <w:p w:rsidR="000E433D" w:rsidRPr="0081684F" w:rsidRDefault="000E433D" w:rsidP="000E433D">
      <w:pPr>
        <w:pStyle w:val="KeinLeerraum"/>
        <w:shd w:val="clear" w:color="auto" w:fill="D9D9D9" w:themeFill="background1" w:themeFillShade="D9"/>
        <w:rPr>
          <w:sz w:val="20"/>
          <w:szCs w:val="20"/>
          <w:lang w:val="de-DE"/>
        </w:rPr>
      </w:pPr>
      <w:r w:rsidRPr="000E433D">
        <w:rPr>
          <w:sz w:val="20"/>
          <w:szCs w:val="20"/>
        </w:rPr>
        <w:t xml:space="preserve">    </w:t>
      </w:r>
      <w:r w:rsidRPr="0081684F">
        <w:rPr>
          <w:sz w:val="20"/>
          <w:szCs w:val="20"/>
          <w:lang w:val="de-DE"/>
        </w:rPr>
        <w:t>&lt;h:td&gt;Bananas&lt;/h:td&gt;</w:t>
      </w:r>
    </w:p>
    <w:p w:rsidR="000E433D" w:rsidRPr="0081684F" w:rsidRDefault="000E433D" w:rsidP="000E433D">
      <w:pPr>
        <w:pStyle w:val="KeinLeerraum"/>
        <w:shd w:val="clear" w:color="auto" w:fill="D9D9D9" w:themeFill="background1" w:themeFillShade="D9"/>
        <w:rPr>
          <w:sz w:val="20"/>
          <w:szCs w:val="20"/>
          <w:lang w:val="de-DE"/>
        </w:rPr>
      </w:pPr>
      <w:r w:rsidRPr="0081684F">
        <w:rPr>
          <w:sz w:val="20"/>
          <w:szCs w:val="20"/>
          <w:lang w:val="de-DE"/>
        </w:rPr>
        <w:t xml:space="preserve">  &lt;/h:tr&gt;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&lt;/h:table&gt;</w:t>
      </w:r>
    </w:p>
    <w:p w:rsidR="000E433D" w:rsidRPr="000E433D" w:rsidRDefault="000E433D" w:rsidP="000E433D">
      <w:pPr>
        <w:pStyle w:val="KeinLeerraum"/>
        <w:shd w:val="clear" w:color="auto" w:fill="D9D9D9" w:themeFill="background1" w:themeFillShade="D9"/>
        <w:rPr>
          <w:sz w:val="20"/>
          <w:szCs w:val="20"/>
        </w:rPr>
      </w:pP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&lt;f:table&gt;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&lt;f:name&gt;African Coffee Table&lt;/f:name&gt;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&lt;f:width&gt;80&lt;/f:width&gt;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&lt;f:length&gt;120&lt;/f:length&gt;</w:t>
      </w:r>
    </w:p>
    <w:p w:rsidR="000E433D" w:rsidRDefault="000E433D" w:rsidP="000E433D">
      <w:pPr>
        <w:pStyle w:val="KeinLeerraum"/>
        <w:shd w:val="clear" w:color="auto" w:fill="D9D9D9" w:themeFill="background1" w:themeFillShade="D9"/>
      </w:pPr>
      <w:r w:rsidRPr="000E433D">
        <w:rPr>
          <w:sz w:val="20"/>
          <w:szCs w:val="20"/>
        </w:rPr>
        <w:t>&lt;/f:table&gt;</w:t>
      </w:r>
    </w:p>
    <w:p w:rsidR="000E433D" w:rsidRDefault="000E433D" w:rsidP="000E433D">
      <w:pPr>
        <w:pStyle w:val="KeinLeerraum"/>
      </w:pPr>
    </w:p>
    <w:p w:rsidR="000E433D" w:rsidRDefault="000E433D" w:rsidP="000E433D">
      <w:pPr>
        <w:pStyle w:val="berschrift3"/>
      </w:pPr>
      <w:bookmarkStart w:id="11" w:name="_Toc31984578"/>
      <w:r>
        <w:t>XML Namespaces - The xmlns Attribute</w:t>
      </w:r>
      <w:bookmarkEnd w:id="11"/>
    </w:p>
    <w:p w:rsidR="000E433D" w:rsidRDefault="000E433D" w:rsidP="000E433D">
      <w:pPr>
        <w:pStyle w:val="KeinLeerraum"/>
        <w:numPr>
          <w:ilvl w:val="0"/>
          <w:numId w:val="11"/>
        </w:numPr>
      </w:pPr>
      <w:r>
        <w:t>When using prefixes in XML, a namespace for the prefix must be defined.</w:t>
      </w:r>
    </w:p>
    <w:p w:rsidR="000E433D" w:rsidRDefault="000E433D" w:rsidP="000E433D">
      <w:pPr>
        <w:pStyle w:val="KeinLeerraum"/>
        <w:numPr>
          <w:ilvl w:val="0"/>
          <w:numId w:val="11"/>
        </w:numPr>
      </w:pPr>
      <w:r>
        <w:t>The namespace can be defined by an xmlns attribute in the start tag of an element.</w:t>
      </w:r>
    </w:p>
    <w:p w:rsidR="000E433D" w:rsidRDefault="000E433D" w:rsidP="000E433D">
      <w:pPr>
        <w:pStyle w:val="KeinLeerraum"/>
        <w:numPr>
          <w:ilvl w:val="0"/>
          <w:numId w:val="11"/>
        </w:numPr>
      </w:pPr>
      <w:r>
        <w:t>The namespace declaration has the following syntax. xmlns:prefix="URI".</w:t>
      </w:r>
    </w:p>
    <w:p w:rsidR="000E433D" w:rsidRDefault="000E433D" w:rsidP="000E433D">
      <w:pPr>
        <w:pStyle w:val="KeinLeerraum"/>
      </w:pP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&lt;h:table xmlns:h="http://www.w3.org/TR/html4/"&gt;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&lt;h:tr&gt;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&lt;h:td&gt;Apples&lt;/h:td&gt;</w:t>
      </w:r>
    </w:p>
    <w:p w:rsidR="000E433D" w:rsidRPr="0081684F" w:rsidRDefault="000E433D" w:rsidP="000E433D">
      <w:pPr>
        <w:pStyle w:val="KeinLeerraum"/>
        <w:shd w:val="clear" w:color="auto" w:fill="D9D9D9" w:themeFill="background1" w:themeFillShade="D9"/>
        <w:rPr>
          <w:sz w:val="20"/>
          <w:szCs w:val="20"/>
          <w:lang w:val="de-DE"/>
        </w:rPr>
      </w:pPr>
      <w:r w:rsidRPr="000E433D">
        <w:rPr>
          <w:sz w:val="20"/>
          <w:szCs w:val="20"/>
        </w:rPr>
        <w:t xml:space="preserve">    </w:t>
      </w:r>
      <w:r w:rsidRPr="0081684F">
        <w:rPr>
          <w:sz w:val="20"/>
          <w:szCs w:val="20"/>
          <w:lang w:val="de-DE"/>
        </w:rPr>
        <w:t>&lt;h:td&gt;Bananas&lt;/h:td&gt;</w:t>
      </w:r>
    </w:p>
    <w:p w:rsidR="000E433D" w:rsidRPr="0081684F" w:rsidRDefault="000E433D" w:rsidP="000E433D">
      <w:pPr>
        <w:pStyle w:val="KeinLeerraum"/>
        <w:shd w:val="clear" w:color="auto" w:fill="D9D9D9" w:themeFill="background1" w:themeFillShade="D9"/>
        <w:rPr>
          <w:sz w:val="20"/>
          <w:szCs w:val="20"/>
          <w:lang w:val="de-DE"/>
        </w:rPr>
      </w:pPr>
      <w:r w:rsidRPr="0081684F">
        <w:rPr>
          <w:sz w:val="20"/>
          <w:szCs w:val="20"/>
          <w:lang w:val="de-DE"/>
        </w:rPr>
        <w:t xml:space="preserve">  &lt;/h:tr&gt;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&lt;/h:table&gt;</w:t>
      </w:r>
    </w:p>
    <w:p w:rsidR="000E433D" w:rsidRDefault="000E433D" w:rsidP="000E433D">
      <w:pPr>
        <w:pStyle w:val="KeinLeerraum"/>
      </w:pPr>
    </w:p>
    <w:p w:rsidR="000E433D" w:rsidRPr="000E433D" w:rsidRDefault="000E433D" w:rsidP="000E433D">
      <w:pPr>
        <w:pStyle w:val="KeinLeerraum"/>
        <w:rPr>
          <w:b/>
          <w:bCs/>
        </w:rPr>
      </w:pPr>
      <w:r w:rsidRPr="000E433D">
        <w:rPr>
          <w:b/>
          <w:bCs/>
        </w:rPr>
        <w:t>In the example above:</w:t>
      </w:r>
    </w:p>
    <w:p w:rsidR="000E433D" w:rsidRDefault="000E433D" w:rsidP="000E433D">
      <w:pPr>
        <w:pStyle w:val="KeinLeerraum"/>
        <w:numPr>
          <w:ilvl w:val="0"/>
          <w:numId w:val="12"/>
        </w:numPr>
      </w:pPr>
      <w:r>
        <w:t>The xmlns attribute in the first &lt;table&gt; element gives the h: prefix a qualified namespace.</w:t>
      </w:r>
    </w:p>
    <w:p w:rsidR="000E433D" w:rsidRDefault="000E433D" w:rsidP="000E433D">
      <w:pPr>
        <w:pStyle w:val="KeinLeerraum"/>
        <w:numPr>
          <w:ilvl w:val="0"/>
          <w:numId w:val="12"/>
        </w:numPr>
      </w:pPr>
      <w:r>
        <w:t>The xmlns attribute in the second &lt;table&gt; element gives the f: prefix a qualified namespace.</w:t>
      </w:r>
    </w:p>
    <w:p w:rsidR="000E433D" w:rsidRDefault="000E433D" w:rsidP="000E433D">
      <w:pPr>
        <w:pStyle w:val="KeinLeerraum"/>
        <w:numPr>
          <w:ilvl w:val="0"/>
          <w:numId w:val="12"/>
        </w:numPr>
      </w:pPr>
      <w:r>
        <w:t>When a namespace is defined for an element, all child elements with the same prefix are associated with the same namespace.</w:t>
      </w:r>
    </w:p>
    <w:p w:rsidR="000E433D" w:rsidRDefault="000E433D" w:rsidP="000E433D">
      <w:pPr>
        <w:pStyle w:val="KeinLeerraum"/>
      </w:pPr>
    </w:p>
    <w:p w:rsidR="000E433D" w:rsidRDefault="000E433D" w:rsidP="000E433D">
      <w:pPr>
        <w:pStyle w:val="berschrift2"/>
      </w:pPr>
      <w:bookmarkStart w:id="12" w:name="_Toc31984579"/>
      <w:r>
        <w:t>Uniform Resource Identifier (URI)</w:t>
      </w:r>
      <w:bookmarkEnd w:id="12"/>
    </w:p>
    <w:p w:rsidR="000E433D" w:rsidRDefault="000E433D" w:rsidP="000E433D">
      <w:pPr>
        <w:pStyle w:val="KeinLeerraum"/>
      </w:pPr>
      <w:r>
        <w:t>A Uniform Resource Identifier (URI) is a string of characters which identifies an Internet Resource.</w:t>
      </w:r>
    </w:p>
    <w:p w:rsidR="000E433D" w:rsidRDefault="000E433D" w:rsidP="000E433D">
      <w:pPr>
        <w:pStyle w:val="KeinLeerraum"/>
      </w:pPr>
      <w:r>
        <w:t>The most common URI is the Uniform Resource Locator (URL) which identifies an Internet domain address. Another, not so common type of URI is the Uniform Resource Name (URN).</w:t>
      </w:r>
    </w:p>
    <w:p w:rsidR="000E433D" w:rsidRDefault="000E433D" w:rsidP="000E433D">
      <w:pPr>
        <w:pStyle w:val="KeinLeerraum"/>
      </w:pPr>
    </w:p>
    <w:p w:rsidR="000E433D" w:rsidRDefault="000E433D" w:rsidP="000E433D">
      <w:pPr>
        <w:pStyle w:val="berschrift2"/>
      </w:pPr>
      <w:bookmarkStart w:id="13" w:name="_Toc31984580"/>
      <w:r>
        <w:t>Default Namespaces</w:t>
      </w:r>
      <w:bookmarkEnd w:id="13"/>
    </w:p>
    <w:p w:rsidR="000E433D" w:rsidRDefault="000E433D" w:rsidP="000E433D">
      <w:pPr>
        <w:pStyle w:val="KeinLeerraum"/>
      </w:pPr>
      <w:r>
        <w:t>Defining a default namespace for an element saves us from using prefixes in all the child elements. It has the following syntax:</w:t>
      </w:r>
    </w:p>
    <w:p w:rsidR="000E433D" w:rsidRPr="000E433D" w:rsidRDefault="000E433D" w:rsidP="000E433D">
      <w:pPr>
        <w:pStyle w:val="KeinLeerraum"/>
        <w:rPr>
          <w:b/>
          <w:bCs/>
        </w:rPr>
      </w:pPr>
      <w:r w:rsidRPr="000E433D">
        <w:rPr>
          <w:b/>
          <w:bCs/>
        </w:rPr>
        <w:t>Example:</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&lt;table xmlns="http://www.w3.org/TR/html4/"&gt;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&lt;tr&gt;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&lt;td&gt;Apples&lt;/td&gt;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&lt;td&gt;Bananas&lt;/td&gt;</w:t>
      </w:r>
    </w:p>
    <w:p w:rsidR="000E433D" w:rsidRPr="000E433D" w:rsidRDefault="000E433D" w:rsidP="000E433D">
      <w:pPr>
        <w:pStyle w:val="KeinLeerraum"/>
        <w:shd w:val="clear" w:color="auto" w:fill="D9D9D9" w:themeFill="background1" w:themeFillShade="D9"/>
        <w:rPr>
          <w:sz w:val="20"/>
          <w:szCs w:val="20"/>
        </w:rPr>
      </w:pPr>
      <w:r w:rsidRPr="000E433D">
        <w:rPr>
          <w:sz w:val="20"/>
          <w:szCs w:val="20"/>
        </w:rPr>
        <w:t xml:space="preserve">  &lt;/tr&gt;</w:t>
      </w:r>
    </w:p>
    <w:p w:rsidR="006F19D5" w:rsidRPr="000E433D" w:rsidRDefault="000E433D" w:rsidP="000E433D">
      <w:pPr>
        <w:pStyle w:val="KeinLeerraum"/>
        <w:shd w:val="clear" w:color="auto" w:fill="D9D9D9" w:themeFill="background1" w:themeFillShade="D9"/>
        <w:rPr>
          <w:sz w:val="20"/>
          <w:szCs w:val="20"/>
        </w:rPr>
      </w:pPr>
      <w:r w:rsidRPr="000E433D">
        <w:rPr>
          <w:sz w:val="20"/>
          <w:szCs w:val="20"/>
        </w:rPr>
        <w:t>&lt;/table&gt;</w:t>
      </w:r>
    </w:p>
    <w:p w:rsidR="000E433D" w:rsidRDefault="000E433D"/>
    <w:p w:rsidR="00C83790" w:rsidRDefault="00C83790" w:rsidP="00C83790">
      <w:pPr>
        <w:pStyle w:val="berschrift2"/>
      </w:pPr>
      <w:bookmarkStart w:id="14" w:name="_Toc31984581"/>
      <w:r>
        <w:t>XML HttpRequest</w:t>
      </w:r>
      <w:bookmarkEnd w:id="14"/>
    </w:p>
    <w:p w:rsidR="00C83790" w:rsidRDefault="00C83790" w:rsidP="00C83790">
      <w:pPr>
        <w:pStyle w:val="KeinLeerraum"/>
      </w:pPr>
      <w:r>
        <w:t>All modern browsers have a built-in XMLHttpRequest object to request data from a server.</w:t>
      </w:r>
    </w:p>
    <w:p w:rsidR="00C83790" w:rsidRDefault="00C83790" w:rsidP="00C83790">
      <w:pPr>
        <w:pStyle w:val="KeinLeerraum"/>
      </w:pPr>
    </w:p>
    <w:p w:rsidR="00C83790" w:rsidRDefault="00C83790" w:rsidP="00C83790">
      <w:pPr>
        <w:pStyle w:val="berschrift3"/>
      </w:pPr>
      <w:bookmarkStart w:id="15" w:name="_Toc31984582"/>
      <w:r>
        <w:t>The XMLHttpRequest Object</w:t>
      </w:r>
      <w:bookmarkEnd w:id="15"/>
    </w:p>
    <w:p w:rsidR="00C83790" w:rsidRDefault="00C83790" w:rsidP="00C83790">
      <w:pPr>
        <w:pStyle w:val="KeinLeerraum"/>
      </w:pPr>
      <w:r>
        <w:t>The XMLHttpRequest object can be used to request data from a web server.</w:t>
      </w:r>
    </w:p>
    <w:p w:rsidR="00C83790" w:rsidRDefault="00C83790" w:rsidP="00C83790">
      <w:pPr>
        <w:pStyle w:val="KeinLeerraum"/>
      </w:pPr>
      <w:r>
        <w:t>The XMLHttpRequest object is a developers dream, because you can:</w:t>
      </w:r>
    </w:p>
    <w:p w:rsidR="00C83790" w:rsidRDefault="00C83790" w:rsidP="00C83790">
      <w:pPr>
        <w:pStyle w:val="KeinLeerraum"/>
        <w:numPr>
          <w:ilvl w:val="0"/>
          <w:numId w:val="13"/>
        </w:numPr>
      </w:pPr>
      <w:r>
        <w:t>Update a web page without reloading the page</w:t>
      </w:r>
    </w:p>
    <w:p w:rsidR="00C83790" w:rsidRDefault="00C83790" w:rsidP="00C83790">
      <w:pPr>
        <w:pStyle w:val="KeinLeerraum"/>
        <w:numPr>
          <w:ilvl w:val="0"/>
          <w:numId w:val="13"/>
        </w:numPr>
      </w:pPr>
      <w:r>
        <w:t>Request data from a server - after the page has loaded</w:t>
      </w:r>
    </w:p>
    <w:p w:rsidR="00C83790" w:rsidRDefault="00C83790" w:rsidP="00C83790">
      <w:pPr>
        <w:pStyle w:val="KeinLeerraum"/>
        <w:numPr>
          <w:ilvl w:val="0"/>
          <w:numId w:val="13"/>
        </w:numPr>
      </w:pPr>
      <w:r>
        <w:t>Receive data from a server  - after the page has loaded</w:t>
      </w:r>
    </w:p>
    <w:p w:rsidR="00C83790" w:rsidRDefault="00C83790" w:rsidP="00C83790">
      <w:pPr>
        <w:pStyle w:val="KeinLeerraum"/>
        <w:numPr>
          <w:ilvl w:val="0"/>
          <w:numId w:val="13"/>
        </w:numPr>
      </w:pPr>
      <w:r>
        <w:t>Send data to a server - in the background</w:t>
      </w:r>
    </w:p>
    <w:p w:rsidR="00C83790" w:rsidRDefault="00C83790" w:rsidP="00C83790">
      <w:pPr>
        <w:pStyle w:val="KeinLeerraum"/>
      </w:pPr>
    </w:p>
    <w:p w:rsidR="00C83790" w:rsidRDefault="00C83790" w:rsidP="00C83790">
      <w:pPr>
        <w:pStyle w:val="berschrift3"/>
      </w:pPr>
      <w:bookmarkStart w:id="16" w:name="_Toc31984583"/>
      <w:r>
        <w:t>Sending an XMLHttpRequest</w:t>
      </w:r>
      <w:bookmarkEnd w:id="16"/>
    </w:p>
    <w:p w:rsidR="00C83790" w:rsidRPr="00C83790" w:rsidRDefault="00C83790" w:rsidP="00C83790">
      <w:pPr>
        <w:pStyle w:val="KeinLeerraum"/>
        <w:shd w:val="clear" w:color="auto" w:fill="D9D9D9" w:themeFill="background1" w:themeFillShade="D9"/>
        <w:rPr>
          <w:sz w:val="20"/>
          <w:szCs w:val="20"/>
        </w:rPr>
      </w:pPr>
      <w:r w:rsidRPr="00C83790">
        <w:rPr>
          <w:sz w:val="20"/>
          <w:szCs w:val="20"/>
        </w:rPr>
        <w:t>var xhttp = new XMLHttpRequest();</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xhttp.onreadystatechange = function() {</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if (this.readyState == 4 &amp;&amp; this.status == 200) {</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 Typical action to be performed when the document is ready:</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document.getElementById("demo").innerHTML = xhttp.responseText;</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xhttp.open("GET", "filename", true);</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xhttp.send();</w:t>
      </w:r>
    </w:p>
    <w:p w:rsidR="00C83790" w:rsidRDefault="00C83790" w:rsidP="00C83790">
      <w:pPr>
        <w:pStyle w:val="KeinLeerraum"/>
      </w:pPr>
    </w:p>
    <w:p w:rsidR="00C83790" w:rsidRDefault="00C83790" w:rsidP="00C83790">
      <w:pPr>
        <w:pStyle w:val="KeinLeerraum"/>
      </w:pPr>
    </w:p>
    <w:p w:rsidR="00C83790" w:rsidRDefault="00C83790" w:rsidP="00C83790">
      <w:pPr>
        <w:pStyle w:val="berschrift3"/>
      </w:pPr>
      <w:bookmarkStart w:id="17" w:name="_Toc31984584"/>
      <w:r>
        <w:t>Old Versions of Internet Explorer (IE5 and IE6)</w:t>
      </w:r>
      <w:bookmarkEnd w:id="17"/>
    </w:p>
    <w:p w:rsidR="00C83790" w:rsidRPr="00C83790" w:rsidRDefault="00C83790" w:rsidP="00C83790">
      <w:pPr>
        <w:pStyle w:val="KeinLeerraum"/>
        <w:shd w:val="clear" w:color="auto" w:fill="D9D9D9" w:themeFill="background1" w:themeFillShade="D9"/>
        <w:rPr>
          <w:sz w:val="20"/>
          <w:szCs w:val="20"/>
        </w:rPr>
      </w:pPr>
      <w:r w:rsidRPr="00C83790">
        <w:rPr>
          <w:sz w:val="20"/>
          <w:szCs w:val="20"/>
        </w:rPr>
        <w:t>if (window.XMLHttpRequest) {</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 code for modern browsers</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xmlhttp = new XMLHttpRequest();</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 else {</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 code for old IE browsers</w:t>
      </w:r>
    </w:p>
    <w:p w:rsidR="00C83790" w:rsidRPr="00C83790" w:rsidRDefault="00C83790" w:rsidP="00C83790">
      <w:pPr>
        <w:pStyle w:val="KeinLeerraum"/>
        <w:shd w:val="clear" w:color="auto" w:fill="D9D9D9" w:themeFill="background1" w:themeFillShade="D9"/>
        <w:rPr>
          <w:sz w:val="20"/>
          <w:szCs w:val="20"/>
        </w:rPr>
      </w:pPr>
      <w:r w:rsidRPr="00C83790">
        <w:rPr>
          <w:sz w:val="20"/>
          <w:szCs w:val="20"/>
        </w:rPr>
        <w:t xml:space="preserve">    xmlhttp = new ActiveXObject("Microsoft.XMLHTTP");</w:t>
      </w:r>
    </w:p>
    <w:p w:rsidR="000E433D" w:rsidRPr="00C83790" w:rsidRDefault="00C83790" w:rsidP="00C83790">
      <w:pPr>
        <w:pStyle w:val="KeinLeerraum"/>
        <w:shd w:val="clear" w:color="auto" w:fill="D9D9D9" w:themeFill="background1" w:themeFillShade="D9"/>
        <w:rPr>
          <w:sz w:val="20"/>
          <w:szCs w:val="20"/>
        </w:rPr>
      </w:pPr>
      <w:r w:rsidRPr="00C83790">
        <w:rPr>
          <w:sz w:val="20"/>
          <w:szCs w:val="20"/>
        </w:rPr>
        <w:t>}</w:t>
      </w:r>
    </w:p>
    <w:p w:rsidR="000E433D" w:rsidRDefault="000E433D"/>
    <w:p w:rsidR="0015702E" w:rsidRDefault="0015702E" w:rsidP="0015702E">
      <w:pPr>
        <w:pStyle w:val="berschrift2"/>
      </w:pPr>
      <w:bookmarkStart w:id="18" w:name="_Toc31984585"/>
      <w:r>
        <w:t>XML Parser</w:t>
      </w:r>
      <w:bookmarkEnd w:id="18"/>
    </w:p>
    <w:p w:rsidR="0015702E" w:rsidRDefault="0015702E" w:rsidP="0015702E">
      <w:pPr>
        <w:pStyle w:val="KeinLeerraum"/>
        <w:numPr>
          <w:ilvl w:val="0"/>
          <w:numId w:val="14"/>
        </w:numPr>
      </w:pPr>
      <w:r>
        <w:t>All major browsers have a built-in XML parser to access and manipulate XML.</w:t>
      </w:r>
    </w:p>
    <w:p w:rsidR="0015702E" w:rsidRDefault="0015702E" w:rsidP="0015702E">
      <w:pPr>
        <w:pStyle w:val="KeinLeerraum"/>
        <w:numPr>
          <w:ilvl w:val="0"/>
          <w:numId w:val="14"/>
        </w:numPr>
      </w:pPr>
      <w:r>
        <w:t>The XML DOM (Document Object Model) defines the properties and methods for accessing and editing XML.</w:t>
      </w:r>
    </w:p>
    <w:p w:rsidR="0015702E" w:rsidRDefault="0015702E" w:rsidP="0015702E">
      <w:pPr>
        <w:pStyle w:val="KeinLeerraum"/>
        <w:numPr>
          <w:ilvl w:val="0"/>
          <w:numId w:val="14"/>
        </w:numPr>
      </w:pPr>
      <w:r>
        <w:t>However, before an XML document can be accessed, it must be loaded into an XML DOM object.</w:t>
      </w:r>
    </w:p>
    <w:p w:rsidR="0015702E" w:rsidRDefault="0015702E" w:rsidP="0015702E">
      <w:pPr>
        <w:pStyle w:val="KeinLeerraum"/>
        <w:numPr>
          <w:ilvl w:val="0"/>
          <w:numId w:val="14"/>
        </w:numPr>
      </w:pPr>
      <w:r>
        <w:t>All modern browsers have a built-in XML parser that can convert text into an XML DOM object.</w:t>
      </w:r>
    </w:p>
    <w:p w:rsidR="0015702E" w:rsidRDefault="0015702E" w:rsidP="0015702E">
      <w:pPr>
        <w:pStyle w:val="KeinLeerraum"/>
      </w:pPr>
    </w:p>
    <w:p w:rsidR="0015702E" w:rsidRDefault="0015702E" w:rsidP="0015702E">
      <w:pPr>
        <w:pStyle w:val="berschrift3"/>
      </w:pPr>
      <w:bookmarkStart w:id="19" w:name="_Toc31984586"/>
      <w:r>
        <w:t>Parsing a Text String</w:t>
      </w:r>
      <w:bookmarkEnd w:id="19"/>
    </w:p>
    <w:p w:rsidR="0015702E" w:rsidRDefault="0015702E" w:rsidP="0015702E">
      <w:pPr>
        <w:pStyle w:val="KeinLeerraum"/>
      </w:pPr>
      <w:r>
        <w:t>This example parses a text string into an XML DOM object, and extracts the info from it with JavaScript:</w:t>
      </w:r>
    </w:p>
    <w:p w:rsidR="0015702E" w:rsidRDefault="0015702E" w:rsidP="0015702E">
      <w:pPr>
        <w:pStyle w:val="KeinLeerraum"/>
      </w:pP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&lt;script&gt;</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var text, parser, xmlDoc;</w:t>
      </w:r>
    </w:p>
    <w:p w:rsidR="0015702E" w:rsidRPr="0015702E" w:rsidRDefault="0015702E" w:rsidP="0015702E">
      <w:pPr>
        <w:pStyle w:val="KeinLeerraum"/>
        <w:shd w:val="clear" w:color="auto" w:fill="D9D9D9" w:themeFill="background1" w:themeFillShade="D9"/>
        <w:rPr>
          <w:sz w:val="20"/>
          <w:szCs w:val="20"/>
        </w:rPr>
      </w:pP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text = "&lt;bookstore&gt;&lt;book&gt;" +</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"&lt;title&gt;Everyday Italian&lt;/title&gt;" +</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"&lt;author&gt;Giada De Laurentiis&lt;/author&gt;" +</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"&lt;year&gt;2005&lt;/year&gt;" +</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"&lt;/book&gt;&lt;/bookstore&gt;";</w:t>
      </w:r>
    </w:p>
    <w:p w:rsidR="0015702E" w:rsidRPr="0015702E" w:rsidRDefault="0015702E" w:rsidP="0015702E">
      <w:pPr>
        <w:pStyle w:val="KeinLeerraum"/>
        <w:shd w:val="clear" w:color="auto" w:fill="D9D9D9" w:themeFill="background1" w:themeFillShade="D9"/>
        <w:rPr>
          <w:sz w:val="20"/>
          <w:szCs w:val="20"/>
        </w:rPr>
      </w:pP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parser = new DOMParser();</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xmlDoc = parser.parseFromString(text,"text/xml");</w:t>
      </w:r>
    </w:p>
    <w:p w:rsidR="0015702E" w:rsidRPr="0015702E" w:rsidRDefault="0015702E" w:rsidP="0015702E">
      <w:pPr>
        <w:pStyle w:val="KeinLeerraum"/>
        <w:shd w:val="clear" w:color="auto" w:fill="D9D9D9" w:themeFill="background1" w:themeFillShade="D9"/>
        <w:rPr>
          <w:sz w:val="20"/>
          <w:szCs w:val="20"/>
        </w:rPr>
      </w:pP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document.getElementById("demo").innerHTML =</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xmlDoc.getElementsByTagName("title")[0].childNodes[0].nodeValue;</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&lt;/script&gt;</w:t>
      </w:r>
    </w:p>
    <w:p w:rsidR="0015702E" w:rsidRDefault="0015702E" w:rsidP="0015702E">
      <w:pPr>
        <w:pStyle w:val="KeinLeerraum"/>
      </w:pPr>
    </w:p>
    <w:p w:rsidR="0015702E" w:rsidRDefault="0015702E" w:rsidP="0015702E">
      <w:pPr>
        <w:pStyle w:val="KeinLeerraum"/>
      </w:pPr>
      <w:r>
        <w:t>Old Versions of Internet Explorer</w:t>
      </w:r>
    </w:p>
    <w:p w:rsidR="0015702E" w:rsidRDefault="0015702E" w:rsidP="0015702E">
      <w:pPr>
        <w:pStyle w:val="KeinLeerraum"/>
      </w:pPr>
      <w:r>
        <w:t>Example</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if (window.DOMParser) {</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 xml:space="preserve">  // code for modern browsers</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 xml:space="preserve">  parser = new DOMParser();</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 xml:space="preserve">  xmlDoc = parser.parseFromString(text,"text/xml");</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 else {</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 xml:space="preserve">  // code for old IE browsers</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xmlDoc = new ActiveXObject("Microsoft.XMLDOM");</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 xml:space="preserve">  xmlDoc.async = false;</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 xml:space="preserve">  xmlDoc.loadXML(text);</w:t>
      </w:r>
    </w:p>
    <w:p w:rsidR="0015702E" w:rsidRPr="0015702E" w:rsidRDefault="0015702E" w:rsidP="0015702E">
      <w:pPr>
        <w:pStyle w:val="KeinLeerraum"/>
        <w:shd w:val="clear" w:color="auto" w:fill="D9D9D9" w:themeFill="background1" w:themeFillShade="D9"/>
        <w:rPr>
          <w:sz w:val="20"/>
          <w:szCs w:val="20"/>
        </w:rPr>
      </w:pPr>
      <w:r w:rsidRPr="0015702E">
        <w:rPr>
          <w:sz w:val="20"/>
          <w:szCs w:val="20"/>
        </w:rPr>
        <w:t xml:space="preserve">} </w:t>
      </w:r>
    </w:p>
    <w:p w:rsidR="0015702E" w:rsidRDefault="0015702E" w:rsidP="0015702E">
      <w:pPr>
        <w:pStyle w:val="KeinLeerraum"/>
      </w:pPr>
    </w:p>
    <w:p w:rsidR="0015702E" w:rsidRDefault="0015702E" w:rsidP="0015702E">
      <w:pPr>
        <w:pStyle w:val="berschrift3"/>
      </w:pPr>
      <w:bookmarkStart w:id="20" w:name="_Toc31984587"/>
      <w:r>
        <w:t>The XMLHttpRequest Object</w:t>
      </w:r>
      <w:bookmarkEnd w:id="20"/>
    </w:p>
    <w:p w:rsidR="0015702E" w:rsidRDefault="0015702E" w:rsidP="0015702E">
      <w:pPr>
        <w:pStyle w:val="KeinLeerraum"/>
        <w:numPr>
          <w:ilvl w:val="0"/>
          <w:numId w:val="15"/>
        </w:numPr>
      </w:pPr>
      <w:r>
        <w:t>The XMLHttpRequest Object has a built in XML Parser.</w:t>
      </w:r>
    </w:p>
    <w:p w:rsidR="0015702E" w:rsidRDefault="0015702E" w:rsidP="0015702E">
      <w:pPr>
        <w:pStyle w:val="KeinLeerraum"/>
        <w:numPr>
          <w:ilvl w:val="0"/>
          <w:numId w:val="15"/>
        </w:numPr>
      </w:pPr>
      <w:r>
        <w:t>The responseText property returns the response as a string.</w:t>
      </w:r>
    </w:p>
    <w:p w:rsidR="0015702E" w:rsidRDefault="0015702E" w:rsidP="0015702E">
      <w:pPr>
        <w:pStyle w:val="KeinLeerraum"/>
        <w:numPr>
          <w:ilvl w:val="0"/>
          <w:numId w:val="15"/>
        </w:numPr>
      </w:pPr>
      <w:r>
        <w:t>The responseXML property returns the response as an XML DOM object.</w:t>
      </w:r>
    </w:p>
    <w:p w:rsidR="000E433D" w:rsidRDefault="0015702E" w:rsidP="0015702E">
      <w:pPr>
        <w:pStyle w:val="KeinLeerraum"/>
        <w:numPr>
          <w:ilvl w:val="0"/>
          <w:numId w:val="15"/>
        </w:numPr>
      </w:pPr>
      <w:r>
        <w:t>If you want to use the response as an XML DOM object, you can use the responseXML property.</w:t>
      </w:r>
    </w:p>
    <w:p w:rsidR="000E433D" w:rsidRDefault="000E433D"/>
    <w:p w:rsidR="00EB463A" w:rsidRDefault="00EB463A" w:rsidP="0006537D">
      <w:pPr>
        <w:pStyle w:val="berschrift1"/>
        <w:jc w:val="center"/>
      </w:pPr>
      <w:bookmarkStart w:id="21" w:name="_Toc31984588"/>
      <w:r>
        <w:t>AJAX Introduction</w:t>
      </w:r>
      <w:bookmarkEnd w:id="21"/>
    </w:p>
    <w:p w:rsidR="00EB463A" w:rsidRDefault="00EB463A" w:rsidP="00E852E4">
      <w:pPr>
        <w:pStyle w:val="KeinLeerraum"/>
      </w:pPr>
      <w:r>
        <w:t>AJAX is a deve</w:t>
      </w:r>
      <w:r w:rsidR="00E852E4">
        <w:t>loper's dream, because you can:</w:t>
      </w:r>
    </w:p>
    <w:p w:rsidR="00EB463A" w:rsidRDefault="00EB463A" w:rsidP="00E852E4">
      <w:pPr>
        <w:pStyle w:val="KeinLeerraum"/>
        <w:numPr>
          <w:ilvl w:val="0"/>
          <w:numId w:val="16"/>
        </w:numPr>
      </w:pPr>
      <w:r>
        <w:t>Update a web page without reloading the page</w:t>
      </w:r>
    </w:p>
    <w:p w:rsidR="00EB463A" w:rsidRDefault="00EB463A" w:rsidP="00E852E4">
      <w:pPr>
        <w:pStyle w:val="KeinLeerraum"/>
        <w:numPr>
          <w:ilvl w:val="0"/>
          <w:numId w:val="16"/>
        </w:numPr>
      </w:pPr>
      <w:r>
        <w:t>Request data from a server - after the page has loaded</w:t>
      </w:r>
    </w:p>
    <w:p w:rsidR="00EB463A" w:rsidRDefault="00EB463A" w:rsidP="00E852E4">
      <w:pPr>
        <w:pStyle w:val="KeinLeerraum"/>
        <w:numPr>
          <w:ilvl w:val="0"/>
          <w:numId w:val="16"/>
        </w:numPr>
      </w:pPr>
      <w:r>
        <w:t>Receive data from a server - after the page has loaded</w:t>
      </w:r>
    </w:p>
    <w:p w:rsidR="00EB463A" w:rsidRDefault="00EB463A" w:rsidP="00E852E4">
      <w:pPr>
        <w:pStyle w:val="KeinLeerraum"/>
        <w:numPr>
          <w:ilvl w:val="0"/>
          <w:numId w:val="16"/>
        </w:numPr>
      </w:pPr>
      <w:r>
        <w:t>Send data to a server - in the background</w:t>
      </w:r>
    </w:p>
    <w:p w:rsidR="00EB463A" w:rsidRDefault="00EB463A" w:rsidP="00E852E4">
      <w:pPr>
        <w:pStyle w:val="KeinLeerraum"/>
      </w:pP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function loadDoc() {</w:t>
      </w: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 xml:space="preserve">  var xhttp = new XMLHttpRequest();</w:t>
      </w: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 xml:space="preserve">  xhttp.onreadystatechange = function() {</w:t>
      </w: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 xml:space="preserve">    if (this.readyState == 4 &amp;&amp; this.status == 200) {</w:t>
      </w: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 xml:space="preserve">     document.getElementById("demo").innerHTML = this.responseText;</w:t>
      </w: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 xml:space="preserve">    }</w:t>
      </w: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 xml:space="preserve">  };</w:t>
      </w: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 xml:space="preserve">  xhttp.open("GET", "ajax_info.txt", true);</w:t>
      </w:r>
    </w:p>
    <w:p w:rsidR="00EB463A" w:rsidRPr="00E852E4" w:rsidRDefault="00EB463A" w:rsidP="00E852E4">
      <w:pPr>
        <w:pStyle w:val="KeinLeerraum"/>
        <w:shd w:val="clear" w:color="auto" w:fill="D9D9D9" w:themeFill="background1" w:themeFillShade="D9"/>
        <w:rPr>
          <w:sz w:val="20"/>
          <w:szCs w:val="20"/>
        </w:rPr>
      </w:pPr>
      <w:r w:rsidRPr="00E852E4">
        <w:rPr>
          <w:sz w:val="20"/>
          <w:szCs w:val="20"/>
        </w:rPr>
        <w:t xml:space="preserve">  xhttp.send();</w:t>
      </w:r>
    </w:p>
    <w:p w:rsidR="000E433D" w:rsidRPr="00E852E4" w:rsidRDefault="00EB463A" w:rsidP="00E852E4">
      <w:pPr>
        <w:pStyle w:val="KeinLeerraum"/>
        <w:shd w:val="clear" w:color="auto" w:fill="D9D9D9" w:themeFill="background1" w:themeFillShade="D9"/>
        <w:rPr>
          <w:sz w:val="20"/>
          <w:szCs w:val="20"/>
        </w:rPr>
      </w:pPr>
      <w:r w:rsidRPr="00E852E4">
        <w:rPr>
          <w:sz w:val="20"/>
          <w:szCs w:val="20"/>
        </w:rPr>
        <w:t>}</w:t>
      </w:r>
    </w:p>
    <w:p w:rsidR="006F19D5" w:rsidRDefault="006F19D5" w:rsidP="006F19D5">
      <w:pPr>
        <w:pStyle w:val="KeinLeerraum"/>
      </w:pPr>
    </w:p>
    <w:p w:rsidR="00E852E4" w:rsidRDefault="00E852E4" w:rsidP="0006537D">
      <w:pPr>
        <w:pStyle w:val="berschrift2"/>
      </w:pPr>
      <w:bookmarkStart w:id="22" w:name="_Toc31984589"/>
      <w:r>
        <w:t>The XMLHttpRequest Object</w:t>
      </w:r>
      <w:bookmarkEnd w:id="22"/>
    </w:p>
    <w:p w:rsidR="00E852E4" w:rsidRDefault="00E852E4" w:rsidP="00E852E4">
      <w:pPr>
        <w:pStyle w:val="KeinLeerraum"/>
        <w:numPr>
          <w:ilvl w:val="0"/>
          <w:numId w:val="17"/>
        </w:numPr>
      </w:pPr>
      <w:r>
        <w:t>All modern browsers support the XMLHttpRequest object.</w:t>
      </w:r>
    </w:p>
    <w:p w:rsidR="00E852E4" w:rsidRDefault="00E852E4" w:rsidP="00E852E4">
      <w:pPr>
        <w:pStyle w:val="KeinLeerraum"/>
        <w:numPr>
          <w:ilvl w:val="0"/>
          <w:numId w:val="17"/>
        </w:numPr>
      </w:pPr>
      <w:r>
        <w:t>The XMLHttpRequest object can be used to exchange data with a server behind the scenes. This means that it is possible to update parts of a web page, without reloading the whole page.</w:t>
      </w:r>
    </w:p>
    <w:p w:rsidR="00E852E4" w:rsidRDefault="00E852E4" w:rsidP="00E852E4">
      <w:pPr>
        <w:pStyle w:val="KeinLeerraum"/>
      </w:pPr>
    </w:p>
    <w:p w:rsidR="00E852E4" w:rsidRDefault="00E852E4" w:rsidP="0006537D">
      <w:pPr>
        <w:pStyle w:val="berschrift2"/>
      </w:pPr>
      <w:bookmarkStart w:id="23" w:name="_Toc31984590"/>
      <w:r>
        <w:t>Access Across Domains</w:t>
      </w:r>
      <w:bookmarkEnd w:id="23"/>
    </w:p>
    <w:p w:rsidR="00E852E4" w:rsidRDefault="00E852E4" w:rsidP="00E852E4">
      <w:pPr>
        <w:pStyle w:val="KeinLeerraum"/>
        <w:numPr>
          <w:ilvl w:val="0"/>
          <w:numId w:val="18"/>
        </w:numPr>
      </w:pPr>
      <w:r>
        <w:t>For security reasons, modern browsers do not allow access across domains.</w:t>
      </w:r>
    </w:p>
    <w:p w:rsidR="00E852E4" w:rsidRDefault="00E852E4" w:rsidP="00E852E4">
      <w:pPr>
        <w:pStyle w:val="KeinLeerraum"/>
        <w:numPr>
          <w:ilvl w:val="0"/>
          <w:numId w:val="18"/>
        </w:numPr>
      </w:pPr>
      <w:r>
        <w:t>This means that both the web page and the XML file it tries to load, must be located on the same server.</w:t>
      </w:r>
    </w:p>
    <w:p w:rsidR="00E852E4" w:rsidRDefault="00E852E4" w:rsidP="00E852E4">
      <w:pPr>
        <w:pStyle w:val="KeinLeerraum"/>
        <w:numPr>
          <w:ilvl w:val="0"/>
          <w:numId w:val="18"/>
        </w:numPr>
      </w:pPr>
      <w:r>
        <w:t>The examples on W3Schools all open XML files located on the W3Schools domain.</w:t>
      </w:r>
    </w:p>
    <w:p w:rsidR="00E852E4" w:rsidRDefault="00E852E4" w:rsidP="00E852E4">
      <w:pPr>
        <w:pStyle w:val="KeinLeerraum"/>
        <w:numPr>
          <w:ilvl w:val="0"/>
          <w:numId w:val="18"/>
        </w:numPr>
      </w:pPr>
      <w:r>
        <w:t>If you want to use the example above on one of your own web pages, the XML files you load must be located on your own server.</w:t>
      </w:r>
    </w:p>
    <w:p w:rsidR="00E852E4" w:rsidRDefault="00E852E4" w:rsidP="00E852E4">
      <w:pPr>
        <w:pStyle w:val="KeinLeerraum"/>
      </w:pPr>
    </w:p>
    <w:p w:rsidR="00E852E4" w:rsidRDefault="00E852E4" w:rsidP="0006537D">
      <w:pPr>
        <w:pStyle w:val="berschrift2"/>
      </w:pPr>
      <w:bookmarkStart w:id="24" w:name="_Toc31984591"/>
      <w:r>
        <w:t>XMLHttpRequest Object Methods</w:t>
      </w:r>
      <w:bookmarkEnd w:id="24"/>
    </w:p>
    <w:p w:rsidR="00E852E4" w:rsidRDefault="00E852E4">
      <w:r>
        <w:rPr>
          <w:noProof/>
          <w:lang w:val="de-DE" w:eastAsia="de-DE"/>
        </w:rPr>
        <w:drawing>
          <wp:inline distT="0" distB="0" distL="0" distR="0" wp14:anchorId="681A1810" wp14:editId="428F4550">
            <wp:extent cx="5943600" cy="433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2605"/>
                    </a:xfrm>
                    <a:prstGeom prst="rect">
                      <a:avLst/>
                    </a:prstGeom>
                  </pic:spPr>
                </pic:pic>
              </a:graphicData>
            </a:graphic>
          </wp:inline>
        </w:drawing>
      </w:r>
    </w:p>
    <w:p w:rsidR="00E852E4" w:rsidRDefault="00E852E4" w:rsidP="0006537D">
      <w:pPr>
        <w:pStyle w:val="berschrift2"/>
      </w:pPr>
      <w:bookmarkStart w:id="25" w:name="_Toc31984592"/>
      <w:r w:rsidRPr="00E852E4">
        <w:t>XMLHttpRequest Object Properties</w:t>
      </w:r>
      <w:bookmarkEnd w:id="25"/>
      <w:r w:rsidRPr="00E852E4">
        <w:t xml:space="preserve"> </w:t>
      </w:r>
    </w:p>
    <w:p w:rsidR="0006537D" w:rsidRDefault="0006537D" w:rsidP="007B6009"/>
    <w:p w:rsidR="007B6009" w:rsidRDefault="00E852E4" w:rsidP="0006537D">
      <w:r>
        <w:rPr>
          <w:noProof/>
          <w:lang w:val="de-DE" w:eastAsia="de-DE"/>
        </w:rPr>
        <w:drawing>
          <wp:inline distT="0" distB="0" distL="0" distR="0" wp14:anchorId="5CFB8C79" wp14:editId="5EA42713">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9520"/>
                    </a:xfrm>
                    <a:prstGeom prst="rect">
                      <a:avLst/>
                    </a:prstGeom>
                  </pic:spPr>
                </pic:pic>
              </a:graphicData>
            </a:graphic>
          </wp:inline>
        </w:drawing>
      </w:r>
    </w:p>
    <w:p w:rsidR="007B6009" w:rsidRDefault="007B6009" w:rsidP="0006537D">
      <w:pPr>
        <w:pStyle w:val="berschrift2"/>
      </w:pPr>
      <w:bookmarkStart w:id="26" w:name="_Toc31984593"/>
      <w:r>
        <w:t>Send a Request To a Server</w:t>
      </w:r>
      <w:bookmarkEnd w:id="26"/>
    </w:p>
    <w:p w:rsidR="007B6009" w:rsidRDefault="007B6009" w:rsidP="0006537D">
      <w:pPr>
        <w:pStyle w:val="KeinLeerraum"/>
      </w:pPr>
      <w:r>
        <w:t>To send a request to a server, we use the open() and send() methods of the XMLHttpRequest object:</w:t>
      </w:r>
    </w:p>
    <w:p w:rsidR="007B6009" w:rsidRPr="0006537D" w:rsidRDefault="007B6009" w:rsidP="0006537D">
      <w:pPr>
        <w:pStyle w:val="KeinLeerraum"/>
        <w:shd w:val="clear" w:color="auto" w:fill="D9D9D9" w:themeFill="background1" w:themeFillShade="D9"/>
        <w:rPr>
          <w:sz w:val="20"/>
          <w:szCs w:val="20"/>
        </w:rPr>
      </w:pPr>
      <w:r w:rsidRPr="0006537D">
        <w:rPr>
          <w:sz w:val="20"/>
          <w:szCs w:val="20"/>
        </w:rPr>
        <w:t>xhttp.open("GET", "ajax_info.txt", true);</w:t>
      </w:r>
    </w:p>
    <w:p w:rsidR="0006537D" w:rsidRPr="0006537D" w:rsidRDefault="007B6009" w:rsidP="0006537D">
      <w:pPr>
        <w:pStyle w:val="KeinLeerraum"/>
        <w:shd w:val="clear" w:color="auto" w:fill="D9D9D9" w:themeFill="background1" w:themeFillShade="D9"/>
        <w:rPr>
          <w:sz w:val="20"/>
          <w:szCs w:val="20"/>
        </w:rPr>
      </w:pPr>
      <w:r w:rsidRPr="0006537D">
        <w:rPr>
          <w:sz w:val="20"/>
          <w:szCs w:val="20"/>
        </w:rPr>
        <w:t>xhttp.send();</w:t>
      </w:r>
    </w:p>
    <w:p w:rsidR="0006537D" w:rsidRDefault="0006537D" w:rsidP="0006537D">
      <w:pPr>
        <w:pStyle w:val="KeinLeerraum"/>
      </w:pPr>
      <w:r>
        <w:rPr>
          <w:noProof/>
          <w:lang w:val="de-DE" w:eastAsia="de-DE"/>
        </w:rPr>
        <w:drawing>
          <wp:inline distT="0" distB="0" distL="0" distR="0" wp14:anchorId="13587BC8" wp14:editId="58E5F207">
            <wp:extent cx="594360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9280"/>
                    </a:xfrm>
                    <a:prstGeom prst="rect">
                      <a:avLst/>
                    </a:prstGeom>
                  </pic:spPr>
                </pic:pic>
              </a:graphicData>
            </a:graphic>
          </wp:inline>
        </w:drawing>
      </w:r>
    </w:p>
    <w:p w:rsidR="00E852E4" w:rsidRDefault="00E852E4" w:rsidP="0027225A"/>
    <w:p w:rsidR="0006537D" w:rsidRDefault="0006537D" w:rsidP="0006537D">
      <w:pPr>
        <w:pStyle w:val="berschrift2"/>
      </w:pPr>
      <w:bookmarkStart w:id="27" w:name="_Toc31984594"/>
      <w:r>
        <w:t>GET or POST?</w:t>
      </w:r>
      <w:bookmarkEnd w:id="27"/>
    </w:p>
    <w:p w:rsidR="0006537D" w:rsidRDefault="0006537D" w:rsidP="0006537D">
      <w:pPr>
        <w:pStyle w:val="KeinLeerraum"/>
      </w:pPr>
      <w:r>
        <w:t>GET is simpler and faster than POST, and can be used in most cases.</w:t>
      </w:r>
    </w:p>
    <w:p w:rsidR="0006537D" w:rsidRDefault="0006537D" w:rsidP="0006537D">
      <w:pPr>
        <w:pStyle w:val="KeinLeerraum"/>
      </w:pPr>
      <w:r>
        <w:t>However, always use POST requests when:</w:t>
      </w:r>
    </w:p>
    <w:p w:rsidR="0006537D" w:rsidRDefault="0006537D" w:rsidP="0006537D">
      <w:pPr>
        <w:pStyle w:val="KeinLeerraum"/>
        <w:numPr>
          <w:ilvl w:val="0"/>
          <w:numId w:val="19"/>
        </w:numPr>
      </w:pPr>
      <w:r>
        <w:t>A cached file is not an option (update a file or database on the server).</w:t>
      </w:r>
    </w:p>
    <w:p w:rsidR="0006537D" w:rsidRDefault="0006537D" w:rsidP="0006537D">
      <w:pPr>
        <w:pStyle w:val="KeinLeerraum"/>
        <w:numPr>
          <w:ilvl w:val="0"/>
          <w:numId w:val="19"/>
        </w:numPr>
      </w:pPr>
      <w:r>
        <w:t>Sending a large amount of data to the server (POST has no size limitations).</w:t>
      </w:r>
    </w:p>
    <w:p w:rsidR="0006537D" w:rsidRDefault="0006537D" w:rsidP="0006537D">
      <w:pPr>
        <w:pStyle w:val="KeinLeerraum"/>
        <w:numPr>
          <w:ilvl w:val="0"/>
          <w:numId w:val="19"/>
        </w:numPr>
      </w:pPr>
      <w:r>
        <w:t>Sending user input (which can contain unknown characters), POST is more robust and secure than GET.</w:t>
      </w:r>
    </w:p>
    <w:p w:rsidR="0006537D" w:rsidRDefault="0006537D" w:rsidP="0006537D">
      <w:pPr>
        <w:pStyle w:val="KeinLeerraum"/>
      </w:pPr>
    </w:p>
    <w:p w:rsidR="0006537D" w:rsidRPr="0006537D" w:rsidRDefault="0006537D" w:rsidP="0006537D">
      <w:pPr>
        <w:pStyle w:val="berschrift2"/>
      </w:pPr>
      <w:bookmarkStart w:id="28" w:name="_Toc31984595"/>
      <w:r>
        <w:t>GET Requests</w:t>
      </w:r>
      <w:bookmarkEnd w:id="28"/>
    </w:p>
    <w:p w:rsidR="0006537D" w:rsidRPr="0006537D" w:rsidRDefault="0006537D" w:rsidP="0006537D">
      <w:pPr>
        <w:pStyle w:val="KeinLeerraum"/>
        <w:rPr>
          <w:b/>
          <w:bCs/>
        </w:rPr>
      </w:pPr>
      <w:r w:rsidRPr="0006537D">
        <w:rPr>
          <w:b/>
          <w:bCs/>
        </w:rPr>
        <w:t>Example 1:</w:t>
      </w:r>
    </w:p>
    <w:p w:rsidR="0006537D" w:rsidRPr="0006537D" w:rsidRDefault="0006537D" w:rsidP="0006537D">
      <w:pPr>
        <w:pStyle w:val="KeinLeerraum"/>
        <w:shd w:val="clear" w:color="auto" w:fill="D9D9D9" w:themeFill="background1" w:themeFillShade="D9"/>
      </w:pPr>
      <w:r w:rsidRPr="0006537D">
        <w:t>xhttp.open("GET", "demo_get.asp", true);</w:t>
      </w:r>
    </w:p>
    <w:p w:rsidR="0006537D" w:rsidRPr="0081684F" w:rsidRDefault="0006537D" w:rsidP="0006537D">
      <w:pPr>
        <w:pStyle w:val="KeinLeerraum"/>
        <w:shd w:val="clear" w:color="auto" w:fill="D9D9D9" w:themeFill="background1" w:themeFillShade="D9"/>
        <w:rPr>
          <w:lang w:val="de-DE"/>
        </w:rPr>
      </w:pPr>
      <w:r w:rsidRPr="0081684F">
        <w:rPr>
          <w:lang w:val="de-DE"/>
        </w:rPr>
        <w:t>xhttp.send();</w:t>
      </w:r>
    </w:p>
    <w:p w:rsidR="0006537D" w:rsidRPr="0081684F" w:rsidRDefault="0006537D" w:rsidP="0006537D">
      <w:pPr>
        <w:pStyle w:val="KeinLeerraum"/>
        <w:rPr>
          <w:lang w:val="de-DE"/>
        </w:rPr>
      </w:pPr>
    </w:p>
    <w:p w:rsidR="0006537D" w:rsidRPr="0081684F" w:rsidRDefault="0006537D" w:rsidP="0006537D">
      <w:pPr>
        <w:pStyle w:val="KeinLeerraum"/>
        <w:rPr>
          <w:b/>
          <w:bCs/>
          <w:lang w:val="de-DE"/>
        </w:rPr>
      </w:pPr>
      <w:r w:rsidRPr="0081684F">
        <w:rPr>
          <w:b/>
          <w:bCs/>
          <w:lang w:val="de-DE"/>
        </w:rPr>
        <w:t>Example 2:</w:t>
      </w:r>
    </w:p>
    <w:p w:rsidR="0006537D" w:rsidRPr="0081684F" w:rsidRDefault="0006537D" w:rsidP="0006537D">
      <w:pPr>
        <w:pStyle w:val="KeinLeerraum"/>
        <w:shd w:val="clear" w:color="auto" w:fill="D9D9D9" w:themeFill="background1" w:themeFillShade="D9"/>
        <w:rPr>
          <w:lang w:val="de-DE"/>
        </w:rPr>
      </w:pPr>
      <w:r w:rsidRPr="0081684F">
        <w:rPr>
          <w:lang w:val="de-DE"/>
        </w:rPr>
        <w:t>xhttp.open("GET", "demo_get.asp?t=" + Math.random(), true);</w:t>
      </w:r>
    </w:p>
    <w:p w:rsidR="0006537D" w:rsidRPr="0081684F" w:rsidRDefault="0006537D" w:rsidP="0006537D">
      <w:pPr>
        <w:pStyle w:val="KeinLeerraum"/>
        <w:shd w:val="clear" w:color="auto" w:fill="D9D9D9" w:themeFill="background1" w:themeFillShade="D9"/>
        <w:rPr>
          <w:lang w:val="de-DE"/>
        </w:rPr>
      </w:pPr>
      <w:r w:rsidRPr="0081684F">
        <w:rPr>
          <w:lang w:val="de-DE"/>
        </w:rPr>
        <w:t>xhttp.send();</w:t>
      </w:r>
    </w:p>
    <w:p w:rsidR="0006537D" w:rsidRPr="0081684F" w:rsidRDefault="0006537D" w:rsidP="0006537D">
      <w:pPr>
        <w:pStyle w:val="KeinLeerraum"/>
        <w:rPr>
          <w:lang w:val="de-DE"/>
        </w:rPr>
      </w:pPr>
    </w:p>
    <w:p w:rsidR="0006537D" w:rsidRPr="0006537D" w:rsidRDefault="0006537D" w:rsidP="0006537D">
      <w:pPr>
        <w:pStyle w:val="KeinLeerraum"/>
        <w:rPr>
          <w:b/>
          <w:bCs/>
        </w:rPr>
      </w:pPr>
      <w:r w:rsidRPr="0006537D">
        <w:rPr>
          <w:b/>
          <w:bCs/>
        </w:rPr>
        <w:t>Example 3:</w:t>
      </w:r>
    </w:p>
    <w:p w:rsidR="0006537D" w:rsidRPr="0006537D" w:rsidRDefault="0006537D" w:rsidP="0006537D">
      <w:pPr>
        <w:pStyle w:val="KeinLeerraum"/>
        <w:shd w:val="clear" w:color="auto" w:fill="D9D9D9" w:themeFill="background1" w:themeFillShade="D9"/>
      </w:pPr>
      <w:r w:rsidRPr="0006537D">
        <w:t>xhttp.open("GET", "demo_get2.asp?fname=Henry&amp;lname=Ford", true);</w:t>
      </w:r>
    </w:p>
    <w:p w:rsidR="0006537D" w:rsidRPr="0006537D" w:rsidRDefault="0006537D" w:rsidP="0006537D">
      <w:pPr>
        <w:pStyle w:val="KeinLeerraum"/>
        <w:shd w:val="clear" w:color="auto" w:fill="D9D9D9" w:themeFill="background1" w:themeFillShade="D9"/>
      </w:pPr>
      <w:r w:rsidRPr="0006537D">
        <w:t>xhttp.send();</w:t>
      </w:r>
    </w:p>
    <w:p w:rsidR="0006537D" w:rsidRPr="0006537D" w:rsidRDefault="0006537D" w:rsidP="0006537D">
      <w:pPr>
        <w:pStyle w:val="KeinLeerraum"/>
      </w:pPr>
    </w:p>
    <w:p w:rsidR="0006537D" w:rsidRPr="0006537D" w:rsidRDefault="0006537D" w:rsidP="0006537D">
      <w:pPr>
        <w:pStyle w:val="berschrift2"/>
      </w:pPr>
      <w:bookmarkStart w:id="29" w:name="_Toc31984596"/>
      <w:r w:rsidRPr="0006537D">
        <w:t>POST Requests</w:t>
      </w:r>
      <w:bookmarkEnd w:id="29"/>
    </w:p>
    <w:p w:rsidR="0006537D" w:rsidRPr="0006537D" w:rsidRDefault="0006537D" w:rsidP="0006537D">
      <w:pPr>
        <w:pStyle w:val="KeinLeerraum"/>
        <w:rPr>
          <w:b/>
          <w:bCs/>
        </w:rPr>
      </w:pPr>
      <w:r w:rsidRPr="0006537D">
        <w:rPr>
          <w:b/>
          <w:bCs/>
        </w:rPr>
        <w:t>Example 1:</w:t>
      </w:r>
    </w:p>
    <w:p w:rsidR="0006537D" w:rsidRPr="0006537D" w:rsidRDefault="0006537D" w:rsidP="0006537D">
      <w:pPr>
        <w:pStyle w:val="KeinLeerraum"/>
        <w:shd w:val="clear" w:color="auto" w:fill="D9D9D9" w:themeFill="background1" w:themeFillShade="D9"/>
      </w:pPr>
      <w:r w:rsidRPr="0006537D">
        <w:t>xhttp.open("POST", "demo_post.asp", true);</w:t>
      </w:r>
    </w:p>
    <w:p w:rsidR="0006537D" w:rsidRPr="0006537D" w:rsidRDefault="0006537D" w:rsidP="0006537D">
      <w:pPr>
        <w:pStyle w:val="KeinLeerraum"/>
        <w:shd w:val="clear" w:color="auto" w:fill="D9D9D9" w:themeFill="background1" w:themeFillShade="D9"/>
      </w:pPr>
      <w:r w:rsidRPr="0006537D">
        <w:t>xhttp.send();</w:t>
      </w:r>
    </w:p>
    <w:p w:rsidR="0006537D" w:rsidRPr="0006537D" w:rsidRDefault="0006537D" w:rsidP="0006537D">
      <w:pPr>
        <w:pStyle w:val="KeinLeerraum"/>
      </w:pPr>
    </w:p>
    <w:p w:rsidR="0006537D" w:rsidRPr="0006537D" w:rsidRDefault="0006537D" w:rsidP="0006537D">
      <w:pPr>
        <w:pStyle w:val="KeinLeerraum"/>
        <w:rPr>
          <w:b/>
          <w:bCs/>
        </w:rPr>
      </w:pPr>
      <w:r w:rsidRPr="0006537D">
        <w:rPr>
          <w:b/>
          <w:bCs/>
        </w:rPr>
        <w:t>Example 2:</w:t>
      </w:r>
    </w:p>
    <w:p w:rsidR="0006537D" w:rsidRPr="0006537D" w:rsidRDefault="0006537D" w:rsidP="0006537D">
      <w:pPr>
        <w:pStyle w:val="KeinLeerraum"/>
        <w:shd w:val="clear" w:color="auto" w:fill="D9D9D9" w:themeFill="background1" w:themeFillShade="D9"/>
      </w:pPr>
      <w:r w:rsidRPr="0006537D">
        <w:t>xhttp.open("POST", "demo_post2.asp", true);</w:t>
      </w:r>
    </w:p>
    <w:p w:rsidR="0006537D" w:rsidRPr="0006537D" w:rsidRDefault="0006537D" w:rsidP="0006537D">
      <w:pPr>
        <w:pStyle w:val="KeinLeerraum"/>
        <w:shd w:val="clear" w:color="auto" w:fill="D9D9D9" w:themeFill="background1" w:themeFillShade="D9"/>
      </w:pPr>
      <w:r w:rsidRPr="0006537D">
        <w:t>xhttp.setRequestHeader("Content-type", "application/x-www-form-urlencoded");</w:t>
      </w:r>
    </w:p>
    <w:p w:rsidR="0006537D" w:rsidRPr="0006537D" w:rsidRDefault="0006537D" w:rsidP="0006537D">
      <w:pPr>
        <w:pStyle w:val="KeinLeerraum"/>
        <w:shd w:val="clear" w:color="auto" w:fill="D9D9D9" w:themeFill="background1" w:themeFillShade="D9"/>
      </w:pPr>
      <w:r w:rsidRPr="0006537D">
        <w:t>xhttp.send("fname=Henry&amp;lname=Ford");</w:t>
      </w:r>
    </w:p>
    <w:p w:rsidR="0006537D" w:rsidRDefault="0006537D" w:rsidP="007C3953">
      <w:pPr>
        <w:pStyle w:val="KeinLeerraum"/>
      </w:pPr>
    </w:p>
    <w:p w:rsidR="007C3953" w:rsidRDefault="007C3953" w:rsidP="007C3953">
      <w:pPr>
        <w:pStyle w:val="berschrift2"/>
      </w:pPr>
      <w:bookmarkStart w:id="30" w:name="_Toc31984597"/>
      <w:r>
        <w:t>Server Response</w:t>
      </w:r>
      <w:bookmarkEnd w:id="30"/>
    </w:p>
    <w:p w:rsidR="007C3953" w:rsidRDefault="007C3953" w:rsidP="007C3953">
      <w:pPr>
        <w:pStyle w:val="KeinLeerraum"/>
        <w:numPr>
          <w:ilvl w:val="0"/>
          <w:numId w:val="20"/>
        </w:numPr>
      </w:pPr>
      <w:r>
        <w:t>The onreadystatechange Property</w:t>
      </w:r>
    </w:p>
    <w:p w:rsidR="007C3953" w:rsidRDefault="007C3953" w:rsidP="007C3953">
      <w:pPr>
        <w:pStyle w:val="KeinLeerraum"/>
        <w:numPr>
          <w:ilvl w:val="0"/>
          <w:numId w:val="20"/>
        </w:numPr>
      </w:pPr>
      <w:r>
        <w:t>The readyState property holds the status of the XMLHttpRequest.</w:t>
      </w:r>
    </w:p>
    <w:p w:rsidR="007C3953" w:rsidRDefault="007C3953" w:rsidP="007C3953">
      <w:pPr>
        <w:pStyle w:val="KeinLeerraum"/>
        <w:numPr>
          <w:ilvl w:val="0"/>
          <w:numId w:val="20"/>
        </w:numPr>
      </w:pPr>
      <w:r>
        <w:t>The onreadystatechange property defines a function to be executed when the readyState changes.</w:t>
      </w:r>
    </w:p>
    <w:p w:rsidR="007C3953" w:rsidRDefault="007C3953" w:rsidP="007C3953">
      <w:pPr>
        <w:pStyle w:val="KeinLeerraum"/>
        <w:numPr>
          <w:ilvl w:val="0"/>
          <w:numId w:val="20"/>
        </w:numPr>
      </w:pPr>
      <w:r>
        <w:t>The status property and the statusText property holds the status of the XMLHttpRequest object.</w:t>
      </w:r>
    </w:p>
    <w:p w:rsidR="007C3953" w:rsidRDefault="007C3953" w:rsidP="007C3953">
      <w:pPr>
        <w:pStyle w:val="KeinLeerraum"/>
      </w:pPr>
    </w:p>
    <w:p w:rsidR="007C3953" w:rsidRDefault="007C3953" w:rsidP="007C3953">
      <w:pPr>
        <w:pStyle w:val="KeinLeerraum"/>
      </w:pPr>
      <w:r>
        <w:rPr>
          <w:noProof/>
          <w:lang w:val="de-DE" w:eastAsia="de-DE"/>
        </w:rPr>
        <w:drawing>
          <wp:inline distT="0" distB="0" distL="0" distR="0" wp14:anchorId="0029B3D3" wp14:editId="258EEA0F">
            <wp:extent cx="5943600" cy="2830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0195"/>
                    </a:xfrm>
                    <a:prstGeom prst="rect">
                      <a:avLst/>
                    </a:prstGeom>
                  </pic:spPr>
                </pic:pic>
              </a:graphicData>
            </a:graphic>
          </wp:inline>
        </w:drawing>
      </w:r>
    </w:p>
    <w:p w:rsidR="0027225A" w:rsidRDefault="0027225A" w:rsidP="0027225A"/>
    <w:p w:rsidR="0027225A" w:rsidRDefault="007C3953" w:rsidP="007C3953">
      <w:pPr>
        <w:pStyle w:val="berschrift2"/>
      </w:pPr>
      <w:bookmarkStart w:id="31" w:name="_Toc31984598"/>
      <w:r w:rsidRPr="007C3953">
        <w:t>Server Response Properties</w:t>
      </w:r>
      <w:bookmarkEnd w:id="31"/>
    </w:p>
    <w:p w:rsidR="007C3953" w:rsidRDefault="007C3953" w:rsidP="007C3953">
      <w:r>
        <w:rPr>
          <w:noProof/>
          <w:lang w:val="de-DE" w:eastAsia="de-DE"/>
        </w:rPr>
        <w:drawing>
          <wp:inline distT="0" distB="0" distL="0" distR="0" wp14:anchorId="70BA1768" wp14:editId="6E97136D">
            <wp:extent cx="59436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2500"/>
                    </a:xfrm>
                    <a:prstGeom prst="rect">
                      <a:avLst/>
                    </a:prstGeom>
                  </pic:spPr>
                </pic:pic>
              </a:graphicData>
            </a:graphic>
          </wp:inline>
        </w:drawing>
      </w:r>
    </w:p>
    <w:p w:rsidR="007C3953" w:rsidRDefault="007C3953" w:rsidP="007C3953">
      <w:pPr>
        <w:pStyle w:val="berschrift2"/>
      </w:pPr>
      <w:bookmarkStart w:id="32" w:name="_Toc31984599"/>
      <w:r w:rsidRPr="007C3953">
        <w:t>Server Response Methods</w:t>
      </w:r>
      <w:bookmarkEnd w:id="32"/>
    </w:p>
    <w:p w:rsidR="007C3953" w:rsidRDefault="007C3953" w:rsidP="007C3953">
      <w:r>
        <w:rPr>
          <w:noProof/>
          <w:lang w:val="de-DE" w:eastAsia="de-DE"/>
        </w:rPr>
        <w:drawing>
          <wp:inline distT="0" distB="0" distL="0" distR="0" wp14:anchorId="454A4F6D" wp14:editId="54D6446E">
            <wp:extent cx="5943600" cy="922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2655"/>
                    </a:xfrm>
                    <a:prstGeom prst="rect">
                      <a:avLst/>
                    </a:prstGeom>
                  </pic:spPr>
                </pic:pic>
              </a:graphicData>
            </a:graphic>
          </wp:inline>
        </w:drawing>
      </w:r>
    </w:p>
    <w:p w:rsidR="007C3953" w:rsidRDefault="007C3953" w:rsidP="007C3953">
      <w:pPr>
        <w:pStyle w:val="berschrift2"/>
      </w:pPr>
      <w:bookmarkStart w:id="33" w:name="_Toc31984600"/>
      <w:r>
        <w:t>The getAllResponseHeaders() Method</w:t>
      </w:r>
      <w:bookmarkEnd w:id="33"/>
    </w:p>
    <w:p w:rsidR="007C3953" w:rsidRDefault="007C3953" w:rsidP="007C3953">
      <w:pPr>
        <w:pStyle w:val="KeinLeerraum"/>
      </w:pPr>
      <w:r>
        <w:t>The getAllResponseHeaders() method returns all header information from the server response.</w:t>
      </w:r>
    </w:p>
    <w:p w:rsidR="007C3953" w:rsidRDefault="007C3953" w:rsidP="007C3953">
      <w:pPr>
        <w:pStyle w:val="KeinLeerraum"/>
      </w:pP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var xhttp = new XMLHttpRequest();</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xhttp.onreadystatechange = function() {</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 xml:space="preserve">  if (this.readyState == 4 &amp;&amp; this.status == 200) {</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 xml:space="preserve">    document.getElementById("demo").innerHTML =</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 xml:space="preserve">    this.getAllResponseHeaders();</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 xml:space="preserve">  }</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w:t>
      </w:r>
    </w:p>
    <w:p w:rsidR="007C3953" w:rsidRDefault="007C3953" w:rsidP="007C3953">
      <w:pPr>
        <w:pStyle w:val="KeinLeerraum"/>
      </w:pPr>
    </w:p>
    <w:p w:rsidR="007C3953" w:rsidRDefault="007C3953" w:rsidP="007C3953">
      <w:pPr>
        <w:pStyle w:val="KeinLeerraum"/>
      </w:pPr>
    </w:p>
    <w:p w:rsidR="007C3953" w:rsidRDefault="007C3953" w:rsidP="007C3953">
      <w:pPr>
        <w:pStyle w:val="berschrift2"/>
      </w:pPr>
      <w:bookmarkStart w:id="34" w:name="_Toc31984601"/>
      <w:r>
        <w:t>The getResponseHeader() Method</w:t>
      </w:r>
      <w:bookmarkEnd w:id="34"/>
    </w:p>
    <w:p w:rsidR="007C3953" w:rsidRDefault="007C3953" w:rsidP="007C3953">
      <w:pPr>
        <w:pStyle w:val="KeinLeerraum"/>
      </w:pPr>
      <w:r>
        <w:t>The getResponseHeader() method returns specific header information from the server response.</w:t>
      </w:r>
    </w:p>
    <w:p w:rsidR="007C3953" w:rsidRDefault="007C3953" w:rsidP="007C3953">
      <w:pPr>
        <w:pStyle w:val="KeinLeerraum"/>
      </w:pP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var xhttp = new XMLHttpRequest();</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xhttp.onreadystatechange = function() {</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 xml:space="preserve">  if (this.readyState == 4 &amp;&amp; this.status == 200) {</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 xml:space="preserve">    document.getElementById("demo").innerHTML =</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 xml:space="preserve">    this.getResponseHeader("Last-Modified");</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 xml:space="preserve">  }</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w:t>
      </w:r>
    </w:p>
    <w:p w:rsidR="007C3953" w:rsidRPr="007C3953" w:rsidRDefault="007C3953" w:rsidP="007C3953">
      <w:pPr>
        <w:pStyle w:val="KeinLeerraum"/>
        <w:shd w:val="clear" w:color="auto" w:fill="D9D9D9" w:themeFill="background1" w:themeFillShade="D9"/>
        <w:rPr>
          <w:sz w:val="20"/>
          <w:szCs w:val="20"/>
        </w:rPr>
      </w:pPr>
      <w:r w:rsidRPr="007C3953">
        <w:rPr>
          <w:sz w:val="20"/>
          <w:szCs w:val="20"/>
        </w:rPr>
        <w:t>xhttp.open("GET", "ajax_info.txt", true);</w:t>
      </w:r>
    </w:p>
    <w:p w:rsidR="007C3953" w:rsidRDefault="007C3953" w:rsidP="007C3953">
      <w:pPr>
        <w:pStyle w:val="KeinLeerraum"/>
        <w:shd w:val="clear" w:color="auto" w:fill="D9D9D9" w:themeFill="background1" w:themeFillShade="D9"/>
        <w:rPr>
          <w:sz w:val="20"/>
          <w:szCs w:val="20"/>
        </w:rPr>
      </w:pPr>
      <w:r w:rsidRPr="007C3953">
        <w:rPr>
          <w:sz w:val="20"/>
          <w:szCs w:val="20"/>
        </w:rPr>
        <w:t xml:space="preserve">xhttp.send(); </w:t>
      </w:r>
      <w:r w:rsidRPr="007C3953">
        <w:rPr>
          <w:sz w:val="20"/>
          <w:szCs w:val="20"/>
        </w:rPr>
        <w:br w:type="page"/>
      </w:r>
    </w:p>
    <w:p w:rsidR="00A0463A" w:rsidRDefault="00A0463A" w:rsidP="00A0463A">
      <w:pPr>
        <w:pStyle w:val="berschrift1"/>
        <w:jc w:val="center"/>
      </w:pPr>
      <w:bookmarkStart w:id="35" w:name="_Toc31984602"/>
      <w:r>
        <w:t>XML DOM Tutorial</w:t>
      </w:r>
      <w:bookmarkEnd w:id="35"/>
    </w:p>
    <w:p w:rsidR="00A500B3" w:rsidRPr="00A500B3" w:rsidRDefault="00A500B3" w:rsidP="00A500B3">
      <w:pPr>
        <w:pStyle w:val="berschrift2"/>
      </w:pPr>
      <w:bookmarkStart w:id="36" w:name="_Toc31984603"/>
      <w:r>
        <w:t>Introduction</w:t>
      </w:r>
      <w:bookmarkEnd w:id="36"/>
    </w:p>
    <w:p w:rsidR="00A500B3" w:rsidRPr="00A500B3" w:rsidRDefault="00A500B3" w:rsidP="00A500B3">
      <w:pPr>
        <w:pStyle w:val="KeinLeerraum"/>
        <w:rPr>
          <w:b/>
          <w:bCs/>
        </w:rPr>
      </w:pPr>
      <w:r w:rsidRPr="00A500B3">
        <w:rPr>
          <w:b/>
          <w:bCs/>
        </w:rPr>
        <w:t>What is XML DOM?</w:t>
      </w:r>
    </w:p>
    <w:p w:rsidR="002F71B7" w:rsidRDefault="002F71B7" w:rsidP="00A500B3">
      <w:pPr>
        <w:pStyle w:val="KeinLeerraum"/>
      </w:pPr>
      <w:r>
        <w:t>All XML elements can be accessed through the XML DOM.</w:t>
      </w:r>
    </w:p>
    <w:p w:rsidR="002F71B7" w:rsidRDefault="002F71B7" w:rsidP="002F71B7">
      <w:pPr>
        <w:pStyle w:val="KeinLeerraum"/>
      </w:pPr>
      <w:r>
        <w:t>The XML DOM is:</w:t>
      </w:r>
    </w:p>
    <w:p w:rsidR="002F71B7" w:rsidRDefault="002F71B7" w:rsidP="00A500B3">
      <w:pPr>
        <w:pStyle w:val="KeinLeerraum"/>
        <w:numPr>
          <w:ilvl w:val="0"/>
          <w:numId w:val="21"/>
        </w:numPr>
      </w:pPr>
      <w:r>
        <w:t>A standard object model for XML</w:t>
      </w:r>
    </w:p>
    <w:p w:rsidR="002F71B7" w:rsidRDefault="002F71B7" w:rsidP="00A500B3">
      <w:pPr>
        <w:pStyle w:val="KeinLeerraum"/>
        <w:numPr>
          <w:ilvl w:val="0"/>
          <w:numId w:val="21"/>
        </w:numPr>
      </w:pPr>
      <w:r>
        <w:t>A standard programming interface for XML</w:t>
      </w:r>
    </w:p>
    <w:p w:rsidR="002F71B7" w:rsidRDefault="002F71B7" w:rsidP="00A500B3">
      <w:pPr>
        <w:pStyle w:val="KeinLeerraum"/>
        <w:numPr>
          <w:ilvl w:val="0"/>
          <w:numId w:val="21"/>
        </w:numPr>
      </w:pPr>
      <w:r>
        <w:t>Platform- and language-independent</w:t>
      </w:r>
    </w:p>
    <w:p w:rsidR="002F71B7" w:rsidRDefault="002F71B7" w:rsidP="00A500B3">
      <w:pPr>
        <w:pStyle w:val="KeinLeerraum"/>
        <w:numPr>
          <w:ilvl w:val="0"/>
          <w:numId w:val="21"/>
        </w:numPr>
      </w:pPr>
      <w:r>
        <w:t>A W3C standard</w:t>
      </w:r>
    </w:p>
    <w:p w:rsidR="002F71B7" w:rsidRDefault="002F71B7" w:rsidP="002F71B7">
      <w:pPr>
        <w:pStyle w:val="KeinLeerraum"/>
      </w:pPr>
      <w:r>
        <w:t>In other words: The XML DOM is a standard for how to get, change, add, or delete XML elements.</w:t>
      </w:r>
    </w:p>
    <w:p w:rsidR="002F71B7" w:rsidRDefault="002F71B7" w:rsidP="002F71B7">
      <w:pPr>
        <w:pStyle w:val="KeinLeerraum"/>
      </w:pPr>
    </w:p>
    <w:p w:rsidR="002F71B7" w:rsidRDefault="002F71B7" w:rsidP="00A500B3">
      <w:pPr>
        <w:pStyle w:val="berschrift3"/>
      </w:pPr>
      <w:bookmarkStart w:id="37" w:name="_Toc31984604"/>
      <w:r>
        <w:t>Get the Value of an XML Element</w:t>
      </w:r>
      <w:bookmarkEnd w:id="37"/>
    </w:p>
    <w:p w:rsidR="002F71B7" w:rsidRDefault="002F71B7" w:rsidP="002F71B7">
      <w:pPr>
        <w:pStyle w:val="KeinLeerraum"/>
      </w:pPr>
      <w:r>
        <w:t>This code retrieves the text value of the first &lt;title&gt; element in an XML document:</w:t>
      </w:r>
    </w:p>
    <w:p w:rsidR="002F71B7" w:rsidRPr="00A500B3" w:rsidRDefault="002F71B7" w:rsidP="00A500B3">
      <w:pPr>
        <w:pStyle w:val="KeinLeerraum"/>
        <w:shd w:val="clear" w:color="auto" w:fill="D9D9D9" w:themeFill="background1" w:themeFillShade="D9"/>
        <w:rPr>
          <w:sz w:val="20"/>
          <w:szCs w:val="20"/>
        </w:rPr>
      </w:pPr>
      <w:r w:rsidRPr="00A500B3">
        <w:rPr>
          <w:sz w:val="20"/>
          <w:szCs w:val="20"/>
        </w:rPr>
        <w:t>txt = xmlDoc.getElementsByTagName("title")[0].childNodes[0].nodeValue;</w:t>
      </w:r>
    </w:p>
    <w:p w:rsidR="002F71B7" w:rsidRDefault="002F71B7" w:rsidP="002F71B7">
      <w:pPr>
        <w:pStyle w:val="KeinLeerraum"/>
      </w:pPr>
    </w:p>
    <w:p w:rsidR="002F71B7" w:rsidRDefault="002F71B7" w:rsidP="00A500B3">
      <w:pPr>
        <w:pStyle w:val="berschrift3"/>
      </w:pPr>
      <w:bookmarkStart w:id="38" w:name="_Toc31984605"/>
      <w:r>
        <w:t>XML DOM Methods</w:t>
      </w:r>
      <w:bookmarkEnd w:id="38"/>
    </w:p>
    <w:p w:rsidR="002F71B7" w:rsidRDefault="002F71B7" w:rsidP="00A500B3">
      <w:pPr>
        <w:pStyle w:val="KeinLeerraum"/>
        <w:numPr>
          <w:ilvl w:val="0"/>
          <w:numId w:val="22"/>
        </w:numPr>
      </w:pPr>
      <w:r>
        <w:t>x.getElementsByTagName(name) - get all elements with a specified tag name</w:t>
      </w:r>
    </w:p>
    <w:p w:rsidR="002F71B7" w:rsidRDefault="002F71B7" w:rsidP="00A500B3">
      <w:pPr>
        <w:pStyle w:val="KeinLeerraum"/>
        <w:numPr>
          <w:ilvl w:val="0"/>
          <w:numId w:val="22"/>
        </w:numPr>
      </w:pPr>
      <w:r>
        <w:t>x.appendChild(node) - insert a child node to x</w:t>
      </w:r>
    </w:p>
    <w:p w:rsidR="00745C2D" w:rsidRDefault="002F71B7" w:rsidP="00A500B3">
      <w:pPr>
        <w:pStyle w:val="KeinLeerraum"/>
        <w:numPr>
          <w:ilvl w:val="0"/>
          <w:numId w:val="22"/>
        </w:numPr>
      </w:pPr>
      <w:r>
        <w:t>x.removeChild(node) - remove a child node from x</w:t>
      </w:r>
    </w:p>
    <w:p w:rsidR="00D22D53" w:rsidRDefault="00D22D53" w:rsidP="00D22D53">
      <w:pPr>
        <w:pStyle w:val="KeinLeerraum"/>
      </w:pPr>
    </w:p>
    <w:p w:rsidR="00D22D53" w:rsidRDefault="00D22D53" w:rsidP="00D22D53">
      <w:pPr>
        <w:pStyle w:val="berschrift2"/>
      </w:pPr>
      <w:bookmarkStart w:id="39" w:name="_Toc31984606"/>
      <w:r>
        <w:t>XML DOM Nodes</w:t>
      </w:r>
      <w:bookmarkEnd w:id="39"/>
    </w:p>
    <w:p w:rsidR="00D22D53" w:rsidRDefault="00D22D53" w:rsidP="00D22D53">
      <w:pPr>
        <w:pStyle w:val="KeinLeerraum"/>
      </w:pPr>
      <w:r>
        <w:t>According to the XML DOM, everything in an XML document is a node:</w:t>
      </w:r>
    </w:p>
    <w:p w:rsidR="00D22D53" w:rsidRDefault="00D22D53" w:rsidP="00D22D53">
      <w:pPr>
        <w:pStyle w:val="KeinLeerraum"/>
        <w:numPr>
          <w:ilvl w:val="0"/>
          <w:numId w:val="23"/>
        </w:numPr>
      </w:pPr>
      <w:r>
        <w:t>The entire document is a document node</w:t>
      </w:r>
    </w:p>
    <w:p w:rsidR="00D22D53" w:rsidRDefault="00D22D53" w:rsidP="00D22D53">
      <w:pPr>
        <w:pStyle w:val="KeinLeerraum"/>
        <w:numPr>
          <w:ilvl w:val="0"/>
          <w:numId w:val="23"/>
        </w:numPr>
      </w:pPr>
      <w:r>
        <w:t>Every XML element is an element node</w:t>
      </w:r>
    </w:p>
    <w:p w:rsidR="00D22D53" w:rsidRDefault="00D22D53" w:rsidP="00D22D53">
      <w:pPr>
        <w:pStyle w:val="KeinLeerraum"/>
        <w:numPr>
          <w:ilvl w:val="0"/>
          <w:numId w:val="23"/>
        </w:numPr>
      </w:pPr>
      <w:r>
        <w:t>The text in the XML elements are text nodes</w:t>
      </w:r>
    </w:p>
    <w:p w:rsidR="00D22D53" w:rsidRDefault="00D22D53" w:rsidP="00D22D53">
      <w:pPr>
        <w:pStyle w:val="KeinLeerraum"/>
        <w:numPr>
          <w:ilvl w:val="0"/>
          <w:numId w:val="23"/>
        </w:numPr>
      </w:pPr>
      <w:r>
        <w:t>Every attribute is an attribute node</w:t>
      </w:r>
    </w:p>
    <w:p w:rsidR="00A500B3" w:rsidRDefault="00D22D53" w:rsidP="00D22D53">
      <w:pPr>
        <w:pStyle w:val="KeinLeerraum"/>
        <w:numPr>
          <w:ilvl w:val="0"/>
          <w:numId w:val="23"/>
        </w:numPr>
      </w:pPr>
      <w:r>
        <w:t>Comments are comment nodes</w:t>
      </w:r>
    </w:p>
    <w:p w:rsidR="00D22D53" w:rsidRDefault="00D22D53" w:rsidP="00D22D53">
      <w:pPr>
        <w:pStyle w:val="KeinLeerraum"/>
      </w:pPr>
    </w:p>
    <w:p w:rsidR="00D22D53" w:rsidRDefault="00D22D53" w:rsidP="00D22D53">
      <w:pPr>
        <w:pStyle w:val="berschrift2"/>
      </w:pPr>
      <w:bookmarkStart w:id="40" w:name="_Toc31984607"/>
      <w:r>
        <w:t>Node Properties</w:t>
      </w:r>
      <w:bookmarkEnd w:id="40"/>
    </w:p>
    <w:p w:rsidR="00D22D53" w:rsidRDefault="00D22D53" w:rsidP="00D22D53">
      <w:pPr>
        <w:pStyle w:val="KeinLeerraum"/>
      </w:pPr>
      <w:r>
        <w:t>In the XML DOM, each node is an object.</w:t>
      </w:r>
    </w:p>
    <w:p w:rsidR="00D22D53" w:rsidRDefault="00D22D53" w:rsidP="00D22D53">
      <w:pPr>
        <w:pStyle w:val="KeinLeerraum"/>
      </w:pPr>
      <w:r>
        <w:t>Objects have methods and properties, that can be accessed and manipulated by JavaScript.</w:t>
      </w:r>
    </w:p>
    <w:p w:rsidR="00D22D53" w:rsidRDefault="00D22D53" w:rsidP="00D22D53">
      <w:pPr>
        <w:pStyle w:val="KeinLeerraum"/>
      </w:pPr>
      <w:r>
        <w:t>Three important node properties are:</w:t>
      </w:r>
    </w:p>
    <w:p w:rsidR="00D22D53" w:rsidRDefault="00D22D53" w:rsidP="00D22D53">
      <w:pPr>
        <w:pStyle w:val="KeinLeerraum"/>
        <w:numPr>
          <w:ilvl w:val="0"/>
          <w:numId w:val="24"/>
        </w:numPr>
      </w:pPr>
      <w:r>
        <w:t>nodeName</w:t>
      </w:r>
    </w:p>
    <w:p w:rsidR="00D22D53" w:rsidRDefault="00D22D53" w:rsidP="00D22D53">
      <w:pPr>
        <w:pStyle w:val="KeinLeerraum"/>
        <w:numPr>
          <w:ilvl w:val="0"/>
          <w:numId w:val="24"/>
        </w:numPr>
      </w:pPr>
      <w:r>
        <w:t>nodeValue</w:t>
      </w:r>
    </w:p>
    <w:p w:rsidR="00D22D53" w:rsidRDefault="00D22D53" w:rsidP="00D22D53">
      <w:pPr>
        <w:pStyle w:val="KeinLeerraum"/>
        <w:numPr>
          <w:ilvl w:val="0"/>
          <w:numId w:val="24"/>
        </w:numPr>
      </w:pPr>
      <w:r>
        <w:t>nodeType</w:t>
      </w:r>
    </w:p>
    <w:p w:rsidR="00D22D53" w:rsidRPr="00745C2D" w:rsidRDefault="00D22D53" w:rsidP="00D22D53">
      <w:pPr>
        <w:pStyle w:val="KeinLeerraum"/>
        <w:ind w:left="720"/>
      </w:pPr>
    </w:p>
    <w:p w:rsidR="00D22D53" w:rsidRDefault="00D22D53" w:rsidP="00D22D53">
      <w:pPr>
        <w:pStyle w:val="berschrift2"/>
      </w:pPr>
      <w:bookmarkStart w:id="41" w:name="_Toc31984608"/>
      <w:r>
        <w:t>The nodeName Property</w:t>
      </w:r>
      <w:bookmarkEnd w:id="41"/>
    </w:p>
    <w:p w:rsidR="00D22D53" w:rsidRDefault="00D22D53" w:rsidP="00D22D53">
      <w:pPr>
        <w:pStyle w:val="KeinLeerraum"/>
      </w:pPr>
      <w:r>
        <w:t>The nodeName property specifies the name of a node.</w:t>
      </w:r>
    </w:p>
    <w:p w:rsidR="00D22D53" w:rsidRDefault="00D22D53" w:rsidP="00D22D53">
      <w:pPr>
        <w:pStyle w:val="KeinLeerraum"/>
        <w:numPr>
          <w:ilvl w:val="0"/>
          <w:numId w:val="25"/>
        </w:numPr>
      </w:pPr>
      <w:r>
        <w:t>nodeName is read-only</w:t>
      </w:r>
    </w:p>
    <w:p w:rsidR="00D22D53" w:rsidRDefault="00D22D53" w:rsidP="00D22D53">
      <w:pPr>
        <w:pStyle w:val="KeinLeerraum"/>
        <w:numPr>
          <w:ilvl w:val="0"/>
          <w:numId w:val="25"/>
        </w:numPr>
      </w:pPr>
      <w:r>
        <w:t>nodeName of an element node is the same as the tag name</w:t>
      </w:r>
    </w:p>
    <w:p w:rsidR="00D22D53" w:rsidRDefault="00D22D53" w:rsidP="00D22D53">
      <w:pPr>
        <w:pStyle w:val="KeinLeerraum"/>
        <w:numPr>
          <w:ilvl w:val="0"/>
          <w:numId w:val="25"/>
        </w:numPr>
      </w:pPr>
      <w:r>
        <w:t>nodeName of an attribute node is the attribute name</w:t>
      </w:r>
    </w:p>
    <w:p w:rsidR="00D22D53" w:rsidRDefault="00D22D53" w:rsidP="00D22D53">
      <w:pPr>
        <w:pStyle w:val="KeinLeerraum"/>
        <w:numPr>
          <w:ilvl w:val="0"/>
          <w:numId w:val="25"/>
        </w:numPr>
      </w:pPr>
      <w:r>
        <w:t>nodeName of a text node is always #text</w:t>
      </w:r>
    </w:p>
    <w:p w:rsidR="00A0463A" w:rsidRDefault="00D22D53" w:rsidP="00D22D53">
      <w:pPr>
        <w:pStyle w:val="KeinLeerraum"/>
        <w:numPr>
          <w:ilvl w:val="0"/>
          <w:numId w:val="25"/>
        </w:numPr>
      </w:pPr>
      <w:r>
        <w:t>nodeName of the document node is always #document</w:t>
      </w:r>
    </w:p>
    <w:p w:rsidR="00D22D53" w:rsidRDefault="00D22D53" w:rsidP="00D22D53">
      <w:pPr>
        <w:pStyle w:val="KeinLeerraum"/>
      </w:pPr>
    </w:p>
    <w:p w:rsidR="00D22D53" w:rsidRPr="00D22D53" w:rsidRDefault="00D22D53" w:rsidP="00D22D53">
      <w:pPr>
        <w:pStyle w:val="berschrift2"/>
      </w:pPr>
      <w:bookmarkStart w:id="42" w:name="_Toc31984609"/>
      <w:r w:rsidRPr="00D22D53">
        <w:t>The nodeValue Property</w:t>
      </w:r>
      <w:bookmarkEnd w:id="42"/>
    </w:p>
    <w:p w:rsidR="00D22D53" w:rsidRPr="00D22D53" w:rsidRDefault="00D22D53" w:rsidP="00D22D53">
      <w:pPr>
        <w:pStyle w:val="KeinLeerraum"/>
      </w:pPr>
      <w:r w:rsidRPr="00D22D53">
        <w:t>The nodeValue property specifies the value of a node.</w:t>
      </w:r>
    </w:p>
    <w:p w:rsidR="00D22D53" w:rsidRPr="00D22D53" w:rsidRDefault="00D22D53" w:rsidP="00D22D53">
      <w:pPr>
        <w:pStyle w:val="KeinLeerraum"/>
        <w:numPr>
          <w:ilvl w:val="0"/>
          <w:numId w:val="26"/>
        </w:numPr>
      </w:pPr>
      <w:r w:rsidRPr="00D22D53">
        <w:t>nodeValue for element nodes is undefined</w:t>
      </w:r>
    </w:p>
    <w:p w:rsidR="00D22D53" w:rsidRPr="00D22D53" w:rsidRDefault="00D22D53" w:rsidP="00D22D53">
      <w:pPr>
        <w:pStyle w:val="KeinLeerraum"/>
        <w:numPr>
          <w:ilvl w:val="0"/>
          <w:numId w:val="26"/>
        </w:numPr>
      </w:pPr>
      <w:r w:rsidRPr="00D22D53">
        <w:t>nodeValue for text nodes is the text itself</w:t>
      </w:r>
    </w:p>
    <w:p w:rsidR="00D22D53" w:rsidRDefault="00D22D53" w:rsidP="00D22D53">
      <w:pPr>
        <w:pStyle w:val="KeinLeerraum"/>
        <w:numPr>
          <w:ilvl w:val="0"/>
          <w:numId w:val="26"/>
        </w:numPr>
      </w:pPr>
      <w:r w:rsidRPr="00D22D53">
        <w:t>nodeValue for attribute nodes is the attribute value</w:t>
      </w:r>
    </w:p>
    <w:p w:rsidR="00D22D53" w:rsidRDefault="00D22D53" w:rsidP="00D22D53">
      <w:pPr>
        <w:pStyle w:val="KeinLeerraum"/>
      </w:pPr>
    </w:p>
    <w:p w:rsidR="00D22D53" w:rsidRPr="00D22D53" w:rsidRDefault="00D22D53" w:rsidP="00D22D53">
      <w:pPr>
        <w:pStyle w:val="berschrift2"/>
      </w:pPr>
      <w:bookmarkStart w:id="43" w:name="_Toc31984610"/>
      <w:r w:rsidRPr="00D22D53">
        <w:t>Get the Value of an Element</w:t>
      </w:r>
      <w:bookmarkEnd w:id="43"/>
    </w:p>
    <w:p w:rsidR="00D22D53" w:rsidRPr="00D22D53" w:rsidRDefault="00D22D53" w:rsidP="00D22D53">
      <w:pPr>
        <w:pStyle w:val="KeinLeerraum"/>
      </w:pPr>
      <w:r w:rsidRPr="00D22D53">
        <w:t>The following code retrieves the text node value of the first &lt;title&gt; element:</w:t>
      </w:r>
    </w:p>
    <w:p w:rsidR="00D22D53" w:rsidRPr="00D22D53" w:rsidRDefault="00D22D53" w:rsidP="00D22D53">
      <w:pPr>
        <w:pStyle w:val="KeinLeerraum"/>
        <w:shd w:val="clear" w:color="auto" w:fill="D9D9D9" w:themeFill="background1" w:themeFillShade="D9"/>
        <w:rPr>
          <w:sz w:val="20"/>
          <w:szCs w:val="20"/>
        </w:rPr>
      </w:pPr>
      <w:r w:rsidRPr="00D22D53">
        <w:rPr>
          <w:sz w:val="20"/>
          <w:szCs w:val="20"/>
        </w:rPr>
        <w:t>var x = xmlDoc.getElementsByTagName("title")[0].childNodes[0];</w:t>
      </w:r>
    </w:p>
    <w:p w:rsidR="00D22D53" w:rsidRDefault="00D22D53" w:rsidP="00D22D53">
      <w:pPr>
        <w:pStyle w:val="KeinLeerraum"/>
        <w:shd w:val="clear" w:color="auto" w:fill="D9D9D9" w:themeFill="background1" w:themeFillShade="D9"/>
        <w:rPr>
          <w:sz w:val="20"/>
          <w:szCs w:val="20"/>
        </w:rPr>
      </w:pPr>
      <w:r w:rsidRPr="00D22D53">
        <w:rPr>
          <w:sz w:val="20"/>
          <w:szCs w:val="20"/>
        </w:rPr>
        <w:t>var txt = x.nodeValue;</w:t>
      </w:r>
    </w:p>
    <w:p w:rsidR="009C1279" w:rsidRDefault="009C1279" w:rsidP="009C1279"/>
    <w:p w:rsidR="009C1279" w:rsidRDefault="009C1279" w:rsidP="009C1279">
      <w:pPr>
        <w:pStyle w:val="berschrift2"/>
      </w:pPr>
      <w:bookmarkStart w:id="44" w:name="_Toc31984611"/>
      <w:r>
        <w:t>Change the Value of an Element</w:t>
      </w:r>
      <w:bookmarkEnd w:id="44"/>
    </w:p>
    <w:p w:rsidR="009C1279" w:rsidRDefault="009C1279" w:rsidP="009C1279">
      <w:pPr>
        <w:pStyle w:val="KeinLeerraum"/>
      </w:pPr>
      <w:r>
        <w:t>The following code changes the text node value of the first &lt;title&gt; element:</w:t>
      </w:r>
    </w:p>
    <w:p w:rsidR="009C1279" w:rsidRPr="009C1279" w:rsidRDefault="009C1279" w:rsidP="009C1279">
      <w:pPr>
        <w:pStyle w:val="KeinLeerraum"/>
        <w:shd w:val="clear" w:color="auto" w:fill="D9D9D9" w:themeFill="background1" w:themeFillShade="D9"/>
        <w:rPr>
          <w:sz w:val="20"/>
          <w:szCs w:val="20"/>
        </w:rPr>
      </w:pPr>
      <w:r w:rsidRPr="009C1279">
        <w:rPr>
          <w:sz w:val="20"/>
          <w:szCs w:val="20"/>
        </w:rPr>
        <w:t>var x = xmlDoc.getElementsByTagName("title")[0].childNodes[0];</w:t>
      </w:r>
    </w:p>
    <w:p w:rsidR="009C1279" w:rsidRPr="009C1279" w:rsidRDefault="009C1279" w:rsidP="009C1279">
      <w:pPr>
        <w:pStyle w:val="KeinLeerraum"/>
        <w:shd w:val="clear" w:color="auto" w:fill="D9D9D9" w:themeFill="background1" w:themeFillShade="D9"/>
        <w:rPr>
          <w:sz w:val="20"/>
          <w:szCs w:val="20"/>
        </w:rPr>
      </w:pPr>
      <w:r w:rsidRPr="009C1279">
        <w:rPr>
          <w:sz w:val="20"/>
          <w:szCs w:val="20"/>
        </w:rPr>
        <w:t>x.nodeValue = "Easy Cooking";</w:t>
      </w:r>
    </w:p>
    <w:p w:rsidR="009C1279" w:rsidRDefault="009C1279" w:rsidP="009C1279">
      <w:pPr>
        <w:pStyle w:val="KeinLeerraum"/>
      </w:pPr>
    </w:p>
    <w:p w:rsidR="009C1279" w:rsidRDefault="009C1279" w:rsidP="005266AD">
      <w:pPr>
        <w:pStyle w:val="berschrift2"/>
      </w:pPr>
      <w:bookmarkStart w:id="45" w:name="_Toc31984612"/>
      <w:r>
        <w:t>The nodeType Property</w:t>
      </w:r>
      <w:bookmarkEnd w:id="45"/>
    </w:p>
    <w:p w:rsidR="009C1279" w:rsidRDefault="009C1279" w:rsidP="009C1279">
      <w:pPr>
        <w:pStyle w:val="KeinLeerraum"/>
      </w:pPr>
      <w:r>
        <w:t>The nodeType property specifies the type of node.</w:t>
      </w:r>
    </w:p>
    <w:p w:rsidR="009C1279" w:rsidRDefault="009C1279" w:rsidP="009C1279">
      <w:pPr>
        <w:pStyle w:val="KeinLeerraum"/>
      </w:pPr>
      <w:r>
        <w:t>nodeType is read only.</w:t>
      </w:r>
    </w:p>
    <w:p w:rsidR="009C1279" w:rsidRDefault="009C1279" w:rsidP="009C1279">
      <w:pPr>
        <w:pStyle w:val="KeinLeerraum"/>
      </w:pPr>
      <w:r>
        <w:t>The most important node types are:</w:t>
      </w:r>
    </w:p>
    <w:p w:rsidR="005266AD" w:rsidRDefault="005266AD" w:rsidP="009C1279">
      <w:pPr>
        <w:pStyle w:val="KeinLeerraum"/>
      </w:pPr>
      <w:r>
        <w:rPr>
          <w:noProof/>
          <w:lang w:val="de-DE" w:eastAsia="de-DE"/>
        </w:rPr>
        <w:drawing>
          <wp:inline distT="0" distB="0" distL="0" distR="0" wp14:anchorId="18F32CCE" wp14:editId="15B0349F">
            <wp:extent cx="5943600" cy="1614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4170"/>
                    </a:xfrm>
                    <a:prstGeom prst="rect">
                      <a:avLst/>
                    </a:prstGeom>
                  </pic:spPr>
                </pic:pic>
              </a:graphicData>
            </a:graphic>
          </wp:inline>
        </w:drawing>
      </w:r>
    </w:p>
    <w:p w:rsidR="005266AD" w:rsidRDefault="005266AD" w:rsidP="009C1279">
      <w:pPr>
        <w:pStyle w:val="KeinLeerraum"/>
      </w:pPr>
    </w:p>
    <w:p w:rsidR="005266AD" w:rsidRDefault="005266AD" w:rsidP="005266AD">
      <w:pPr>
        <w:pStyle w:val="berschrift2"/>
      </w:pPr>
      <w:bookmarkStart w:id="46" w:name="_Toc31984613"/>
      <w:r>
        <w:t>Get Node Values, Attributes, Length</w:t>
      </w:r>
      <w:bookmarkEnd w:id="46"/>
    </w:p>
    <w:p w:rsidR="005266AD" w:rsidRPr="005266AD" w:rsidRDefault="005266AD" w:rsidP="005266AD">
      <w:pPr>
        <w:pStyle w:val="KeinLeerraum"/>
        <w:shd w:val="clear" w:color="auto" w:fill="D9D9D9" w:themeFill="background1" w:themeFillShade="D9"/>
        <w:rPr>
          <w:sz w:val="20"/>
          <w:szCs w:val="20"/>
        </w:rPr>
      </w:pPr>
      <w:r w:rsidRPr="005266AD">
        <w:rPr>
          <w:sz w:val="20"/>
          <w:szCs w:val="20"/>
        </w:rPr>
        <w:t>var txt = x[0].childNodes[0].nodeValue;</w:t>
      </w:r>
    </w:p>
    <w:p w:rsidR="005266AD" w:rsidRPr="005266AD" w:rsidRDefault="005266AD" w:rsidP="005266AD">
      <w:pPr>
        <w:pStyle w:val="KeinLeerraum"/>
        <w:shd w:val="clear" w:color="auto" w:fill="D9D9D9" w:themeFill="background1" w:themeFillShade="D9"/>
        <w:rPr>
          <w:sz w:val="20"/>
          <w:szCs w:val="20"/>
        </w:rPr>
      </w:pPr>
      <w:r w:rsidRPr="005266AD">
        <w:rPr>
          <w:sz w:val="20"/>
          <w:szCs w:val="20"/>
        </w:rPr>
        <w:t>x = xmlDoc.getElementsByTagName('title').length;</w:t>
      </w:r>
    </w:p>
    <w:p w:rsidR="005266AD" w:rsidRDefault="005266AD" w:rsidP="005266AD">
      <w:pPr>
        <w:pStyle w:val="KeinLeerraum"/>
        <w:shd w:val="clear" w:color="auto" w:fill="D9D9D9" w:themeFill="background1" w:themeFillShade="D9"/>
        <w:rPr>
          <w:sz w:val="20"/>
          <w:szCs w:val="20"/>
        </w:rPr>
      </w:pPr>
      <w:r w:rsidRPr="005266AD">
        <w:rPr>
          <w:sz w:val="20"/>
          <w:szCs w:val="20"/>
        </w:rPr>
        <w:t>x = xmlDoc.getElementsByTagName('book')[0].attributes;</w:t>
      </w:r>
    </w:p>
    <w:p w:rsidR="005266AD" w:rsidRPr="005266AD" w:rsidRDefault="005266AD" w:rsidP="005266AD">
      <w:pPr>
        <w:pStyle w:val="KeinLeerraum"/>
      </w:pPr>
    </w:p>
    <w:p w:rsidR="0009580A" w:rsidRPr="0009580A" w:rsidRDefault="0009580A" w:rsidP="0009580A">
      <w:pPr>
        <w:pStyle w:val="berschrift2"/>
      </w:pPr>
      <w:bookmarkStart w:id="47" w:name="_Toc31984614"/>
      <w:r w:rsidRPr="0009580A">
        <w:t>Navigating DOM Nodes</w:t>
      </w:r>
      <w:bookmarkEnd w:id="47"/>
    </w:p>
    <w:p w:rsidR="0009580A" w:rsidRPr="0009580A" w:rsidRDefault="0009580A" w:rsidP="0009580A">
      <w:pPr>
        <w:pStyle w:val="KeinLeerraum"/>
      </w:pPr>
      <w:r w:rsidRPr="0009580A">
        <w:t>Accessing nodes in the node tree via the relationship between nodes, is often called "navigating nodes".</w:t>
      </w:r>
    </w:p>
    <w:p w:rsidR="0009580A" w:rsidRPr="0009580A" w:rsidRDefault="0009580A" w:rsidP="0009580A">
      <w:pPr>
        <w:pStyle w:val="KeinLeerraum"/>
      </w:pPr>
      <w:r w:rsidRPr="0009580A">
        <w:t>In the XML DOM, node relationships are defined as properties to the nodes:</w:t>
      </w:r>
    </w:p>
    <w:p w:rsidR="0009580A" w:rsidRPr="0009580A" w:rsidRDefault="0009580A" w:rsidP="0009580A">
      <w:pPr>
        <w:pStyle w:val="KeinLeerraum"/>
        <w:numPr>
          <w:ilvl w:val="0"/>
          <w:numId w:val="27"/>
        </w:numPr>
      </w:pPr>
      <w:r w:rsidRPr="0009580A">
        <w:t>parentNode</w:t>
      </w:r>
    </w:p>
    <w:p w:rsidR="0009580A" w:rsidRPr="0009580A" w:rsidRDefault="0009580A" w:rsidP="0009580A">
      <w:pPr>
        <w:pStyle w:val="KeinLeerraum"/>
        <w:numPr>
          <w:ilvl w:val="0"/>
          <w:numId w:val="27"/>
        </w:numPr>
      </w:pPr>
      <w:r w:rsidRPr="0009580A">
        <w:t>childNodes</w:t>
      </w:r>
    </w:p>
    <w:p w:rsidR="0009580A" w:rsidRPr="0009580A" w:rsidRDefault="0009580A" w:rsidP="0009580A">
      <w:pPr>
        <w:pStyle w:val="KeinLeerraum"/>
        <w:numPr>
          <w:ilvl w:val="0"/>
          <w:numId w:val="27"/>
        </w:numPr>
      </w:pPr>
      <w:r w:rsidRPr="0009580A">
        <w:t>firstChild</w:t>
      </w:r>
    </w:p>
    <w:p w:rsidR="0009580A" w:rsidRPr="0009580A" w:rsidRDefault="0009580A" w:rsidP="0009580A">
      <w:pPr>
        <w:pStyle w:val="KeinLeerraum"/>
        <w:numPr>
          <w:ilvl w:val="0"/>
          <w:numId w:val="27"/>
        </w:numPr>
      </w:pPr>
      <w:r w:rsidRPr="0009580A">
        <w:t>lastChild</w:t>
      </w:r>
    </w:p>
    <w:p w:rsidR="0009580A" w:rsidRPr="0009580A" w:rsidRDefault="0009580A" w:rsidP="0009580A">
      <w:pPr>
        <w:pStyle w:val="KeinLeerraum"/>
        <w:numPr>
          <w:ilvl w:val="0"/>
          <w:numId w:val="27"/>
        </w:numPr>
      </w:pPr>
      <w:r w:rsidRPr="0009580A">
        <w:t>nextSibling</w:t>
      </w:r>
    </w:p>
    <w:p w:rsidR="0009580A" w:rsidRPr="0009580A" w:rsidRDefault="0009580A" w:rsidP="0009580A">
      <w:pPr>
        <w:pStyle w:val="KeinLeerraum"/>
        <w:numPr>
          <w:ilvl w:val="0"/>
          <w:numId w:val="27"/>
        </w:numPr>
      </w:pPr>
      <w:r w:rsidRPr="0009580A">
        <w:t>previousSibling</w:t>
      </w:r>
    </w:p>
    <w:p w:rsidR="0009580A" w:rsidRPr="0009580A" w:rsidRDefault="0009580A" w:rsidP="0009580A">
      <w:pPr>
        <w:pStyle w:val="KeinLeerraum"/>
      </w:pPr>
    </w:p>
    <w:p w:rsidR="0009580A" w:rsidRPr="0009580A" w:rsidRDefault="0009580A" w:rsidP="0009580A">
      <w:pPr>
        <w:pStyle w:val="KeinLeerraum"/>
        <w:rPr>
          <w:b/>
          <w:bCs/>
        </w:rPr>
      </w:pPr>
      <w:r w:rsidRPr="0009580A">
        <w:rPr>
          <w:b/>
          <w:bCs/>
        </w:rPr>
        <w:t>Example 1:</w:t>
      </w:r>
    </w:p>
    <w:p w:rsidR="0009580A" w:rsidRPr="0009580A" w:rsidRDefault="0009580A" w:rsidP="0009580A">
      <w:pPr>
        <w:pStyle w:val="KeinLeerraum"/>
        <w:shd w:val="clear" w:color="auto" w:fill="D9D9D9" w:themeFill="background1" w:themeFillShade="D9"/>
        <w:rPr>
          <w:sz w:val="20"/>
          <w:szCs w:val="20"/>
        </w:rPr>
      </w:pPr>
      <w:r w:rsidRPr="0009580A">
        <w:rPr>
          <w:sz w:val="20"/>
          <w:szCs w:val="20"/>
        </w:rPr>
        <w:t>document.getElementById("demo").innerHTML = x.parentNode.nodeName;</w:t>
      </w:r>
    </w:p>
    <w:p w:rsidR="0009580A" w:rsidRPr="0009580A" w:rsidRDefault="0009580A" w:rsidP="0009580A">
      <w:pPr>
        <w:pStyle w:val="KeinLeerraum"/>
        <w:rPr>
          <w:b/>
          <w:bCs/>
        </w:rPr>
      </w:pPr>
      <w:r w:rsidRPr="0009580A">
        <w:rPr>
          <w:b/>
          <w:bCs/>
        </w:rPr>
        <w:t>Example 2:</w:t>
      </w:r>
    </w:p>
    <w:p w:rsidR="005266AD" w:rsidRDefault="0009580A" w:rsidP="0009580A">
      <w:pPr>
        <w:pStyle w:val="KeinLeerraum"/>
        <w:shd w:val="clear" w:color="auto" w:fill="D9D9D9" w:themeFill="background1" w:themeFillShade="D9"/>
        <w:rPr>
          <w:sz w:val="20"/>
          <w:szCs w:val="20"/>
        </w:rPr>
      </w:pPr>
      <w:r w:rsidRPr="0009580A">
        <w:rPr>
          <w:sz w:val="20"/>
          <w:szCs w:val="20"/>
        </w:rPr>
        <w:t>document.getElementById("demo").innerHTML = x.firstChild;</w:t>
      </w:r>
    </w:p>
    <w:p w:rsidR="0009580A" w:rsidRDefault="0009580A" w:rsidP="0009580A"/>
    <w:p w:rsidR="0009580A" w:rsidRDefault="0009580A" w:rsidP="0009580A">
      <w:pPr>
        <w:pStyle w:val="berschrift2"/>
      </w:pPr>
      <w:bookmarkStart w:id="48" w:name="_Toc31984615"/>
      <w:r>
        <w:t>Get an Attribute and its Value</w:t>
      </w:r>
      <w:bookmarkEnd w:id="48"/>
    </w:p>
    <w:p w:rsidR="0009580A" w:rsidRDefault="0009580A" w:rsidP="0009580A">
      <w:pPr>
        <w:pStyle w:val="KeinLeerraum"/>
      </w:pPr>
      <w:r>
        <w:t>The getAttributeNode() method returns an attribute node.</w:t>
      </w:r>
    </w:p>
    <w:p w:rsidR="0009580A" w:rsidRPr="0009580A" w:rsidRDefault="0009580A" w:rsidP="0009580A">
      <w:pPr>
        <w:pStyle w:val="KeinLeerraum"/>
        <w:shd w:val="clear" w:color="auto" w:fill="D9D9D9" w:themeFill="background1" w:themeFillShade="D9"/>
        <w:rPr>
          <w:sz w:val="20"/>
          <w:szCs w:val="20"/>
        </w:rPr>
      </w:pPr>
      <w:r w:rsidRPr="0009580A">
        <w:rPr>
          <w:sz w:val="20"/>
          <w:szCs w:val="20"/>
        </w:rPr>
        <w:t>x = xmlDoc.getElementsByTagName("title")[0];</w:t>
      </w:r>
    </w:p>
    <w:p w:rsidR="0009580A" w:rsidRPr="0009580A" w:rsidRDefault="0009580A" w:rsidP="0009580A">
      <w:pPr>
        <w:pStyle w:val="KeinLeerraum"/>
        <w:shd w:val="clear" w:color="auto" w:fill="D9D9D9" w:themeFill="background1" w:themeFillShade="D9"/>
        <w:rPr>
          <w:sz w:val="20"/>
          <w:szCs w:val="20"/>
        </w:rPr>
      </w:pPr>
      <w:r w:rsidRPr="0009580A">
        <w:rPr>
          <w:sz w:val="20"/>
          <w:szCs w:val="20"/>
        </w:rPr>
        <w:t>y = x.getAttributeNode("lang");</w:t>
      </w:r>
    </w:p>
    <w:p w:rsidR="0009580A" w:rsidRDefault="0009580A" w:rsidP="0009580A">
      <w:pPr>
        <w:pStyle w:val="KeinLeerraum"/>
        <w:shd w:val="clear" w:color="auto" w:fill="D9D9D9" w:themeFill="background1" w:themeFillShade="D9"/>
        <w:rPr>
          <w:sz w:val="20"/>
          <w:szCs w:val="20"/>
        </w:rPr>
      </w:pPr>
      <w:r w:rsidRPr="0009580A">
        <w:rPr>
          <w:sz w:val="20"/>
          <w:szCs w:val="20"/>
        </w:rPr>
        <w:t>txt = y.nodeValue;</w:t>
      </w:r>
    </w:p>
    <w:p w:rsidR="0009580A" w:rsidRPr="0009580A" w:rsidRDefault="0009580A" w:rsidP="0009580A"/>
    <w:p w:rsidR="0009580A" w:rsidRDefault="0009580A" w:rsidP="0009580A">
      <w:pPr>
        <w:pStyle w:val="berschrift2"/>
      </w:pPr>
      <w:bookmarkStart w:id="49" w:name="_Toc31984616"/>
      <w:r>
        <w:t>Change the value of nodes</w:t>
      </w:r>
      <w:bookmarkEnd w:id="49"/>
    </w:p>
    <w:p w:rsidR="0009580A" w:rsidRDefault="0009580A" w:rsidP="0009580A">
      <w:pPr>
        <w:pStyle w:val="berschrift3"/>
      </w:pPr>
      <w:bookmarkStart w:id="50" w:name="_Toc31984617"/>
      <w:r>
        <w:t>Change the Value of a Text Node</w:t>
      </w:r>
      <w:bookmarkEnd w:id="50"/>
    </w:p>
    <w:p w:rsidR="0009580A" w:rsidRDefault="0009580A" w:rsidP="0009580A">
      <w:pPr>
        <w:pStyle w:val="KeinLeerraum"/>
      </w:pPr>
      <w:r w:rsidRPr="0009580A">
        <w:rPr>
          <w:sz w:val="20"/>
          <w:szCs w:val="20"/>
          <w:shd w:val="clear" w:color="auto" w:fill="D9D9D9" w:themeFill="background1" w:themeFillShade="D9"/>
        </w:rPr>
        <w:t>xmlDoc.getElementsByTagName("title")[0].childNodes[0].nodeValue = "new content"</w:t>
      </w:r>
    </w:p>
    <w:p w:rsidR="0009580A" w:rsidRDefault="0009580A" w:rsidP="0009580A">
      <w:pPr>
        <w:pStyle w:val="KeinLeerraum"/>
      </w:pPr>
    </w:p>
    <w:p w:rsidR="0009580A" w:rsidRDefault="0009580A" w:rsidP="00372281">
      <w:pPr>
        <w:pStyle w:val="berschrift2"/>
      </w:pPr>
      <w:bookmarkStart w:id="51" w:name="_Toc31984618"/>
      <w:r>
        <w:t>Change the Value of an Attribute</w:t>
      </w:r>
      <w:bookmarkEnd w:id="51"/>
    </w:p>
    <w:p w:rsidR="0009580A" w:rsidRDefault="0009580A" w:rsidP="00372281">
      <w:pPr>
        <w:pStyle w:val="berschrift3"/>
      </w:pPr>
      <w:bookmarkStart w:id="52" w:name="_Toc31984619"/>
      <w:r>
        <w:t>Change an Attribute Using setAttribute()</w:t>
      </w:r>
      <w:bookmarkEnd w:id="52"/>
    </w:p>
    <w:p w:rsidR="0009580A" w:rsidRPr="00372281" w:rsidRDefault="0009580A" w:rsidP="00372281">
      <w:pPr>
        <w:pStyle w:val="KeinLeerraum"/>
        <w:shd w:val="clear" w:color="auto" w:fill="D9D9D9" w:themeFill="background1" w:themeFillShade="D9"/>
        <w:rPr>
          <w:sz w:val="20"/>
          <w:szCs w:val="20"/>
        </w:rPr>
      </w:pPr>
      <w:r w:rsidRPr="00372281">
        <w:rPr>
          <w:sz w:val="20"/>
          <w:szCs w:val="20"/>
        </w:rPr>
        <w:t>xmlDoc.getElementsByTagName("book")[0].setAttribute("category","food");</w:t>
      </w:r>
    </w:p>
    <w:p w:rsidR="0009580A" w:rsidRDefault="0009580A" w:rsidP="0009580A">
      <w:pPr>
        <w:pStyle w:val="KeinLeerraum"/>
      </w:pPr>
    </w:p>
    <w:p w:rsidR="0009580A" w:rsidRDefault="0009580A" w:rsidP="00372281">
      <w:pPr>
        <w:pStyle w:val="berschrift3"/>
      </w:pPr>
      <w:bookmarkStart w:id="53" w:name="_Toc31984620"/>
      <w:r>
        <w:t>Change an Attribute Using nodeValue</w:t>
      </w:r>
      <w:bookmarkEnd w:id="53"/>
    </w:p>
    <w:p w:rsidR="0009580A" w:rsidRDefault="0009580A" w:rsidP="00372281">
      <w:pPr>
        <w:pStyle w:val="KeinLeerraum"/>
        <w:shd w:val="clear" w:color="auto" w:fill="D9D9D9" w:themeFill="background1" w:themeFillShade="D9"/>
        <w:rPr>
          <w:sz w:val="20"/>
          <w:szCs w:val="20"/>
        </w:rPr>
      </w:pPr>
      <w:r w:rsidRPr="00372281">
        <w:rPr>
          <w:sz w:val="20"/>
          <w:szCs w:val="20"/>
        </w:rPr>
        <w:t>xmlDoc.getElementsByTagName("book")[0].getAttributeNode("category").nodeValue = "food";</w:t>
      </w:r>
    </w:p>
    <w:p w:rsidR="00372281" w:rsidRDefault="00372281" w:rsidP="00372281"/>
    <w:p w:rsidR="00372281" w:rsidRDefault="00372281" w:rsidP="00372281">
      <w:pPr>
        <w:pStyle w:val="berschrift2"/>
      </w:pPr>
      <w:bookmarkStart w:id="54" w:name="_Toc31984621"/>
      <w:r>
        <w:t>XML DOM Remove Nodes</w:t>
      </w:r>
      <w:bookmarkEnd w:id="54"/>
    </w:p>
    <w:p w:rsidR="00372281" w:rsidRDefault="00372281" w:rsidP="00372281">
      <w:pPr>
        <w:pStyle w:val="KeinLeerraum"/>
      </w:pPr>
      <w:r>
        <w:t>The removeChild() method removes a specified node.</w:t>
      </w:r>
    </w:p>
    <w:p w:rsidR="00372281" w:rsidRDefault="00372281" w:rsidP="00372281">
      <w:pPr>
        <w:pStyle w:val="KeinLeerraum"/>
      </w:pPr>
      <w:r>
        <w:t>The removeAttribute() method removes a specified attribute.</w:t>
      </w:r>
    </w:p>
    <w:p w:rsidR="00372281" w:rsidRDefault="00372281" w:rsidP="00372281">
      <w:pPr>
        <w:pStyle w:val="KeinLeerraum"/>
      </w:pPr>
    </w:p>
    <w:p w:rsidR="00372281" w:rsidRDefault="00372281" w:rsidP="00372281">
      <w:pPr>
        <w:pStyle w:val="berschrift3"/>
      </w:pPr>
      <w:bookmarkStart w:id="55" w:name="_Toc31984622"/>
      <w:r>
        <w:t>Remove an Element Node</w:t>
      </w:r>
      <w:bookmarkEnd w:id="55"/>
    </w:p>
    <w:p w:rsidR="00372281" w:rsidRPr="00372281" w:rsidRDefault="00372281" w:rsidP="00372281">
      <w:pPr>
        <w:pStyle w:val="KeinLeerraum"/>
        <w:shd w:val="clear" w:color="auto" w:fill="D9D9D9" w:themeFill="background1" w:themeFillShade="D9"/>
        <w:rPr>
          <w:sz w:val="20"/>
          <w:szCs w:val="20"/>
        </w:rPr>
      </w:pPr>
      <w:r w:rsidRPr="00372281">
        <w:rPr>
          <w:sz w:val="20"/>
          <w:szCs w:val="20"/>
        </w:rPr>
        <w:t>y = xmlDoc.getElementsByTagName("book")[0];</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xmlDoc.documentElement.removeChild(y);</w:t>
      </w:r>
    </w:p>
    <w:p w:rsidR="00372281" w:rsidRDefault="00372281" w:rsidP="00372281">
      <w:pPr>
        <w:pStyle w:val="KeinLeerraum"/>
      </w:pPr>
    </w:p>
    <w:p w:rsidR="00372281" w:rsidRDefault="00372281" w:rsidP="00372281">
      <w:pPr>
        <w:pStyle w:val="berschrift3"/>
      </w:pPr>
      <w:bookmarkStart w:id="56" w:name="_Toc31984623"/>
      <w:r>
        <w:t>Remove Myself - Remove the Current Node</w:t>
      </w:r>
      <w:bookmarkEnd w:id="56"/>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 = xmlDoc.getElementsByTagName("book")[0];</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x.parentNode.removeChild(x);</w:t>
      </w:r>
    </w:p>
    <w:p w:rsidR="00372281" w:rsidRDefault="00372281" w:rsidP="00372281">
      <w:pPr>
        <w:pStyle w:val="KeinLeerraum"/>
      </w:pPr>
    </w:p>
    <w:p w:rsidR="00372281" w:rsidRDefault="00372281" w:rsidP="00372281">
      <w:pPr>
        <w:pStyle w:val="berschrift3"/>
      </w:pPr>
      <w:bookmarkStart w:id="57" w:name="_Toc31984624"/>
      <w:r>
        <w:t>Remove a Text Node</w:t>
      </w:r>
      <w:bookmarkEnd w:id="57"/>
    </w:p>
    <w:p w:rsidR="00372281" w:rsidRDefault="00372281" w:rsidP="00372281">
      <w:pPr>
        <w:pStyle w:val="KeinLeerraum"/>
      </w:pPr>
      <w:r>
        <w:t>The removeChild() method can also be used to remove a text node:</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 = xmlDoc.getElementsByTagName("title")[0];</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y = x.childNodes[0];</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x.removeChild(y);</w:t>
      </w:r>
    </w:p>
    <w:p w:rsidR="00372281" w:rsidRDefault="00372281" w:rsidP="00372281">
      <w:pPr>
        <w:pStyle w:val="KeinLeerraum"/>
      </w:pPr>
    </w:p>
    <w:p w:rsidR="00372281" w:rsidRDefault="00372281" w:rsidP="00372281">
      <w:pPr>
        <w:pStyle w:val="berschrift3"/>
      </w:pPr>
      <w:bookmarkStart w:id="58" w:name="_Toc31984625"/>
      <w:r>
        <w:t>Clear a Text Node</w:t>
      </w:r>
      <w:bookmarkEnd w:id="58"/>
    </w:p>
    <w:p w:rsidR="00372281" w:rsidRDefault="00372281" w:rsidP="00372281">
      <w:pPr>
        <w:pStyle w:val="KeinLeerraum"/>
      </w:pPr>
      <w:r>
        <w:t>The nodeValue property can be used to change the value of a text node:</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xmlDoc.getElementsByTagName("title")[0].childNodes[0].nodeValue = "";</w:t>
      </w:r>
    </w:p>
    <w:p w:rsidR="00372281" w:rsidRDefault="00372281" w:rsidP="00372281">
      <w:pPr>
        <w:pStyle w:val="KeinLeerraum"/>
      </w:pPr>
    </w:p>
    <w:p w:rsidR="00372281" w:rsidRDefault="00372281" w:rsidP="00372281">
      <w:pPr>
        <w:pStyle w:val="berschrift3"/>
      </w:pPr>
      <w:bookmarkStart w:id="59" w:name="_Toc31984626"/>
      <w:r>
        <w:t>Remove an Attribute Node by Name</w:t>
      </w:r>
      <w:bookmarkEnd w:id="59"/>
    </w:p>
    <w:p w:rsidR="00372281" w:rsidRDefault="00372281" w:rsidP="00372281">
      <w:pPr>
        <w:pStyle w:val="KeinLeerraum"/>
      </w:pPr>
      <w:r>
        <w:t>The removeAttribute() method removes an attribute node by its name.</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 = xmlDoc.getElementsByTagName("book");</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x[0].removeAttribute("category");</w:t>
      </w:r>
    </w:p>
    <w:p w:rsidR="00372281" w:rsidRDefault="00372281" w:rsidP="00372281">
      <w:pPr>
        <w:pStyle w:val="KeinLeerraum"/>
      </w:pPr>
    </w:p>
    <w:p w:rsidR="00372281" w:rsidRDefault="00372281" w:rsidP="00372281">
      <w:pPr>
        <w:pStyle w:val="berschrift3"/>
      </w:pPr>
      <w:bookmarkStart w:id="60" w:name="_Toc31984627"/>
      <w:r>
        <w:t>Remove Attribute Nodes by Object</w:t>
      </w:r>
      <w:bookmarkEnd w:id="60"/>
    </w:p>
    <w:p w:rsidR="00372281" w:rsidRDefault="00372281" w:rsidP="00372281">
      <w:pPr>
        <w:pStyle w:val="KeinLeerraum"/>
      </w:pPr>
      <w:r>
        <w:t>The removeAttributeNode() method removes an attribute node, using the node object as parameter.</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x = xmlDoc.getElementsByTagName("book");</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for (i = 0; i &lt; x.length; i++) {</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 xml:space="preserve">    while (x[i].attributes.length &gt; 0) {</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 xml:space="preserve">        attnode = x[i].attributes[0];</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 xml:space="preserve">        old_att = x[i].removeAttributeNode(attnode);</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 xml:space="preserve">    }</w:t>
      </w:r>
    </w:p>
    <w:p w:rsidR="00372281" w:rsidRPr="00372281" w:rsidRDefault="00372281" w:rsidP="00372281">
      <w:pPr>
        <w:pStyle w:val="KeinLeerraum"/>
        <w:shd w:val="clear" w:color="auto" w:fill="D9D9D9" w:themeFill="background1" w:themeFillShade="D9"/>
        <w:rPr>
          <w:sz w:val="20"/>
          <w:szCs w:val="20"/>
        </w:rPr>
      </w:pPr>
      <w:r w:rsidRPr="00372281">
        <w:rPr>
          <w:sz w:val="20"/>
          <w:szCs w:val="20"/>
        </w:rPr>
        <w:t>}</w:t>
      </w:r>
    </w:p>
    <w:p w:rsidR="00372281" w:rsidRDefault="00372281" w:rsidP="00372281">
      <w:pPr>
        <w:pStyle w:val="KeinLeerraum"/>
      </w:pPr>
    </w:p>
    <w:p w:rsidR="00372281" w:rsidRDefault="00372281" w:rsidP="00372281">
      <w:pPr>
        <w:pStyle w:val="berschrift2"/>
      </w:pPr>
      <w:bookmarkStart w:id="61" w:name="_Toc31984628"/>
      <w:r>
        <w:t>XML DOM Replace Nodes</w:t>
      </w:r>
      <w:bookmarkEnd w:id="61"/>
    </w:p>
    <w:p w:rsidR="00372281" w:rsidRDefault="00372281" w:rsidP="00372281">
      <w:pPr>
        <w:pStyle w:val="KeinLeerraum"/>
      </w:pPr>
      <w:r>
        <w:t>The replaceChild() method replaces a specified node.</w:t>
      </w:r>
    </w:p>
    <w:p w:rsidR="00372281" w:rsidRDefault="00372281" w:rsidP="00372281">
      <w:pPr>
        <w:pStyle w:val="KeinLeerraum"/>
      </w:pPr>
      <w:r>
        <w:t>The nodeValue property replaces text in a text node.</w:t>
      </w:r>
    </w:p>
    <w:p w:rsidR="00372281" w:rsidRDefault="00372281" w:rsidP="00372281">
      <w:pPr>
        <w:pStyle w:val="KeinLeerraum"/>
      </w:pPr>
    </w:p>
    <w:p w:rsidR="00372281" w:rsidRDefault="00372281" w:rsidP="00372281">
      <w:pPr>
        <w:pStyle w:val="berschrift3"/>
      </w:pPr>
      <w:bookmarkStart w:id="62" w:name="_Toc31984629"/>
      <w:r>
        <w:t>Replace an Element Node</w:t>
      </w:r>
      <w:bookmarkEnd w:id="62"/>
    </w:p>
    <w:p w:rsidR="00372281" w:rsidRDefault="00372281" w:rsidP="00372281">
      <w:pPr>
        <w:pStyle w:val="KeinLeerraum"/>
      </w:pPr>
      <w:r>
        <w:t>The replaceChild() method is used to replace a node.</w:t>
      </w:r>
    </w:p>
    <w:p w:rsidR="00372281" w:rsidRDefault="00372281" w:rsidP="00372281">
      <w:pPr>
        <w:pStyle w:val="KeinLeerraum"/>
      </w:pPr>
    </w:p>
    <w:p w:rsidR="00372281" w:rsidRPr="00372281" w:rsidRDefault="00372281" w:rsidP="00372281">
      <w:pPr>
        <w:pStyle w:val="KeinLeerraum"/>
        <w:rPr>
          <w:b/>
          <w:bCs/>
        </w:rPr>
      </w:pPr>
      <w:r w:rsidRPr="00372281">
        <w:rPr>
          <w:b/>
          <w:bCs/>
        </w:rPr>
        <w:t>Example</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xmlDoc=loadXMLDoc("books.xml");</w:t>
      </w:r>
    </w:p>
    <w:p w:rsidR="00372281" w:rsidRPr="007A7A2C" w:rsidRDefault="00372281" w:rsidP="007A7A2C">
      <w:pPr>
        <w:pStyle w:val="KeinLeerraum"/>
        <w:shd w:val="clear" w:color="auto" w:fill="D9D9D9" w:themeFill="background1" w:themeFillShade="D9"/>
        <w:rPr>
          <w:sz w:val="20"/>
          <w:szCs w:val="20"/>
        </w:rPr>
      </w:pP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x=xmlDoc.documentElement;</w:t>
      </w:r>
    </w:p>
    <w:p w:rsidR="00372281" w:rsidRPr="007A7A2C" w:rsidRDefault="00372281" w:rsidP="007A7A2C">
      <w:pPr>
        <w:pStyle w:val="KeinLeerraum"/>
        <w:shd w:val="clear" w:color="auto" w:fill="D9D9D9" w:themeFill="background1" w:themeFillShade="D9"/>
        <w:rPr>
          <w:sz w:val="20"/>
          <w:szCs w:val="20"/>
        </w:rPr>
      </w:pP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//create a book element, title element and a text node</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newNode=xmlDoc.createElement("book");</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newTitle=xmlDoc.createElement("title");</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newText=xmlDoc.createTextNode("A Notebook");</w:t>
      </w:r>
    </w:p>
    <w:p w:rsidR="00372281" w:rsidRPr="007A7A2C" w:rsidRDefault="00372281" w:rsidP="007A7A2C">
      <w:pPr>
        <w:pStyle w:val="KeinLeerraum"/>
        <w:shd w:val="clear" w:color="auto" w:fill="D9D9D9" w:themeFill="background1" w:themeFillShade="D9"/>
        <w:rPr>
          <w:sz w:val="20"/>
          <w:szCs w:val="20"/>
        </w:rPr>
      </w:pP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//add the text node to the title node,</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newTitle.appendChild(newText);</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//add the title node to the book node</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newNode.appendChild(newTitle);</w:t>
      </w:r>
    </w:p>
    <w:p w:rsidR="00372281" w:rsidRPr="007A7A2C" w:rsidRDefault="00372281" w:rsidP="007A7A2C">
      <w:pPr>
        <w:pStyle w:val="KeinLeerraum"/>
        <w:shd w:val="clear" w:color="auto" w:fill="D9D9D9" w:themeFill="background1" w:themeFillShade="D9"/>
        <w:rPr>
          <w:sz w:val="20"/>
          <w:szCs w:val="20"/>
        </w:rPr>
      </w:pP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y=xmlDoc.getElementsByTagName("book")[0]</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//replace the first book node with the new node</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x.replaceChild(newNode,y);</w:t>
      </w:r>
    </w:p>
    <w:p w:rsidR="00372281" w:rsidRDefault="00372281" w:rsidP="00372281">
      <w:pPr>
        <w:pStyle w:val="KeinLeerraum"/>
      </w:pPr>
    </w:p>
    <w:p w:rsidR="00372281" w:rsidRDefault="00372281" w:rsidP="007A7A2C">
      <w:pPr>
        <w:pStyle w:val="berschrift3"/>
      </w:pPr>
      <w:bookmarkStart w:id="63" w:name="_Toc31984630"/>
      <w:r>
        <w:t>Replace Data In a Text Node</w:t>
      </w:r>
      <w:bookmarkEnd w:id="63"/>
    </w:p>
    <w:p w:rsidR="00372281" w:rsidRDefault="00372281" w:rsidP="00372281">
      <w:pPr>
        <w:pStyle w:val="KeinLeerraum"/>
      </w:pPr>
      <w:r>
        <w:t>The replaceData() method is used to replace data in a text node.</w:t>
      </w:r>
    </w:p>
    <w:p w:rsidR="00372281" w:rsidRPr="007A7A2C" w:rsidRDefault="00372281" w:rsidP="00372281">
      <w:pPr>
        <w:pStyle w:val="KeinLeerraum"/>
        <w:rPr>
          <w:b/>
          <w:bCs/>
        </w:rPr>
      </w:pPr>
      <w:r w:rsidRPr="007A7A2C">
        <w:rPr>
          <w:b/>
          <w:bCs/>
        </w:rPr>
        <w:t>Example</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xmlDoc=loadXMLDoc("books.xml");</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x=xmlDoc.getElementsByTagName("title")[0].childNodes[0];</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x.replaceData(0,8,"Easy");</w:t>
      </w:r>
    </w:p>
    <w:p w:rsidR="00372281" w:rsidRDefault="00372281" w:rsidP="00372281">
      <w:pPr>
        <w:pStyle w:val="KeinLeerraum"/>
      </w:pPr>
    </w:p>
    <w:p w:rsidR="00372281" w:rsidRDefault="00372281" w:rsidP="007A7A2C">
      <w:pPr>
        <w:pStyle w:val="berschrift3"/>
      </w:pPr>
      <w:bookmarkStart w:id="64" w:name="_Toc31984631"/>
      <w:r>
        <w:t>Use the nodeValue Property Instead</w:t>
      </w:r>
      <w:bookmarkEnd w:id="64"/>
    </w:p>
    <w:p w:rsidR="00372281" w:rsidRDefault="00372281" w:rsidP="00372281">
      <w:pPr>
        <w:pStyle w:val="KeinLeerraum"/>
      </w:pPr>
      <w:r>
        <w:t>It is easier to replace the data in a text node using the nodeValue property.</w:t>
      </w:r>
    </w:p>
    <w:p w:rsidR="00372281" w:rsidRPr="007A7A2C" w:rsidRDefault="00372281" w:rsidP="00372281">
      <w:pPr>
        <w:pStyle w:val="KeinLeerraum"/>
        <w:rPr>
          <w:b/>
          <w:bCs/>
        </w:rPr>
      </w:pPr>
      <w:r w:rsidRPr="007A7A2C">
        <w:rPr>
          <w:b/>
          <w:bCs/>
        </w:rPr>
        <w:t>Example</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xmlDoc=loadXMLDoc("books.xml");</w:t>
      </w:r>
    </w:p>
    <w:p w:rsidR="00372281" w:rsidRPr="007A7A2C" w:rsidRDefault="00372281" w:rsidP="007A7A2C">
      <w:pPr>
        <w:pStyle w:val="KeinLeerraum"/>
        <w:shd w:val="clear" w:color="auto" w:fill="D9D9D9" w:themeFill="background1" w:themeFillShade="D9"/>
        <w:rPr>
          <w:sz w:val="20"/>
          <w:szCs w:val="20"/>
        </w:rPr>
      </w:pPr>
      <w:r w:rsidRPr="007A7A2C">
        <w:rPr>
          <w:sz w:val="20"/>
          <w:szCs w:val="20"/>
        </w:rPr>
        <w:t>x=xmlDoc.getElementsByTagName("title")[0].childNodes[0];</w:t>
      </w:r>
    </w:p>
    <w:p w:rsidR="00372281" w:rsidRDefault="00372281" w:rsidP="007A7A2C">
      <w:pPr>
        <w:pStyle w:val="KeinLeerraum"/>
        <w:shd w:val="clear" w:color="auto" w:fill="D9D9D9" w:themeFill="background1" w:themeFillShade="D9"/>
        <w:rPr>
          <w:sz w:val="20"/>
          <w:szCs w:val="20"/>
        </w:rPr>
      </w:pPr>
      <w:r w:rsidRPr="007A7A2C">
        <w:rPr>
          <w:sz w:val="20"/>
          <w:szCs w:val="20"/>
        </w:rPr>
        <w:t>x.nodeValue="Easy Italian";</w:t>
      </w:r>
    </w:p>
    <w:p w:rsidR="007A7A2C" w:rsidRDefault="007A7A2C" w:rsidP="007A7A2C"/>
    <w:p w:rsidR="007A7A2C" w:rsidRDefault="007A7A2C" w:rsidP="007A7A2C">
      <w:pPr>
        <w:pStyle w:val="berschrift2"/>
      </w:pPr>
      <w:bookmarkStart w:id="65" w:name="_Toc31984632"/>
      <w:r>
        <w:t>XML DOM Create Nodes</w:t>
      </w:r>
      <w:bookmarkEnd w:id="65"/>
    </w:p>
    <w:p w:rsidR="007A7A2C" w:rsidRDefault="007A7A2C" w:rsidP="007A7A2C">
      <w:pPr>
        <w:pStyle w:val="berschrift3"/>
      </w:pPr>
      <w:bookmarkStart w:id="66" w:name="_Toc31984633"/>
      <w:r>
        <w:t>Create a New Element Node</w:t>
      </w:r>
      <w:bookmarkEnd w:id="66"/>
    </w:p>
    <w:p w:rsidR="007A7A2C" w:rsidRDefault="007A7A2C" w:rsidP="007A7A2C">
      <w:pPr>
        <w:pStyle w:val="KeinLeerraum"/>
      </w:pPr>
      <w:r>
        <w:t>The createElement() method creates a new element node:</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newElement = xmlDoc.createElement("edition");</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xmlDoc.getElementsByTagName("book")[0].appendChild(newElement);</w:t>
      </w:r>
    </w:p>
    <w:p w:rsidR="007A7A2C" w:rsidRDefault="007A7A2C" w:rsidP="007A7A2C">
      <w:pPr>
        <w:pStyle w:val="KeinLeerraum"/>
      </w:pPr>
    </w:p>
    <w:p w:rsidR="007A7A2C" w:rsidRDefault="007A7A2C" w:rsidP="007A7A2C">
      <w:pPr>
        <w:pStyle w:val="berschrift3"/>
      </w:pPr>
      <w:bookmarkStart w:id="67" w:name="_Toc31984634"/>
      <w:r>
        <w:t>Create a New Attribute Node</w:t>
      </w:r>
      <w:bookmarkEnd w:id="67"/>
    </w:p>
    <w:p w:rsidR="007A7A2C" w:rsidRDefault="007A7A2C" w:rsidP="007A7A2C">
      <w:pPr>
        <w:pStyle w:val="KeinLeerraum"/>
      </w:pPr>
      <w:r>
        <w:t>The createAttribute() is used to create a new attribute node:</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newAtt = xmlDoc.createAttribute("edition");</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newAtt.nodeValue = "first";</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xmlDoc.getElementsByTagName("title")[0].setAttributeNode(newAtt);</w:t>
      </w:r>
    </w:p>
    <w:p w:rsidR="007A7A2C" w:rsidRDefault="007A7A2C" w:rsidP="007A7A2C">
      <w:pPr>
        <w:pStyle w:val="KeinLeerraum"/>
      </w:pPr>
    </w:p>
    <w:p w:rsidR="007A7A2C" w:rsidRDefault="007A7A2C" w:rsidP="007A7A2C">
      <w:pPr>
        <w:pStyle w:val="berschrift3"/>
      </w:pPr>
      <w:bookmarkStart w:id="68" w:name="_Toc31984635"/>
      <w:r>
        <w:t>Create an Attribute Using setAttribute()</w:t>
      </w:r>
      <w:bookmarkEnd w:id="68"/>
    </w:p>
    <w:p w:rsidR="007A7A2C" w:rsidRDefault="007A7A2C" w:rsidP="007A7A2C">
      <w:pPr>
        <w:pStyle w:val="KeinLeerraum"/>
      </w:pPr>
      <w:r>
        <w:t>Since the setAttribute() method creates a new attribute if the attribute does not exist, it can be used to create a new attribute.</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xmlDoc.getElementsByTagName('book')[0].setAttribute("edition","first");</w:t>
      </w:r>
    </w:p>
    <w:p w:rsidR="007A7A2C" w:rsidRDefault="007A7A2C" w:rsidP="007A7A2C">
      <w:pPr>
        <w:pStyle w:val="KeinLeerraum"/>
      </w:pPr>
    </w:p>
    <w:p w:rsidR="007A7A2C" w:rsidRDefault="007A7A2C" w:rsidP="007A7A2C">
      <w:pPr>
        <w:pStyle w:val="berschrift3"/>
      </w:pPr>
      <w:bookmarkStart w:id="69" w:name="_Toc31984636"/>
      <w:r>
        <w:t>Create a Text Node</w:t>
      </w:r>
      <w:bookmarkEnd w:id="69"/>
    </w:p>
    <w:p w:rsidR="007A7A2C" w:rsidRDefault="007A7A2C" w:rsidP="007A7A2C">
      <w:pPr>
        <w:pStyle w:val="KeinLeerraum"/>
      </w:pPr>
      <w:r>
        <w:t>The createTextNode() method creates a new text node:</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newEle = xmlDoc.createElement("edition");</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newText = xmlDoc.createTextNode("first");</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newEle.appendChild(newText);</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xmlDoc.getElementsByTagName("book")[0].appendChild(newEle);</w:t>
      </w:r>
    </w:p>
    <w:p w:rsidR="007A7A2C" w:rsidRDefault="007A7A2C" w:rsidP="007A7A2C">
      <w:pPr>
        <w:pStyle w:val="KeinLeerraum"/>
      </w:pPr>
    </w:p>
    <w:p w:rsidR="007A7A2C" w:rsidRDefault="007A7A2C" w:rsidP="007A7A2C">
      <w:pPr>
        <w:pStyle w:val="berschrift3"/>
      </w:pPr>
      <w:bookmarkStart w:id="70" w:name="_Toc31984637"/>
      <w:r>
        <w:t>Create a CDATA Section Node</w:t>
      </w:r>
      <w:bookmarkEnd w:id="70"/>
    </w:p>
    <w:p w:rsidR="007A7A2C" w:rsidRDefault="007A7A2C" w:rsidP="007A7A2C">
      <w:pPr>
        <w:pStyle w:val="KeinLeerraum"/>
      </w:pPr>
      <w:r>
        <w:t>The createCDATASection() method creates a new CDATA section node.</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newCDATA = xmlDoc.createCDATASection("Special Offer &amp; Book Sale");</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xmlDoc.getElementsByTagName("book")[0].appendChild(newCDATA);</w:t>
      </w:r>
    </w:p>
    <w:p w:rsidR="007A7A2C" w:rsidRDefault="007A7A2C" w:rsidP="007A7A2C">
      <w:pPr>
        <w:pStyle w:val="KeinLeerraum"/>
      </w:pPr>
    </w:p>
    <w:p w:rsidR="007A7A2C" w:rsidRDefault="007A7A2C" w:rsidP="007A7A2C">
      <w:pPr>
        <w:pStyle w:val="berschrift3"/>
      </w:pPr>
      <w:bookmarkStart w:id="71" w:name="_Toc31984638"/>
      <w:r>
        <w:t>Create a Comment Node</w:t>
      </w:r>
      <w:bookmarkEnd w:id="71"/>
    </w:p>
    <w:p w:rsidR="007A7A2C" w:rsidRDefault="007A7A2C" w:rsidP="007A7A2C">
      <w:pPr>
        <w:pStyle w:val="KeinLeerraum"/>
      </w:pPr>
      <w:r>
        <w:t>The createComment() method creates a new comment node.</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newComment = xmlDoc.createComment("Revised March 2015");</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xmlDoc.getElementsByTagName("book")[0].appendChild(newComment);</w:t>
      </w:r>
    </w:p>
    <w:p w:rsidR="007A7A2C" w:rsidRPr="007A7A2C" w:rsidRDefault="007A7A2C" w:rsidP="007A7A2C"/>
    <w:p w:rsidR="007A7A2C" w:rsidRDefault="007A7A2C" w:rsidP="007A7A2C">
      <w:pPr>
        <w:pStyle w:val="berschrift2"/>
      </w:pPr>
      <w:bookmarkStart w:id="72" w:name="_Toc31984639"/>
      <w:r>
        <w:t>XML DOM Add Nodes</w:t>
      </w:r>
      <w:bookmarkEnd w:id="72"/>
    </w:p>
    <w:p w:rsidR="007A7A2C" w:rsidRDefault="007A7A2C" w:rsidP="007A7A2C">
      <w:pPr>
        <w:pStyle w:val="berschrift3"/>
      </w:pPr>
      <w:bookmarkStart w:id="73" w:name="_Toc31984640"/>
      <w:r>
        <w:t>Add a Node - appendChild()</w:t>
      </w:r>
      <w:bookmarkEnd w:id="73"/>
    </w:p>
    <w:p w:rsidR="007A7A2C" w:rsidRDefault="007A7A2C" w:rsidP="007A7A2C">
      <w:pPr>
        <w:pStyle w:val="KeinLeerraum"/>
      </w:pPr>
      <w:r>
        <w:t>The appendChild() method adds a child node to an existing node.</w:t>
      </w:r>
    </w:p>
    <w:p w:rsidR="007A7A2C" w:rsidRDefault="007A7A2C" w:rsidP="007A7A2C">
      <w:pPr>
        <w:pStyle w:val="KeinLeerraum"/>
      </w:pPr>
      <w:r>
        <w:t>The new node is added (appended) after any existing child nodes.</w:t>
      </w:r>
    </w:p>
    <w:p w:rsidR="007A7A2C" w:rsidRPr="007A7A2C" w:rsidRDefault="007A7A2C" w:rsidP="007A7A2C">
      <w:pPr>
        <w:pStyle w:val="KeinLeerraum"/>
        <w:rPr>
          <w:b/>
          <w:bCs/>
        </w:rPr>
      </w:pPr>
      <w:r w:rsidRPr="007A7A2C">
        <w:rPr>
          <w:b/>
          <w:bCs/>
        </w:rPr>
        <w:t>Example</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newEle = xmlDoc.createElement("edition");</w:t>
      </w:r>
    </w:p>
    <w:p w:rsidR="007A7A2C" w:rsidRPr="007A7A2C" w:rsidRDefault="007A7A2C" w:rsidP="007A7A2C">
      <w:pPr>
        <w:pStyle w:val="KeinLeerraum"/>
        <w:shd w:val="clear" w:color="auto" w:fill="D9D9D9" w:themeFill="background1" w:themeFillShade="D9"/>
        <w:rPr>
          <w:sz w:val="20"/>
          <w:szCs w:val="20"/>
        </w:rPr>
      </w:pPr>
      <w:r w:rsidRPr="007A7A2C">
        <w:rPr>
          <w:sz w:val="20"/>
          <w:szCs w:val="20"/>
        </w:rPr>
        <w:t>xmlDoc.getElementsByTagName("book")[0].appendChild(newEle);</w:t>
      </w:r>
    </w:p>
    <w:p w:rsidR="007A7A2C" w:rsidRDefault="007A7A2C" w:rsidP="007A7A2C">
      <w:pPr>
        <w:pStyle w:val="KeinLeerraum"/>
      </w:pPr>
    </w:p>
    <w:p w:rsidR="007A7A2C" w:rsidRDefault="007A7A2C" w:rsidP="00FE6A9E">
      <w:pPr>
        <w:pStyle w:val="berschrift3"/>
      </w:pPr>
      <w:bookmarkStart w:id="74" w:name="_Toc31984641"/>
      <w:r>
        <w:t>Insert a Node - insertBefore()</w:t>
      </w:r>
      <w:bookmarkEnd w:id="74"/>
    </w:p>
    <w:p w:rsidR="007A7A2C" w:rsidRDefault="007A7A2C" w:rsidP="007A7A2C">
      <w:pPr>
        <w:pStyle w:val="KeinLeerraum"/>
      </w:pPr>
      <w:r>
        <w:t>The insertBefore() method inserts a node before a specified child node.</w:t>
      </w:r>
    </w:p>
    <w:p w:rsidR="007A7A2C" w:rsidRPr="00FE6A9E" w:rsidRDefault="007A7A2C" w:rsidP="007A7A2C">
      <w:pPr>
        <w:pStyle w:val="KeinLeerraum"/>
        <w:rPr>
          <w:b/>
          <w:bCs/>
        </w:rPr>
      </w:pPr>
      <w:r w:rsidRPr="00FE6A9E">
        <w:rPr>
          <w:b/>
          <w:bCs/>
        </w:rPr>
        <w:t>Example</w:t>
      </w:r>
    </w:p>
    <w:p w:rsidR="007A7A2C" w:rsidRPr="00FE6A9E" w:rsidRDefault="007A7A2C" w:rsidP="00FE6A9E">
      <w:pPr>
        <w:pStyle w:val="KeinLeerraum"/>
        <w:shd w:val="clear" w:color="auto" w:fill="D9D9D9" w:themeFill="background1" w:themeFillShade="D9"/>
        <w:rPr>
          <w:sz w:val="20"/>
          <w:szCs w:val="20"/>
        </w:rPr>
      </w:pPr>
      <w:r w:rsidRPr="00FE6A9E">
        <w:rPr>
          <w:sz w:val="20"/>
          <w:szCs w:val="20"/>
        </w:rPr>
        <w:t>newNode = xmlDoc.createElement("book");</w:t>
      </w:r>
    </w:p>
    <w:p w:rsidR="007A7A2C" w:rsidRPr="00FE6A9E" w:rsidRDefault="007A7A2C" w:rsidP="00FE6A9E">
      <w:pPr>
        <w:pStyle w:val="KeinLeerraum"/>
        <w:shd w:val="clear" w:color="auto" w:fill="D9D9D9" w:themeFill="background1" w:themeFillShade="D9"/>
        <w:rPr>
          <w:sz w:val="20"/>
          <w:szCs w:val="20"/>
        </w:rPr>
      </w:pPr>
      <w:r w:rsidRPr="00FE6A9E">
        <w:rPr>
          <w:sz w:val="20"/>
          <w:szCs w:val="20"/>
        </w:rPr>
        <w:t>x = xmlDoc.documentElement;</w:t>
      </w:r>
    </w:p>
    <w:p w:rsidR="007A7A2C" w:rsidRPr="00FE6A9E" w:rsidRDefault="007A7A2C" w:rsidP="00FE6A9E">
      <w:pPr>
        <w:pStyle w:val="KeinLeerraum"/>
        <w:shd w:val="clear" w:color="auto" w:fill="D9D9D9" w:themeFill="background1" w:themeFillShade="D9"/>
        <w:rPr>
          <w:sz w:val="20"/>
          <w:szCs w:val="20"/>
        </w:rPr>
      </w:pPr>
      <w:r w:rsidRPr="00FE6A9E">
        <w:rPr>
          <w:sz w:val="20"/>
          <w:szCs w:val="20"/>
        </w:rPr>
        <w:t>y = xmlDoc.getElementsByTagName("book")[3];</w:t>
      </w:r>
    </w:p>
    <w:p w:rsidR="007A7A2C" w:rsidRPr="00FE6A9E" w:rsidRDefault="007A7A2C" w:rsidP="00FE6A9E">
      <w:pPr>
        <w:pStyle w:val="KeinLeerraum"/>
        <w:shd w:val="clear" w:color="auto" w:fill="D9D9D9" w:themeFill="background1" w:themeFillShade="D9"/>
        <w:rPr>
          <w:sz w:val="20"/>
          <w:szCs w:val="20"/>
        </w:rPr>
      </w:pPr>
      <w:r w:rsidRPr="00FE6A9E">
        <w:rPr>
          <w:sz w:val="20"/>
          <w:szCs w:val="20"/>
        </w:rPr>
        <w:t>x.insertBefore(newNode,y);</w:t>
      </w:r>
    </w:p>
    <w:p w:rsidR="007A7A2C" w:rsidRDefault="007A7A2C" w:rsidP="007A7A2C">
      <w:pPr>
        <w:pStyle w:val="KeinLeerraum"/>
      </w:pPr>
    </w:p>
    <w:p w:rsidR="007A7A2C" w:rsidRDefault="007A7A2C" w:rsidP="00FE6A9E">
      <w:pPr>
        <w:pStyle w:val="berschrift3"/>
      </w:pPr>
      <w:bookmarkStart w:id="75" w:name="_Toc31984642"/>
      <w:r>
        <w:t>Add a New Attribute</w:t>
      </w:r>
      <w:bookmarkEnd w:id="75"/>
    </w:p>
    <w:p w:rsidR="007A7A2C" w:rsidRDefault="007A7A2C" w:rsidP="007A7A2C">
      <w:pPr>
        <w:pStyle w:val="KeinLeerraum"/>
      </w:pPr>
      <w:r>
        <w:t>The setAttribute() method sets the value of an attribute.</w:t>
      </w:r>
    </w:p>
    <w:p w:rsidR="007A7A2C" w:rsidRPr="00FE6A9E" w:rsidRDefault="007A7A2C" w:rsidP="007A7A2C">
      <w:pPr>
        <w:pStyle w:val="KeinLeerraum"/>
        <w:rPr>
          <w:b/>
          <w:bCs/>
        </w:rPr>
      </w:pPr>
      <w:r w:rsidRPr="00FE6A9E">
        <w:rPr>
          <w:b/>
          <w:bCs/>
        </w:rPr>
        <w:t>Example</w:t>
      </w:r>
    </w:p>
    <w:p w:rsidR="007A7A2C" w:rsidRPr="00FE6A9E" w:rsidRDefault="007A7A2C" w:rsidP="00FE6A9E">
      <w:pPr>
        <w:pStyle w:val="KeinLeerraum"/>
        <w:shd w:val="clear" w:color="auto" w:fill="D9D9D9" w:themeFill="background1" w:themeFillShade="D9"/>
        <w:rPr>
          <w:sz w:val="20"/>
          <w:szCs w:val="20"/>
        </w:rPr>
      </w:pPr>
      <w:r w:rsidRPr="00FE6A9E">
        <w:rPr>
          <w:sz w:val="20"/>
          <w:szCs w:val="20"/>
        </w:rPr>
        <w:t>xmlDoc.getElementsByTagName('book')[0].setAttribute("edition","first");</w:t>
      </w:r>
    </w:p>
    <w:p w:rsidR="007A7A2C" w:rsidRDefault="007A7A2C" w:rsidP="007A7A2C">
      <w:pPr>
        <w:pStyle w:val="KeinLeerraum"/>
      </w:pPr>
    </w:p>
    <w:p w:rsidR="007A7A2C" w:rsidRDefault="007A7A2C" w:rsidP="00FE6A9E">
      <w:pPr>
        <w:pStyle w:val="berschrift3"/>
      </w:pPr>
      <w:bookmarkStart w:id="76" w:name="_Toc31984643"/>
      <w:r>
        <w:t>Add Text to a Text Node - insertData()</w:t>
      </w:r>
      <w:bookmarkEnd w:id="76"/>
    </w:p>
    <w:p w:rsidR="007A7A2C" w:rsidRDefault="007A7A2C" w:rsidP="007A7A2C">
      <w:pPr>
        <w:pStyle w:val="KeinLeerraum"/>
      </w:pPr>
      <w:r>
        <w:t>The insertData() method inserts data into an existing text node.</w:t>
      </w:r>
    </w:p>
    <w:p w:rsidR="007A7A2C" w:rsidRPr="00FE6A9E" w:rsidRDefault="007A7A2C" w:rsidP="007A7A2C">
      <w:pPr>
        <w:pStyle w:val="KeinLeerraum"/>
        <w:rPr>
          <w:b/>
          <w:bCs/>
        </w:rPr>
      </w:pPr>
      <w:r w:rsidRPr="00FE6A9E">
        <w:rPr>
          <w:b/>
          <w:bCs/>
        </w:rPr>
        <w:t>Example</w:t>
      </w:r>
    </w:p>
    <w:p w:rsidR="00372281" w:rsidRPr="00FE6A9E" w:rsidRDefault="007A7A2C" w:rsidP="00FE6A9E">
      <w:pPr>
        <w:pStyle w:val="KeinLeerraum"/>
        <w:shd w:val="clear" w:color="auto" w:fill="D9D9D9" w:themeFill="background1" w:themeFillShade="D9"/>
        <w:rPr>
          <w:sz w:val="20"/>
          <w:szCs w:val="20"/>
        </w:rPr>
      </w:pPr>
      <w:r w:rsidRPr="00FE6A9E">
        <w:rPr>
          <w:sz w:val="20"/>
          <w:szCs w:val="20"/>
        </w:rPr>
        <w:t>xmlDoc.getElementsByTagName("title")[0].childNodes[0].insertData(0,"Easy ");</w:t>
      </w:r>
    </w:p>
    <w:p w:rsidR="00372281" w:rsidRDefault="00372281" w:rsidP="00372281">
      <w:pPr>
        <w:pStyle w:val="KeinLeerraum"/>
      </w:pPr>
    </w:p>
    <w:p w:rsidR="00FE6A9E" w:rsidRDefault="00FE6A9E" w:rsidP="00FE6A9E">
      <w:pPr>
        <w:pStyle w:val="berschrift2"/>
      </w:pPr>
      <w:bookmarkStart w:id="77" w:name="_Toc31984644"/>
      <w:r>
        <w:t>XML DOM Clone Nodes</w:t>
      </w:r>
      <w:bookmarkEnd w:id="77"/>
    </w:p>
    <w:p w:rsidR="00FE6A9E" w:rsidRDefault="00FE6A9E" w:rsidP="00FE6A9E">
      <w:pPr>
        <w:pStyle w:val="KeinLeerraum"/>
      </w:pPr>
      <w:r>
        <w:t>Copy a Node</w:t>
      </w:r>
    </w:p>
    <w:p w:rsidR="00FE6A9E" w:rsidRDefault="00FE6A9E" w:rsidP="00FE6A9E">
      <w:pPr>
        <w:pStyle w:val="KeinLeerraum"/>
      </w:pPr>
      <w:r>
        <w:t>The cloneNode() method creates a copy of a specified node.</w:t>
      </w:r>
    </w:p>
    <w:p w:rsidR="00FE6A9E" w:rsidRPr="00FE6A9E" w:rsidRDefault="00FE6A9E" w:rsidP="00FE6A9E">
      <w:pPr>
        <w:pStyle w:val="KeinLeerraum"/>
        <w:rPr>
          <w:b/>
          <w:bCs/>
        </w:rPr>
      </w:pPr>
      <w:r w:rsidRPr="00FE6A9E">
        <w:rPr>
          <w:b/>
          <w:bCs/>
        </w:rPr>
        <w:t>Example</w:t>
      </w:r>
    </w:p>
    <w:p w:rsidR="00FE6A9E" w:rsidRPr="00FE6A9E" w:rsidRDefault="00FE6A9E" w:rsidP="00FE6A9E">
      <w:pPr>
        <w:pStyle w:val="KeinLeerraum"/>
        <w:shd w:val="clear" w:color="auto" w:fill="D9D9D9" w:themeFill="background1" w:themeFillShade="D9"/>
        <w:rPr>
          <w:sz w:val="20"/>
          <w:szCs w:val="20"/>
        </w:rPr>
      </w:pPr>
      <w:r w:rsidRPr="00FE6A9E">
        <w:rPr>
          <w:sz w:val="20"/>
          <w:szCs w:val="20"/>
        </w:rPr>
        <w:t>oldNode = xmlDoc.getElementsByTagName('book')[0];</w:t>
      </w:r>
    </w:p>
    <w:p w:rsidR="00FE6A9E" w:rsidRPr="00FE6A9E" w:rsidRDefault="00FE6A9E" w:rsidP="00FE6A9E">
      <w:pPr>
        <w:pStyle w:val="KeinLeerraum"/>
        <w:shd w:val="clear" w:color="auto" w:fill="D9D9D9" w:themeFill="background1" w:themeFillShade="D9"/>
        <w:rPr>
          <w:sz w:val="20"/>
          <w:szCs w:val="20"/>
        </w:rPr>
      </w:pPr>
      <w:r w:rsidRPr="00FE6A9E">
        <w:rPr>
          <w:sz w:val="20"/>
          <w:szCs w:val="20"/>
        </w:rPr>
        <w:t>newNode = oldNode.cloneNode(true);</w:t>
      </w:r>
    </w:p>
    <w:p w:rsidR="00372281" w:rsidRPr="00160F4F" w:rsidRDefault="00FE6A9E" w:rsidP="00160F4F">
      <w:pPr>
        <w:pStyle w:val="KeinLeerraum"/>
        <w:shd w:val="clear" w:color="auto" w:fill="D9D9D9" w:themeFill="background1" w:themeFillShade="D9"/>
        <w:rPr>
          <w:sz w:val="20"/>
          <w:szCs w:val="20"/>
        </w:rPr>
      </w:pPr>
      <w:r w:rsidRPr="00FE6A9E">
        <w:rPr>
          <w:sz w:val="20"/>
          <w:szCs w:val="20"/>
        </w:rPr>
        <w:t>xmlDoc.documentElement.appendChild(newNode);</w:t>
      </w:r>
    </w:p>
    <w:p w:rsidR="00A0463A" w:rsidRDefault="00A0463A" w:rsidP="00A0463A">
      <w:pPr>
        <w:pStyle w:val="berschrift1"/>
        <w:jc w:val="center"/>
      </w:pPr>
      <w:bookmarkStart w:id="78" w:name="_Toc31984645"/>
      <w:r>
        <w:t>XPath Tutorial</w:t>
      </w:r>
      <w:bookmarkEnd w:id="78"/>
    </w:p>
    <w:p w:rsidR="00160F4F" w:rsidRPr="00160F4F" w:rsidRDefault="00160F4F" w:rsidP="00160F4F">
      <w:pPr>
        <w:pStyle w:val="KeinLeerraum"/>
        <w:rPr>
          <w:b/>
          <w:bCs/>
        </w:rPr>
      </w:pPr>
      <w:r w:rsidRPr="00160F4F">
        <w:rPr>
          <w:b/>
          <w:bCs/>
        </w:rPr>
        <w:t>What is XPath?</w:t>
      </w:r>
    </w:p>
    <w:p w:rsidR="00160F4F" w:rsidRDefault="00160F4F" w:rsidP="00160F4F">
      <w:pPr>
        <w:pStyle w:val="KeinLeerraum"/>
        <w:numPr>
          <w:ilvl w:val="0"/>
          <w:numId w:val="28"/>
        </w:numPr>
      </w:pPr>
      <w:r>
        <w:t>XPath is a major element in the XSLT standard.</w:t>
      </w:r>
    </w:p>
    <w:p w:rsidR="00160F4F" w:rsidRDefault="00160F4F" w:rsidP="00160F4F">
      <w:pPr>
        <w:pStyle w:val="KeinLeerraum"/>
        <w:numPr>
          <w:ilvl w:val="0"/>
          <w:numId w:val="28"/>
        </w:numPr>
      </w:pPr>
      <w:r>
        <w:t>XPath can be used to navigate through elements and attributes in an XML document.</w:t>
      </w:r>
    </w:p>
    <w:p w:rsidR="00160F4F" w:rsidRDefault="00160F4F" w:rsidP="00160F4F">
      <w:pPr>
        <w:pStyle w:val="KeinLeerraum"/>
        <w:numPr>
          <w:ilvl w:val="0"/>
          <w:numId w:val="28"/>
        </w:numPr>
      </w:pPr>
      <w:r>
        <w:t>XPath stands for XML Path Language</w:t>
      </w:r>
    </w:p>
    <w:p w:rsidR="00160F4F" w:rsidRDefault="00160F4F" w:rsidP="00160F4F">
      <w:pPr>
        <w:pStyle w:val="KeinLeerraum"/>
        <w:numPr>
          <w:ilvl w:val="0"/>
          <w:numId w:val="28"/>
        </w:numPr>
      </w:pPr>
      <w:r>
        <w:t>XPath uses "path like" syntax to identify and navigate nodes in an XML document</w:t>
      </w:r>
    </w:p>
    <w:p w:rsidR="00160F4F" w:rsidRDefault="00160F4F" w:rsidP="00160F4F">
      <w:pPr>
        <w:pStyle w:val="KeinLeerraum"/>
        <w:numPr>
          <w:ilvl w:val="0"/>
          <w:numId w:val="28"/>
        </w:numPr>
      </w:pPr>
      <w:r>
        <w:t>XPath contains over 200 built-in functions</w:t>
      </w:r>
    </w:p>
    <w:p w:rsidR="00160F4F" w:rsidRDefault="00160F4F" w:rsidP="00160F4F">
      <w:pPr>
        <w:pStyle w:val="KeinLeerraum"/>
        <w:numPr>
          <w:ilvl w:val="0"/>
          <w:numId w:val="28"/>
        </w:numPr>
      </w:pPr>
      <w:r>
        <w:t>XPath is a major element in the XSLT standard</w:t>
      </w:r>
    </w:p>
    <w:p w:rsidR="00160F4F" w:rsidRDefault="00160F4F" w:rsidP="00160F4F">
      <w:pPr>
        <w:pStyle w:val="KeinLeerraum"/>
        <w:numPr>
          <w:ilvl w:val="0"/>
          <w:numId w:val="28"/>
        </w:numPr>
      </w:pPr>
      <w:r>
        <w:t>XPath is a W3C recommendation</w:t>
      </w:r>
    </w:p>
    <w:p w:rsidR="00160F4F" w:rsidRDefault="00160F4F" w:rsidP="00160F4F">
      <w:pPr>
        <w:pStyle w:val="KeinLeerraum"/>
      </w:pPr>
    </w:p>
    <w:p w:rsidR="00160F4F" w:rsidRDefault="00160F4F" w:rsidP="00160F4F">
      <w:pPr>
        <w:pStyle w:val="berschrift2"/>
      </w:pPr>
      <w:bookmarkStart w:id="79" w:name="_Toc31984646"/>
      <w:r w:rsidRPr="00160F4F">
        <w:t>XPath Syntax</w:t>
      </w:r>
      <w:bookmarkEnd w:id="79"/>
    </w:p>
    <w:p w:rsidR="00160F4F" w:rsidRDefault="00160F4F" w:rsidP="00160F4F">
      <w:pPr>
        <w:pStyle w:val="KeinLeerraum"/>
      </w:pPr>
      <w:r w:rsidRPr="00160F4F">
        <w:t>XPath uses path expressions to select nodes or node-sets in an XML document. The node is selected by following a path or steps.</w:t>
      </w:r>
    </w:p>
    <w:p w:rsidR="00160F4F" w:rsidRDefault="00160F4F" w:rsidP="00160F4F">
      <w:pPr>
        <w:pStyle w:val="KeinLeerraum"/>
      </w:pPr>
    </w:p>
    <w:p w:rsidR="00160F4F" w:rsidRDefault="00160F4F" w:rsidP="00160F4F">
      <w:pPr>
        <w:pStyle w:val="berschrift2"/>
      </w:pPr>
      <w:bookmarkStart w:id="80" w:name="_Toc31984647"/>
      <w:r w:rsidRPr="00160F4F">
        <w:t>Selecting Nodes</w:t>
      </w:r>
      <w:bookmarkEnd w:id="80"/>
    </w:p>
    <w:p w:rsidR="00160F4F" w:rsidRDefault="00160F4F" w:rsidP="00160F4F">
      <w:pPr>
        <w:pStyle w:val="KeinLeerraum"/>
      </w:pPr>
      <w:r w:rsidRPr="00160F4F">
        <w:t>XPath uses path expressions to select nodes in an XML document. The node is selected by following a path or steps. The most useful path expressions are listed below:</w:t>
      </w:r>
    </w:p>
    <w:p w:rsidR="00160F4F" w:rsidRDefault="00160F4F" w:rsidP="00160F4F">
      <w:pPr>
        <w:pStyle w:val="KeinLeerraum"/>
      </w:pPr>
      <w:r>
        <w:rPr>
          <w:noProof/>
          <w:lang w:val="de-DE" w:eastAsia="de-DE"/>
        </w:rPr>
        <w:drawing>
          <wp:inline distT="0" distB="0" distL="0" distR="0" wp14:anchorId="72B918AA" wp14:editId="68FA5C41">
            <wp:extent cx="5943600" cy="2046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6605"/>
                    </a:xfrm>
                    <a:prstGeom prst="rect">
                      <a:avLst/>
                    </a:prstGeom>
                  </pic:spPr>
                </pic:pic>
              </a:graphicData>
            </a:graphic>
          </wp:inline>
        </w:drawing>
      </w:r>
    </w:p>
    <w:p w:rsidR="00160F4F" w:rsidRDefault="00160F4F" w:rsidP="00160F4F">
      <w:pPr>
        <w:pStyle w:val="KeinLeerraum"/>
      </w:pPr>
    </w:p>
    <w:p w:rsidR="00160F4F" w:rsidRDefault="00160F4F" w:rsidP="00160F4F">
      <w:pPr>
        <w:pStyle w:val="KeinLeerraum"/>
      </w:pPr>
      <w:r w:rsidRPr="00160F4F">
        <w:t>In the table below we have listed some path expressions and the result of the expressions:</w:t>
      </w:r>
    </w:p>
    <w:p w:rsidR="00160F4F" w:rsidRDefault="00160F4F" w:rsidP="00160F4F">
      <w:pPr>
        <w:pStyle w:val="KeinLeerraum"/>
      </w:pPr>
    </w:p>
    <w:p w:rsidR="00160F4F" w:rsidRDefault="00160F4F" w:rsidP="00160F4F">
      <w:pPr>
        <w:pStyle w:val="KeinLeerraum"/>
      </w:pPr>
      <w:r>
        <w:rPr>
          <w:noProof/>
          <w:lang w:val="de-DE" w:eastAsia="de-DE"/>
        </w:rPr>
        <w:drawing>
          <wp:inline distT="0" distB="0" distL="0" distR="0" wp14:anchorId="12D1C3B5" wp14:editId="40339765">
            <wp:extent cx="5943600" cy="2575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5560"/>
                    </a:xfrm>
                    <a:prstGeom prst="rect">
                      <a:avLst/>
                    </a:prstGeom>
                  </pic:spPr>
                </pic:pic>
              </a:graphicData>
            </a:graphic>
          </wp:inline>
        </w:drawing>
      </w:r>
    </w:p>
    <w:p w:rsidR="00160F4F" w:rsidRDefault="00160F4F" w:rsidP="00160F4F">
      <w:pPr>
        <w:pStyle w:val="KeinLeerraum"/>
      </w:pPr>
    </w:p>
    <w:p w:rsidR="005E1F2F" w:rsidRDefault="005E1F2F" w:rsidP="005E1F2F">
      <w:pPr>
        <w:pStyle w:val="berschrift2"/>
      </w:pPr>
      <w:bookmarkStart w:id="81" w:name="_Toc31984648"/>
      <w:r>
        <w:t>Predicates</w:t>
      </w:r>
      <w:bookmarkEnd w:id="81"/>
    </w:p>
    <w:p w:rsidR="005E1F2F" w:rsidRDefault="005E1F2F" w:rsidP="005E1F2F">
      <w:pPr>
        <w:pStyle w:val="KeinLeerraum"/>
      </w:pPr>
      <w:r>
        <w:t>Predicates are used to find a specific node or a node that contains a specific value.</w:t>
      </w:r>
    </w:p>
    <w:p w:rsidR="005E1F2F" w:rsidRDefault="005E1F2F" w:rsidP="005E1F2F">
      <w:pPr>
        <w:pStyle w:val="KeinLeerraum"/>
      </w:pPr>
      <w:r>
        <w:t>Predicates are always embedded in square brackets.</w:t>
      </w:r>
    </w:p>
    <w:p w:rsidR="00160F4F" w:rsidRDefault="005E1F2F" w:rsidP="005E1F2F">
      <w:pPr>
        <w:pStyle w:val="KeinLeerraum"/>
      </w:pPr>
      <w:r>
        <w:t>In the table below we have listed some path expressions with predicates and the result of the expressions:</w:t>
      </w:r>
    </w:p>
    <w:p w:rsidR="00160F4F" w:rsidRDefault="005E1F2F" w:rsidP="00160F4F">
      <w:pPr>
        <w:pStyle w:val="KeinLeerraum"/>
      </w:pPr>
      <w:r>
        <w:rPr>
          <w:noProof/>
          <w:lang w:val="de-DE" w:eastAsia="de-DE"/>
        </w:rPr>
        <w:drawing>
          <wp:inline distT="0" distB="0" distL="0" distR="0" wp14:anchorId="6E9A1AC6" wp14:editId="34BDB819">
            <wp:extent cx="59436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38500"/>
                    </a:xfrm>
                    <a:prstGeom prst="rect">
                      <a:avLst/>
                    </a:prstGeom>
                  </pic:spPr>
                </pic:pic>
              </a:graphicData>
            </a:graphic>
          </wp:inline>
        </w:drawing>
      </w:r>
    </w:p>
    <w:p w:rsidR="005E1F2F" w:rsidRDefault="005E1F2F" w:rsidP="00160F4F">
      <w:pPr>
        <w:pStyle w:val="KeinLeerraum"/>
      </w:pPr>
    </w:p>
    <w:p w:rsidR="005E1F2F" w:rsidRDefault="005E1F2F" w:rsidP="005E1F2F">
      <w:pPr>
        <w:pStyle w:val="berschrift2"/>
      </w:pPr>
      <w:bookmarkStart w:id="82" w:name="_Toc31984649"/>
      <w:r>
        <w:t>Selecting Unknown Nodes</w:t>
      </w:r>
      <w:bookmarkEnd w:id="82"/>
    </w:p>
    <w:p w:rsidR="005E1F2F" w:rsidRDefault="005E1F2F" w:rsidP="005E1F2F">
      <w:pPr>
        <w:pStyle w:val="KeinLeerraum"/>
      </w:pPr>
      <w:r>
        <w:t>XPath wildcards can be used to select unknown XML nodes.</w:t>
      </w:r>
    </w:p>
    <w:p w:rsidR="005E1F2F" w:rsidRDefault="005E1F2F" w:rsidP="005E1F2F">
      <w:pPr>
        <w:pStyle w:val="KeinLeerraum"/>
      </w:pPr>
      <w:r>
        <w:rPr>
          <w:noProof/>
          <w:lang w:val="de-DE" w:eastAsia="de-DE"/>
        </w:rPr>
        <w:drawing>
          <wp:inline distT="0" distB="0" distL="0" distR="0" wp14:anchorId="6BA5781C" wp14:editId="53F2A319">
            <wp:extent cx="594360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63140"/>
                    </a:xfrm>
                    <a:prstGeom prst="rect">
                      <a:avLst/>
                    </a:prstGeom>
                  </pic:spPr>
                </pic:pic>
              </a:graphicData>
            </a:graphic>
          </wp:inline>
        </w:drawing>
      </w:r>
    </w:p>
    <w:p w:rsidR="005E1F2F" w:rsidRDefault="005E1F2F" w:rsidP="005E1F2F">
      <w:pPr>
        <w:pStyle w:val="KeinLeerraum"/>
      </w:pPr>
    </w:p>
    <w:p w:rsidR="005E1F2F" w:rsidRDefault="005E1F2F" w:rsidP="005E1F2F">
      <w:pPr>
        <w:pStyle w:val="berschrift2"/>
      </w:pPr>
      <w:bookmarkStart w:id="83" w:name="_Toc31984650"/>
      <w:r>
        <w:t>Selecting Several Paths</w:t>
      </w:r>
      <w:bookmarkEnd w:id="83"/>
    </w:p>
    <w:p w:rsidR="005E1F2F" w:rsidRDefault="005E1F2F" w:rsidP="005E1F2F">
      <w:pPr>
        <w:pStyle w:val="KeinLeerraum"/>
      </w:pPr>
      <w:r>
        <w:t>By using the | operator in an XPath expression you can select several paths.</w:t>
      </w:r>
    </w:p>
    <w:p w:rsidR="005E1F2F" w:rsidRDefault="005E1F2F" w:rsidP="005E1F2F">
      <w:pPr>
        <w:pStyle w:val="KeinLeerraum"/>
      </w:pPr>
      <w:r>
        <w:t>In the table below we have listed some path expressions and the result of the expressions:</w:t>
      </w:r>
    </w:p>
    <w:p w:rsidR="005E1F2F" w:rsidRDefault="005E1F2F" w:rsidP="00160F4F">
      <w:pPr>
        <w:pStyle w:val="KeinLeerraum"/>
      </w:pPr>
      <w:r>
        <w:rPr>
          <w:noProof/>
          <w:lang w:val="de-DE" w:eastAsia="de-DE"/>
        </w:rPr>
        <w:drawing>
          <wp:inline distT="0" distB="0" distL="0" distR="0" wp14:anchorId="1E09AB55" wp14:editId="632396C1">
            <wp:extent cx="5943600" cy="1084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84580"/>
                    </a:xfrm>
                    <a:prstGeom prst="rect">
                      <a:avLst/>
                    </a:prstGeom>
                  </pic:spPr>
                </pic:pic>
              </a:graphicData>
            </a:graphic>
          </wp:inline>
        </w:drawing>
      </w:r>
    </w:p>
    <w:p w:rsidR="005E1F2F" w:rsidRDefault="005E1F2F" w:rsidP="00160F4F">
      <w:pPr>
        <w:pStyle w:val="KeinLeerraum"/>
      </w:pPr>
    </w:p>
    <w:p w:rsidR="005E1F2F" w:rsidRDefault="005E1F2F" w:rsidP="005E1F2F">
      <w:pPr>
        <w:pStyle w:val="berschrift2"/>
      </w:pPr>
      <w:bookmarkStart w:id="84" w:name="_Toc31984651"/>
      <w:r>
        <w:t>XPath Axes</w:t>
      </w:r>
      <w:bookmarkEnd w:id="84"/>
    </w:p>
    <w:p w:rsidR="005E1F2F" w:rsidRDefault="005E1F2F" w:rsidP="005E1F2F">
      <w:pPr>
        <w:pStyle w:val="KeinLeerraum"/>
      </w:pPr>
      <w:r>
        <w:t>An axis represents a relationship to the context (current) node, and is used to locate nodes relative to that node on the tree.</w:t>
      </w:r>
    </w:p>
    <w:p w:rsidR="00160F4F" w:rsidRDefault="005E1F2F" w:rsidP="00160F4F">
      <w:pPr>
        <w:pStyle w:val="KeinLeerraum"/>
      </w:pPr>
      <w:r>
        <w:rPr>
          <w:noProof/>
          <w:lang w:val="de-DE" w:eastAsia="de-DE"/>
        </w:rPr>
        <w:drawing>
          <wp:inline distT="0" distB="0" distL="0" distR="0" wp14:anchorId="789994C6" wp14:editId="5C27795A">
            <wp:extent cx="5943600" cy="3675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75380"/>
                    </a:xfrm>
                    <a:prstGeom prst="rect">
                      <a:avLst/>
                    </a:prstGeom>
                  </pic:spPr>
                </pic:pic>
              </a:graphicData>
            </a:graphic>
          </wp:inline>
        </w:drawing>
      </w:r>
    </w:p>
    <w:p w:rsidR="005E1F2F" w:rsidRDefault="005E1F2F" w:rsidP="00160F4F">
      <w:pPr>
        <w:pStyle w:val="KeinLeerraum"/>
      </w:pPr>
    </w:p>
    <w:p w:rsidR="005E1F2F" w:rsidRDefault="005E1F2F" w:rsidP="005E1F2F">
      <w:pPr>
        <w:pStyle w:val="berschrift2"/>
      </w:pPr>
      <w:bookmarkStart w:id="85" w:name="_Toc31984652"/>
      <w:r>
        <w:t>Location Path Expression</w:t>
      </w:r>
      <w:bookmarkEnd w:id="85"/>
    </w:p>
    <w:p w:rsidR="005E1F2F" w:rsidRDefault="005E1F2F" w:rsidP="005E1F2F">
      <w:pPr>
        <w:pStyle w:val="KeinLeerraum"/>
      </w:pPr>
      <w:r>
        <w:t>A location path can be absolute or relative.</w:t>
      </w:r>
    </w:p>
    <w:p w:rsidR="005E1F2F" w:rsidRDefault="005E1F2F" w:rsidP="005E1F2F">
      <w:pPr>
        <w:pStyle w:val="KeinLeerraum"/>
      </w:pPr>
      <w:r>
        <w:t>An absolute location path starts with a slash ( / ) and a relative location path does not. In both cases the location path consists of one or more steps, each separated by a slash:</w:t>
      </w:r>
    </w:p>
    <w:p w:rsidR="005E1F2F" w:rsidRDefault="005E1F2F" w:rsidP="005E1F2F">
      <w:pPr>
        <w:pStyle w:val="KeinLeerraum"/>
      </w:pPr>
    </w:p>
    <w:p w:rsidR="005E1F2F" w:rsidRPr="005E1F2F" w:rsidRDefault="005E1F2F" w:rsidP="005E1F2F">
      <w:pPr>
        <w:pStyle w:val="KeinLeerraum"/>
        <w:shd w:val="clear" w:color="auto" w:fill="D9D9D9" w:themeFill="background1" w:themeFillShade="D9"/>
        <w:rPr>
          <w:sz w:val="20"/>
          <w:szCs w:val="20"/>
        </w:rPr>
      </w:pPr>
      <w:r w:rsidRPr="005E1F2F">
        <w:rPr>
          <w:sz w:val="20"/>
          <w:szCs w:val="20"/>
        </w:rPr>
        <w:t>An absolute location path:</w:t>
      </w:r>
    </w:p>
    <w:p w:rsidR="005E1F2F" w:rsidRPr="005E1F2F" w:rsidRDefault="005E1F2F" w:rsidP="005E1F2F">
      <w:pPr>
        <w:pStyle w:val="KeinLeerraum"/>
        <w:shd w:val="clear" w:color="auto" w:fill="D9D9D9" w:themeFill="background1" w:themeFillShade="D9"/>
        <w:rPr>
          <w:sz w:val="20"/>
          <w:szCs w:val="20"/>
        </w:rPr>
      </w:pPr>
      <w:r w:rsidRPr="005E1F2F">
        <w:rPr>
          <w:sz w:val="20"/>
          <w:szCs w:val="20"/>
        </w:rPr>
        <w:t>/step/step/...</w:t>
      </w:r>
    </w:p>
    <w:p w:rsidR="005E1F2F" w:rsidRPr="005E1F2F" w:rsidRDefault="005E1F2F" w:rsidP="005E1F2F">
      <w:pPr>
        <w:pStyle w:val="KeinLeerraum"/>
        <w:shd w:val="clear" w:color="auto" w:fill="D9D9D9" w:themeFill="background1" w:themeFillShade="D9"/>
        <w:rPr>
          <w:sz w:val="20"/>
          <w:szCs w:val="20"/>
        </w:rPr>
      </w:pPr>
    </w:p>
    <w:p w:rsidR="005E1F2F" w:rsidRPr="005E1F2F" w:rsidRDefault="005E1F2F" w:rsidP="005E1F2F">
      <w:pPr>
        <w:pStyle w:val="KeinLeerraum"/>
        <w:shd w:val="clear" w:color="auto" w:fill="D9D9D9" w:themeFill="background1" w:themeFillShade="D9"/>
        <w:rPr>
          <w:sz w:val="20"/>
          <w:szCs w:val="20"/>
        </w:rPr>
      </w:pPr>
      <w:r w:rsidRPr="005E1F2F">
        <w:rPr>
          <w:sz w:val="20"/>
          <w:szCs w:val="20"/>
        </w:rPr>
        <w:t>A relative location path:</w:t>
      </w:r>
    </w:p>
    <w:p w:rsidR="005E1F2F" w:rsidRPr="005E1F2F" w:rsidRDefault="005E1F2F" w:rsidP="005E1F2F">
      <w:pPr>
        <w:pStyle w:val="KeinLeerraum"/>
        <w:shd w:val="clear" w:color="auto" w:fill="D9D9D9" w:themeFill="background1" w:themeFillShade="D9"/>
        <w:rPr>
          <w:sz w:val="20"/>
          <w:szCs w:val="20"/>
        </w:rPr>
      </w:pPr>
      <w:r w:rsidRPr="005E1F2F">
        <w:rPr>
          <w:sz w:val="20"/>
          <w:szCs w:val="20"/>
        </w:rPr>
        <w:t>step/step/...</w:t>
      </w:r>
    </w:p>
    <w:p w:rsidR="005E1F2F" w:rsidRDefault="005E1F2F" w:rsidP="005E1F2F">
      <w:pPr>
        <w:pStyle w:val="KeinLeerraum"/>
      </w:pPr>
    </w:p>
    <w:p w:rsidR="005E1F2F" w:rsidRDefault="005E1F2F" w:rsidP="005E1F2F">
      <w:pPr>
        <w:pStyle w:val="KeinLeerraum"/>
      </w:pPr>
      <w:r>
        <w:t>Each step is evaluated against the nodes in the current node-set.</w:t>
      </w:r>
    </w:p>
    <w:p w:rsidR="005E1F2F" w:rsidRDefault="005E1F2F" w:rsidP="005E1F2F">
      <w:pPr>
        <w:pStyle w:val="KeinLeerraum"/>
      </w:pPr>
      <w:r>
        <w:t>A step consists of:</w:t>
      </w:r>
    </w:p>
    <w:p w:rsidR="005E1F2F" w:rsidRDefault="005E1F2F" w:rsidP="005E1F2F">
      <w:pPr>
        <w:pStyle w:val="KeinLeerraum"/>
        <w:numPr>
          <w:ilvl w:val="0"/>
          <w:numId w:val="29"/>
        </w:numPr>
      </w:pPr>
      <w:r>
        <w:t>an axis (defines the tree-relationship between the selected nodes and the current node)</w:t>
      </w:r>
    </w:p>
    <w:p w:rsidR="005E1F2F" w:rsidRDefault="005E1F2F" w:rsidP="005E1F2F">
      <w:pPr>
        <w:pStyle w:val="KeinLeerraum"/>
        <w:numPr>
          <w:ilvl w:val="0"/>
          <w:numId w:val="29"/>
        </w:numPr>
      </w:pPr>
      <w:r>
        <w:t>a node-test (identifies a node within an axis)</w:t>
      </w:r>
    </w:p>
    <w:p w:rsidR="005E1F2F" w:rsidRDefault="005E1F2F" w:rsidP="005E1F2F">
      <w:pPr>
        <w:pStyle w:val="KeinLeerraum"/>
        <w:numPr>
          <w:ilvl w:val="0"/>
          <w:numId w:val="29"/>
        </w:numPr>
      </w:pPr>
      <w:r>
        <w:t>zero or more predicates (to further refine the selected node-set)</w:t>
      </w:r>
    </w:p>
    <w:p w:rsidR="005E1F2F" w:rsidRDefault="005E1F2F" w:rsidP="005E1F2F">
      <w:pPr>
        <w:pStyle w:val="KeinLeerraum"/>
      </w:pPr>
      <w:r>
        <w:t>The syntax for a location step is:</w:t>
      </w:r>
    </w:p>
    <w:p w:rsidR="005E1F2F" w:rsidRPr="005E1F2F" w:rsidRDefault="005E1F2F" w:rsidP="005E1F2F">
      <w:pPr>
        <w:pStyle w:val="KeinLeerraum"/>
        <w:shd w:val="clear" w:color="auto" w:fill="D9D9D9" w:themeFill="background1" w:themeFillShade="D9"/>
        <w:rPr>
          <w:sz w:val="20"/>
          <w:szCs w:val="20"/>
        </w:rPr>
      </w:pPr>
      <w:r w:rsidRPr="005E1F2F">
        <w:rPr>
          <w:sz w:val="20"/>
          <w:szCs w:val="20"/>
        </w:rPr>
        <w:t>axisname::nodetest[predicate]</w:t>
      </w:r>
    </w:p>
    <w:p w:rsidR="005E1F2F" w:rsidRDefault="005E1F2F" w:rsidP="005E1F2F">
      <w:r>
        <w:rPr>
          <w:noProof/>
          <w:lang w:val="de-DE" w:eastAsia="de-DE"/>
        </w:rPr>
        <w:drawing>
          <wp:inline distT="0" distB="0" distL="0" distR="0" wp14:anchorId="71C6670B" wp14:editId="79EB9FA6">
            <wp:extent cx="5943600" cy="2699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99385"/>
                    </a:xfrm>
                    <a:prstGeom prst="rect">
                      <a:avLst/>
                    </a:prstGeom>
                  </pic:spPr>
                </pic:pic>
              </a:graphicData>
            </a:graphic>
          </wp:inline>
        </w:drawing>
      </w:r>
    </w:p>
    <w:p w:rsidR="005E1F2F" w:rsidRPr="00A0463A" w:rsidRDefault="005E1F2F" w:rsidP="00A0463A"/>
    <w:p w:rsidR="00A0463A" w:rsidRDefault="00A0463A" w:rsidP="00A0463A">
      <w:pPr>
        <w:pStyle w:val="berschrift1"/>
        <w:jc w:val="center"/>
      </w:pPr>
      <w:bookmarkStart w:id="86" w:name="_Toc31984653"/>
      <w:r>
        <w:t>XSLT Introduction</w:t>
      </w:r>
      <w:bookmarkEnd w:id="86"/>
    </w:p>
    <w:p w:rsidR="001B325D" w:rsidRDefault="001B325D" w:rsidP="001B325D">
      <w:pPr>
        <w:pStyle w:val="KeinLeerraum"/>
        <w:numPr>
          <w:ilvl w:val="0"/>
          <w:numId w:val="30"/>
        </w:numPr>
      </w:pPr>
      <w:r>
        <w:t>XSL (eXtensible Stylesheet Language) is a styling language for XML.</w:t>
      </w:r>
    </w:p>
    <w:p w:rsidR="001B325D" w:rsidRDefault="001B325D" w:rsidP="001B325D">
      <w:pPr>
        <w:pStyle w:val="KeinLeerraum"/>
        <w:numPr>
          <w:ilvl w:val="0"/>
          <w:numId w:val="30"/>
        </w:numPr>
      </w:pPr>
      <w:r>
        <w:t>XSLT stands for XSL Transformations.</w:t>
      </w:r>
    </w:p>
    <w:p w:rsidR="001B325D" w:rsidRDefault="001B325D" w:rsidP="001B325D">
      <w:pPr>
        <w:pStyle w:val="KeinLeerraum"/>
        <w:numPr>
          <w:ilvl w:val="0"/>
          <w:numId w:val="30"/>
        </w:numPr>
      </w:pPr>
      <w:r>
        <w:t>This tutorial will teach you how to use XSLT to transform XML documents into other formats (like transforming XML into HTML).</w:t>
      </w:r>
    </w:p>
    <w:p w:rsidR="001B325D" w:rsidRDefault="001B325D" w:rsidP="001B325D">
      <w:pPr>
        <w:pStyle w:val="KeinLeerraum"/>
      </w:pPr>
    </w:p>
    <w:p w:rsidR="001B325D" w:rsidRDefault="001B325D" w:rsidP="001B325D">
      <w:pPr>
        <w:pStyle w:val="berschrift2"/>
      </w:pPr>
      <w:bookmarkStart w:id="87" w:name="_Toc31984654"/>
      <w:r>
        <w:t>XSL(T) Languages</w:t>
      </w:r>
      <w:bookmarkEnd w:id="87"/>
    </w:p>
    <w:p w:rsidR="001B325D" w:rsidRDefault="001B325D" w:rsidP="001B325D">
      <w:pPr>
        <w:pStyle w:val="KeinLeerraum"/>
        <w:numPr>
          <w:ilvl w:val="0"/>
          <w:numId w:val="31"/>
        </w:numPr>
      </w:pPr>
      <w:r>
        <w:t>XSLT is a language for transforming XML documents.</w:t>
      </w:r>
    </w:p>
    <w:p w:rsidR="001B325D" w:rsidRDefault="001B325D" w:rsidP="001B325D">
      <w:pPr>
        <w:pStyle w:val="KeinLeerraum"/>
        <w:numPr>
          <w:ilvl w:val="0"/>
          <w:numId w:val="31"/>
        </w:numPr>
      </w:pPr>
      <w:r>
        <w:t>XPath is a language for navigating in XML documents.</w:t>
      </w:r>
    </w:p>
    <w:p w:rsidR="001B325D" w:rsidRDefault="001B325D" w:rsidP="001B325D">
      <w:pPr>
        <w:pStyle w:val="KeinLeerraum"/>
        <w:numPr>
          <w:ilvl w:val="0"/>
          <w:numId w:val="31"/>
        </w:numPr>
      </w:pPr>
      <w:r>
        <w:t>XQuery is a language for querying XML documents.</w:t>
      </w:r>
    </w:p>
    <w:p w:rsidR="001B325D" w:rsidRDefault="001B325D" w:rsidP="001B325D">
      <w:pPr>
        <w:pStyle w:val="KeinLeerraum"/>
      </w:pPr>
    </w:p>
    <w:p w:rsidR="001B325D" w:rsidRDefault="001B325D" w:rsidP="001B325D">
      <w:pPr>
        <w:pStyle w:val="KeinLeerraum"/>
      </w:pPr>
    </w:p>
    <w:p w:rsidR="001B325D" w:rsidRDefault="001B325D" w:rsidP="000B3FEC">
      <w:pPr>
        <w:pStyle w:val="berschrift3"/>
      </w:pPr>
      <w:bookmarkStart w:id="88" w:name="_Toc31984655"/>
      <w:r>
        <w:t>It Started with XSL</w:t>
      </w:r>
      <w:bookmarkEnd w:id="88"/>
    </w:p>
    <w:p w:rsidR="001B325D" w:rsidRDefault="001B325D" w:rsidP="001B325D">
      <w:pPr>
        <w:pStyle w:val="KeinLeerraum"/>
        <w:numPr>
          <w:ilvl w:val="0"/>
          <w:numId w:val="32"/>
        </w:numPr>
      </w:pPr>
      <w:r>
        <w:t>XSL stands for EXtensible Stylesheet Language.</w:t>
      </w:r>
    </w:p>
    <w:p w:rsidR="001B325D" w:rsidRDefault="001B325D" w:rsidP="001B325D">
      <w:pPr>
        <w:pStyle w:val="KeinLeerraum"/>
        <w:numPr>
          <w:ilvl w:val="0"/>
          <w:numId w:val="32"/>
        </w:numPr>
      </w:pPr>
      <w:r>
        <w:t>The World Wide Web Consortium (W3C) started to develop XSL because there was a need for an XML-based Stylesheet Language.</w:t>
      </w:r>
    </w:p>
    <w:p w:rsidR="001B325D" w:rsidRDefault="001B325D" w:rsidP="001B325D">
      <w:pPr>
        <w:pStyle w:val="KeinLeerraum"/>
      </w:pPr>
    </w:p>
    <w:p w:rsidR="001B325D" w:rsidRDefault="001B325D" w:rsidP="000B3FEC">
      <w:pPr>
        <w:pStyle w:val="berschrift3"/>
      </w:pPr>
      <w:bookmarkStart w:id="89" w:name="_Toc31984656"/>
      <w:r>
        <w:t>CSS = Style Sheets for HTML</w:t>
      </w:r>
      <w:bookmarkEnd w:id="89"/>
    </w:p>
    <w:p w:rsidR="001B325D" w:rsidRDefault="001B325D" w:rsidP="001B325D">
      <w:pPr>
        <w:pStyle w:val="KeinLeerraum"/>
      </w:pPr>
      <w:r>
        <w:t>HTML uses predefined tags. The meaning of, and how to display each tag is well understood.</w:t>
      </w:r>
    </w:p>
    <w:p w:rsidR="001B325D" w:rsidRDefault="001B325D" w:rsidP="001B325D">
      <w:pPr>
        <w:pStyle w:val="KeinLeerraum"/>
      </w:pPr>
      <w:r>
        <w:t xml:space="preserve">CSS is used to add styles to HTML elements. </w:t>
      </w:r>
    </w:p>
    <w:p w:rsidR="001B325D" w:rsidRDefault="001B325D" w:rsidP="001B325D">
      <w:pPr>
        <w:pStyle w:val="KeinLeerraum"/>
      </w:pPr>
    </w:p>
    <w:p w:rsidR="001B325D" w:rsidRDefault="001B325D" w:rsidP="000B3FEC">
      <w:pPr>
        <w:pStyle w:val="berschrift3"/>
      </w:pPr>
      <w:bookmarkStart w:id="90" w:name="_Toc31984657"/>
      <w:r>
        <w:t>XSL = Style Sheets for XML</w:t>
      </w:r>
      <w:bookmarkEnd w:id="90"/>
    </w:p>
    <w:p w:rsidR="001B325D" w:rsidRDefault="001B325D" w:rsidP="000B3FEC">
      <w:pPr>
        <w:pStyle w:val="KeinLeerraum"/>
        <w:numPr>
          <w:ilvl w:val="0"/>
          <w:numId w:val="33"/>
        </w:numPr>
      </w:pPr>
      <w:r>
        <w:t>XML does not use predefined tags, and therefore the meaning of each tag is not well understood.</w:t>
      </w:r>
    </w:p>
    <w:p w:rsidR="001B325D" w:rsidRDefault="001B325D" w:rsidP="000B3FEC">
      <w:pPr>
        <w:pStyle w:val="KeinLeerraum"/>
        <w:numPr>
          <w:ilvl w:val="0"/>
          <w:numId w:val="33"/>
        </w:numPr>
      </w:pPr>
      <w:r>
        <w:t>A &lt;table&gt; element could indicate an HTML table, a piece of furniture, or something else - and browsers do not know how to display it!</w:t>
      </w:r>
    </w:p>
    <w:p w:rsidR="001B325D" w:rsidRDefault="001B325D" w:rsidP="000B3FEC">
      <w:pPr>
        <w:pStyle w:val="KeinLeerraum"/>
        <w:numPr>
          <w:ilvl w:val="0"/>
          <w:numId w:val="33"/>
        </w:numPr>
      </w:pPr>
      <w:r>
        <w:t>So, XSL describes how the XML elements should be displayed.</w:t>
      </w:r>
    </w:p>
    <w:p w:rsidR="001B325D" w:rsidRDefault="001B325D" w:rsidP="001B325D">
      <w:pPr>
        <w:pStyle w:val="KeinLeerraum"/>
      </w:pPr>
    </w:p>
    <w:p w:rsidR="001B325D" w:rsidRDefault="001B325D" w:rsidP="000B3FEC">
      <w:pPr>
        <w:pStyle w:val="berschrift3"/>
      </w:pPr>
      <w:bookmarkStart w:id="91" w:name="_Toc31984658"/>
      <w:r>
        <w:t>XSL - More Than a Style Sheet Language</w:t>
      </w:r>
      <w:bookmarkEnd w:id="91"/>
    </w:p>
    <w:p w:rsidR="001B325D" w:rsidRDefault="001B325D" w:rsidP="001B325D">
      <w:pPr>
        <w:pStyle w:val="KeinLeerraum"/>
      </w:pPr>
      <w:r>
        <w:t>XSL consists of four parts:</w:t>
      </w:r>
    </w:p>
    <w:p w:rsidR="001B325D" w:rsidRDefault="001B325D" w:rsidP="000B3FEC">
      <w:pPr>
        <w:pStyle w:val="KeinLeerraum"/>
        <w:numPr>
          <w:ilvl w:val="0"/>
          <w:numId w:val="34"/>
        </w:numPr>
      </w:pPr>
      <w:r>
        <w:t>XSLT - a language for transforming XML documents</w:t>
      </w:r>
    </w:p>
    <w:p w:rsidR="001B325D" w:rsidRDefault="001B325D" w:rsidP="000B3FEC">
      <w:pPr>
        <w:pStyle w:val="KeinLeerraum"/>
        <w:numPr>
          <w:ilvl w:val="0"/>
          <w:numId w:val="34"/>
        </w:numPr>
      </w:pPr>
      <w:r>
        <w:t>XPath - a language for navigating in XML documents</w:t>
      </w:r>
    </w:p>
    <w:p w:rsidR="001B325D" w:rsidRDefault="001B325D" w:rsidP="000B3FEC">
      <w:pPr>
        <w:pStyle w:val="KeinLeerraum"/>
        <w:numPr>
          <w:ilvl w:val="0"/>
          <w:numId w:val="34"/>
        </w:numPr>
      </w:pPr>
      <w:r>
        <w:t>XSL-FO - a language for formatting XML documents (discontinued in 2013)</w:t>
      </w:r>
    </w:p>
    <w:p w:rsidR="001B325D" w:rsidRDefault="001B325D" w:rsidP="000B3FEC">
      <w:pPr>
        <w:pStyle w:val="KeinLeerraum"/>
        <w:numPr>
          <w:ilvl w:val="0"/>
          <w:numId w:val="34"/>
        </w:numPr>
      </w:pPr>
      <w:r>
        <w:t>XQuery - a language for querying XML documents</w:t>
      </w:r>
    </w:p>
    <w:p w:rsidR="001B325D" w:rsidRDefault="001B325D" w:rsidP="001B325D">
      <w:pPr>
        <w:pStyle w:val="KeinLeerraum"/>
      </w:pPr>
    </w:p>
    <w:p w:rsidR="001B325D" w:rsidRDefault="001B325D" w:rsidP="000B3FEC">
      <w:pPr>
        <w:pStyle w:val="berschrift3"/>
      </w:pPr>
      <w:bookmarkStart w:id="92" w:name="_Toc31984659"/>
      <w:r>
        <w:t>What is XSLT?</w:t>
      </w:r>
      <w:bookmarkEnd w:id="92"/>
    </w:p>
    <w:p w:rsidR="001B325D" w:rsidRDefault="001B325D" w:rsidP="000B3FEC">
      <w:pPr>
        <w:pStyle w:val="KeinLeerraum"/>
        <w:numPr>
          <w:ilvl w:val="0"/>
          <w:numId w:val="35"/>
        </w:numPr>
      </w:pPr>
      <w:r>
        <w:t>XSLT stands for XSL Transformations</w:t>
      </w:r>
    </w:p>
    <w:p w:rsidR="001B325D" w:rsidRDefault="001B325D" w:rsidP="000B3FEC">
      <w:pPr>
        <w:pStyle w:val="KeinLeerraum"/>
        <w:numPr>
          <w:ilvl w:val="0"/>
          <w:numId w:val="35"/>
        </w:numPr>
      </w:pPr>
      <w:r>
        <w:t>XSLT is the most important part of XSL</w:t>
      </w:r>
    </w:p>
    <w:p w:rsidR="001B325D" w:rsidRDefault="001B325D" w:rsidP="000B3FEC">
      <w:pPr>
        <w:pStyle w:val="KeinLeerraum"/>
        <w:numPr>
          <w:ilvl w:val="0"/>
          <w:numId w:val="35"/>
        </w:numPr>
      </w:pPr>
      <w:r>
        <w:t>XSLT transforms an XML document into another XML document</w:t>
      </w:r>
    </w:p>
    <w:p w:rsidR="001B325D" w:rsidRDefault="001B325D" w:rsidP="000B3FEC">
      <w:pPr>
        <w:pStyle w:val="KeinLeerraum"/>
        <w:numPr>
          <w:ilvl w:val="0"/>
          <w:numId w:val="35"/>
        </w:numPr>
      </w:pPr>
      <w:r>
        <w:t>XSLT uses XPath to navigate in XML documents</w:t>
      </w:r>
    </w:p>
    <w:p w:rsidR="001B325D" w:rsidRDefault="001B325D" w:rsidP="000B3FEC">
      <w:pPr>
        <w:pStyle w:val="KeinLeerraum"/>
        <w:numPr>
          <w:ilvl w:val="0"/>
          <w:numId w:val="35"/>
        </w:numPr>
      </w:pPr>
      <w:r>
        <w:t>XSLT is a W3C Recommendation</w:t>
      </w:r>
    </w:p>
    <w:p w:rsidR="001B325D" w:rsidRDefault="001B325D" w:rsidP="001B325D">
      <w:pPr>
        <w:pStyle w:val="KeinLeerraum"/>
      </w:pPr>
    </w:p>
    <w:p w:rsidR="001B325D" w:rsidRDefault="001B325D" w:rsidP="000B3FEC">
      <w:pPr>
        <w:pStyle w:val="berschrift3"/>
      </w:pPr>
      <w:bookmarkStart w:id="93" w:name="_Toc31984660"/>
      <w:r>
        <w:t>XSLT = XSL Transformations</w:t>
      </w:r>
      <w:bookmarkEnd w:id="93"/>
    </w:p>
    <w:p w:rsidR="001B325D" w:rsidRDefault="001B325D" w:rsidP="000B3FEC">
      <w:pPr>
        <w:pStyle w:val="KeinLeerraum"/>
      </w:pPr>
      <w:r>
        <w:t>XSLT is the most important part of XSL.</w:t>
      </w:r>
    </w:p>
    <w:p w:rsidR="000B3FEC" w:rsidRDefault="000B3FEC" w:rsidP="001B325D">
      <w:pPr>
        <w:pStyle w:val="KeinLeerraum"/>
      </w:pPr>
    </w:p>
    <w:p w:rsidR="001B325D" w:rsidRDefault="001B325D" w:rsidP="001B325D">
      <w:pPr>
        <w:pStyle w:val="KeinLeerraum"/>
      </w:pPr>
      <w:r>
        <w:t>XSLT is used to transform an XML document into another XML document, or another type of document that is recognized by a browser, like HTML and XHTML. Normally XSLT does this by transforming each XML element into an (X)HTML element.</w:t>
      </w:r>
    </w:p>
    <w:p w:rsidR="001B325D" w:rsidRDefault="001B325D" w:rsidP="001B325D">
      <w:pPr>
        <w:pStyle w:val="KeinLeerraum"/>
      </w:pPr>
    </w:p>
    <w:p w:rsidR="001B325D" w:rsidRDefault="001B325D" w:rsidP="001B325D">
      <w:pPr>
        <w:pStyle w:val="KeinLeerraum"/>
      </w:pPr>
      <w:r>
        <w:t>With XSLT you can add/remove elements and attributes to or from the output file. You can also rearrange and sort elements, perform tests and make decisions about which elements to hide and display, and a lot more.</w:t>
      </w:r>
    </w:p>
    <w:p w:rsidR="001B325D" w:rsidRDefault="001B325D" w:rsidP="001B325D">
      <w:pPr>
        <w:pStyle w:val="KeinLeerraum"/>
      </w:pPr>
    </w:p>
    <w:p w:rsidR="001B325D" w:rsidRDefault="001B325D" w:rsidP="001B325D">
      <w:pPr>
        <w:pStyle w:val="KeinLeerraum"/>
      </w:pPr>
      <w:r>
        <w:t>A common way to describe the transformation process is to say that XSLT transforms an XML source-tree into an XML result-tree.</w:t>
      </w:r>
    </w:p>
    <w:p w:rsidR="001B325D" w:rsidRDefault="001B325D" w:rsidP="001B325D">
      <w:pPr>
        <w:pStyle w:val="KeinLeerraum"/>
      </w:pPr>
    </w:p>
    <w:p w:rsidR="001B325D" w:rsidRDefault="001B325D" w:rsidP="000B3FEC">
      <w:pPr>
        <w:pStyle w:val="berschrift3"/>
      </w:pPr>
      <w:bookmarkStart w:id="94" w:name="_Toc31984661"/>
      <w:r>
        <w:t>XSLT Uses XPath</w:t>
      </w:r>
      <w:bookmarkEnd w:id="94"/>
    </w:p>
    <w:p w:rsidR="001B325D" w:rsidRDefault="001B325D" w:rsidP="000B3FEC">
      <w:pPr>
        <w:pStyle w:val="KeinLeerraum"/>
      </w:pPr>
      <w:r>
        <w:t>XSLT uses XPath to find information in an XML document. XPath is used to navigate through elements and attributes in XML documents.</w:t>
      </w:r>
    </w:p>
    <w:p w:rsidR="000B3FEC" w:rsidRDefault="000B3FEC" w:rsidP="000B3FEC">
      <w:pPr>
        <w:pStyle w:val="KeinLeerraum"/>
      </w:pPr>
    </w:p>
    <w:p w:rsidR="007815EC" w:rsidRPr="001B325D" w:rsidRDefault="007815EC" w:rsidP="000B3FEC">
      <w:pPr>
        <w:pStyle w:val="KeinLeerraum"/>
      </w:pPr>
    </w:p>
    <w:p w:rsidR="007815EC" w:rsidRDefault="007815EC" w:rsidP="007815EC">
      <w:pPr>
        <w:pStyle w:val="berschrift2"/>
      </w:pPr>
      <w:bookmarkStart w:id="95" w:name="_Toc31984662"/>
      <w:r>
        <w:t>XSLT - Transformation</w:t>
      </w:r>
      <w:bookmarkEnd w:id="95"/>
    </w:p>
    <w:p w:rsidR="007815EC" w:rsidRDefault="007815EC" w:rsidP="007815EC">
      <w:pPr>
        <w:pStyle w:val="KeinLeerraum"/>
      </w:pPr>
      <w:r>
        <w:t>Example study: How to transform XML into XHTML using XSLT?</w:t>
      </w:r>
    </w:p>
    <w:p w:rsidR="007815EC" w:rsidRDefault="007815EC" w:rsidP="007815EC">
      <w:pPr>
        <w:pStyle w:val="KeinLeerraum"/>
      </w:pPr>
      <w:r>
        <w:t>The details of this example will be explained in the next chapter.</w:t>
      </w:r>
    </w:p>
    <w:p w:rsidR="007815EC" w:rsidRDefault="007815EC" w:rsidP="007815EC">
      <w:pPr>
        <w:pStyle w:val="KeinLeerraum"/>
      </w:pPr>
    </w:p>
    <w:p w:rsidR="007815EC" w:rsidRDefault="007815EC" w:rsidP="007815EC">
      <w:pPr>
        <w:pStyle w:val="berschrift3"/>
      </w:pPr>
      <w:bookmarkStart w:id="96" w:name="_Toc31984663"/>
      <w:r>
        <w:t>Correct Style Sheet Declaration</w:t>
      </w:r>
      <w:bookmarkEnd w:id="96"/>
    </w:p>
    <w:p w:rsidR="007815EC" w:rsidRDefault="007815EC" w:rsidP="007815EC">
      <w:pPr>
        <w:pStyle w:val="KeinLeerraum"/>
      </w:pPr>
      <w:r>
        <w:t>The root element that declares the document to be an XSL style sheet is &lt;xsl:stylesheet&gt; or &lt;xsl:transform&gt;.</w:t>
      </w:r>
    </w:p>
    <w:p w:rsidR="007815EC" w:rsidRDefault="007815EC" w:rsidP="007815EC">
      <w:pPr>
        <w:pStyle w:val="KeinLeerraum"/>
        <w:rPr>
          <w:b/>
          <w:bCs/>
        </w:rPr>
      </w:pPr>
    </w:p>
    <w:p w:rsidR="007815EC" w:rsidRDefault="007815EC" w:rsidP="007815EC">
      <w:pPr>
        <w:pStyle w:val="KeinLeerraum"/>
      </w:pPr>
      <w:r w:rsidRPr="007815EC">
        <w:rPr>
          <w:b/>
          <w:bCs/>
        </w:rPr>
        <w:t>Note:</w:t>
      </w:r>
      <w:r>
        <w:t xml:space="preserve"> &lt;xsl:stylesheet&gt; and &lt;xsl:transform&gt; are completely synonymous and either can be used!</w:t>
      </w:r>
    </w:p>
    <w:p w:rsidR="007815EC" w:rsidRDefault="007815EC" w:rsidP="007815EC">
      <w:pPr>
        <w:pStyle w:val="KeinLeerraum"/>
      </w:pPr>
      <w:r>
        <w:t>The correct way to declare an XSL style sheet according to the W3C XSLT Recommendation is:</w:t>
      </w:r>
    </w:p>
    <w:p w:rsidR="007815EC" w:rsidRDefault="007815EC" w:rsidP="007815EC">
      <w:pPr>
        <w:pStyle w:val="KeinLeerraum"/>
      </w:pPr>
    </w:p>
    <w:p w:rsidR="007815EC" w:rsidRPr="007815EC" w:rsidRDefault="007815EC" w:rsidP="007815EC">
      <w:pPr>
        <w:pStyle w:val="KeinLeerraum"/>
        <w:rPr>
          <w:b/>
          <w:bCs/>
        </w:rPr>
      </w:pPr>
      <w:r w:rsidRPr="007815EC">
        <w:rPr>
          <w:b/>
          <w:bCs/>
        </w:rPr>
        <w:t>Example 1:</w:t>
      </w:r>
    </w:p>
    <w:p w:rsidR="007815EC" w:rsidRPr="007815EC" w:rsidRDefault="007815EC" w:rsidP="007815EC">
      <w:pPr>
        <w:pStyle w:val="KeinLeerraum"/>
        <w:shd w:val="clear" w:color="auto" w:fill="D9D9D9" w:themeFill="background1" w:themeFillShade="D9"/>
        <w:rPr>
          <w:sz w:val="20"/>
          <w:szCs w:val="20"/>
        </w:rPr>
      </w:pPr>
      <w:r w:rsidRPr="007815EC">
        <w:rPr>
          <w:sz w:val="20"/>
          <w:szCs w:val="20"/>
        </w:rPr>
        <w:t>&lt;xsl:stylesheet version="1.0"</w:t>
      </w:r>
    </w:p>
    <w:p w:rsidR="007815EC" w:rsidRPr="007815EC" w:rsidRDefault="007815EC" w:rsidP="007815EC">
      <w:pPr>
        <w:pStyle w:val="KeinLeerraum"/>
        <w:shd w:val="clear" w:color="auto" w:fill="D9D9D9" w:themeFill="background1" w:themeFillShade="D9"/>
        <w:rPr>
          <w:sz w:val="20"/>
          <w:szCs w:val="20"/>
        </w:rPr>
      </w:pPr>
      <w:r w:rsidRPr="007815EC">
        <w:rPr>
          <w:sz w:val="20"/>
          <w:szCs w:val="20"/>
        </w:rPr>
        <w:t>xmlns:xsl="http://www.w3.org/1999/XSL/Transform"&gt;</w:t>
      </w:r>
    </w:p>
    <w:p w:rsidR="007815EC" w:rsidRDefault="007815EC" w:rsidP="007815EC">
      <w:pPr>
        <w:pStyle w:val="KeinLeerraum"/>
      </w:pPr>
    </w:p>
    <w:p w:rsidR="007815EC" w:rsidRPr="007815EC" w:rsidRDefault="007815EC" w:rsidP="007815EC">
      <w:pPr>
        <w:pStyle w:val="KeinLeerraum"/>
        <w:rPr>
          <w:b/>
          <w:bCs/>
        </w:rPr>
      </w:pPr>
      <w:r w:rsidRPr="007815EC">
        <w:rPr>
          <w:b/>
          <w:bCs/>
        </w:rPr>
        <w:t>Example 2:</w:t>
      </w:r>
    </w:p>
    <w:p w:rsidR="007815EC" w:rsidRPr="007815EC" w:rsidRDefault="007815EC" w:rsidP="007815EC">
      <w:pPr>
        <w:pStyle w:val="KeinLeerraum"/>
        <w:shd w:val="clear" w:color="auto" w:fill="D9D9D9" w:themeFill="background1" w:themeFillShade="D9"/>
        <w:rPr>
          <w:sz w:val="20"/>
          <w:szCs w:val="20"/>
        </w:rPr>
      </w:pPr>
      <w:r w:rsidRPr="007815EC">
        <w:rPr>
          <w:sz w:val="20"/>
          <w:szCs w:val="20"/>
        </w:rPr>
        <w:t>&lt;xsl:transform version="1.0"</w:t>
      </w:r>
    </w:p>
    <w:p w:rsidR="007815EC" w:rsidRPr="007815EC" w:rsidRDefault="007815EC" w:rsidP="007815EC">
      <w:pPr>
        <w:pStyle w:val="KeinLeerraum"/>
        <w:shd w:val="clear" w:color="auto" w:fill="D9D9D9" w:themeFill="background1" w:themeFillShade="D9"/>
        <w:rPr>
          <w:sz w:val="20"/>
          <w:szCs w:val="20"/>
        </w:rPr>
      </w:pPr>
      <w:r w:rsidRPr="007815EC">
        <w:rPr>
          <w:sz w:val="20"/>
          <w:szCs w:val="20"/>
        </w:rPr>
        <w:t>xmlns:xsl="http://www.w3.org/1999/XSL/Transform"&gt;</w:t>
      </w:r>
    </w:p>
    <w:p w:rsidR="007815EC" w:rsidRDefault="007815EC" w:rsidP="007815EC">
      <w:pPr>
        <w:pStyle w:val="KeinLeerraum"/>
      </w:pPr>
    </w:p>
    <w:p w:rsidR="007815EC" w:rsidRDefault="007815EC" w:rsidP="007815EC">
      <w:pPr>
        <w:pStyle w:val="KeinLeerraum"/>
      </w:pPr>
    </w:p>
    <w:p w:rsidR="007815EC" w:rsidRDefault="007815EC" w:rsidP="007815EC">
      <w:pPr>
        <w:pStyle w:val="berschrift3"/>
      </w:pPr>
      <w:bookmarkStart w:id="97" w:name="_Toc31984664"/>
      <w:r>
        <w:t>Link the XSL Style Sheet to the XML Document</w:t>
      </w:r>
      <w:bookmarkEnd w:id="97"/>
    </w:p>
    <w:p w:rsidR="007815EC" w:rsidRPr="007815EC" w:rsidRDefault="007815EC" w:rsidP="007815EC">
      <w:pPr>
        <w:pStyle w:val="KeinLeerraum"/>
        <w:shd w:val="clear" w:color="auto" w:fill="D9D9D9" w:themeFill="background1" w:themeFillShade="D9"/>
        <w:rPr>
          <w:sz w:val="20"/>
          <w:szCs w:val="20"/>
        </w:rPr>
      </w:pPr>
      <w:r w:rsidRPr="007815EC">
        <w:rPr>
          <w:sz w:val="20"/>
          <w:szCs w:val="20"/>
        </w:rPr>
        <w:t>&lt;?xml version="1.0" encoding="UTF-8"?&gt;</w:t>
      </w:r>
    </w:p>
    <w:p w:rsidR="007815EC" w:rsidRPr="007815EC" w:rsidRDefault="007815EC" w:rsidP="007815EC">
      <w:pPr>
        <w:pStyle w:val="KeinLeerraum"/>
        <w:shd w:val="clear" w:color="auto" w:fill="D9D9D9" w:themeFill="background1" w:themeFillShade="D9"/>
        <w:rPr>
          <w:sz w:val="20"/>
          <w:szCs w:val="20"/>
        </w:rPr>
      </w:pPr>
      <w:r w:rsidRPr="007815EC">
        <w:rPr>
          <w:sz w:val="20"/>
          <w:szCs w:val="20"/>
        </w:rPr>
        <w:t>&lt;?xml-stylesheet type="text/xsl" href="cdcatalog.xsl"?&gt;</w:t>
      </w:r>
    </w:p>
    <w:p w:rsidR="007815EC" w:rsidRPr="007815EC" w:rsidRDefault="007815EC" w:rsidP="007815EC">
      <w:pPr>
        <w:pStyle w:val="KeinLeerraum"/>
        <w:shd w:val="clear" w:color="auto" w:fill="D9D9D9" w:themeFill="background1" w:themeFillShade="D9"/>
        <w:rPr>
          <w:sz w:val="20"/>
          <w:szCs w:val="20"/>
        </w:rPr>
      </w:pPr>
      <w:r w:rsidRPr="007815EC">
        <w:rPr>
          <w:sz w:val="20"/>
          <w:szCs w:val="20"/>
        </w:rPr>
        <w:t>&lt;catalog&gt;</w:t>
      </w:r>
    </w:p>
    <w:p w:rsidR="007815EC" w:rsidRPr="007815EC" w:rsidRDefault="007815EC" w:rsidP="007815EC">
      <w:pPr>
        <w:pStyle w:val="KeinLeerraum"/>
        <w:shd w:val="clear" w:color="auto" w:fill="D9D9D9" w:themeFill="background1" w:themeFillShade="D9"/>
        <w:rPr>
          <w:sz w:val="20"/>
          <w:szCs w:val="20"/>
        </w:rPr>
      </w:pPr>
      <w:r w:rsidRPr="007815EC">
        <w:rPr>
          <w:sz w:val="20"/>
          <w:szCs w:val="20"/>
        </w:rPr>
        <w:t xml:space="preserve">  .</w:t>
      </w:r>
    </w:p>
    <w:p w:rsidR="007815EC" w:rsidRPr="007815EC" w:rsidRDefault="007815EC" w:rsidP="007815EC">
      <w:pPr>
        <w:pStyle w:val="KeinLeerraum"/>
        <w:shd w:val="clear" w:color="auto" w:fill="D9D9D9" w:themeFill="background1" w:themeFillShade="D9"/>
        <w:rPr>
          <w:sz w:val="20"/>
          <w:szCs w:val="20"/>
        </w:rPr>
      </w:pPr>
      <w:r w:rsidRPr="007815EC">
        <w:rPr>
          <w:sz w:val="20"/>
          <w:szCs w:val="20"/>
        </w:rPr>
        <w:t xml:space="preserve">  .</w:t>
      </w:r>
    </w:p>
    <w:p w:rsidR="00A0463A" w:rsidRDefault="007815EC" w:rsidP="007815EC">
      <w:pPr>
        <w:pStyle w:val="KeinLeerraum"/>
        <w:shd w:val="clear" w:color="auto" w:fill="D9D9D9" w:themeFill="background1" w:themeFillShade="D9"/>
        <w:rPr>
          <w:sz w:val="20"/>
          <w:szCs w:val="20"/>
        </w:rPr>
      </w:pPr>
      <w:r w:rsidRPr="007815EC">
        <w:rPr>
          <w:sz w:val="20"/>
          <w:szCs w:val="20"/>
        </w:rPr>
        <w:t>&lt;/catalog&gt;</w:t>
      </w:r>
    </w:p>
    <w:p w:rsidR="007815EC" w:rsidRDefault="007815EC" w:rsidP="007815EC"/>
    <w:p w:rsidR="001C432A" w:rsidRDefault="001C432A" w:rsidP="001C432A">
      <w:pPr>
        <w:pStyle w:val="berschrift2"/>
      </w:pPr>
      <w:bookmarkStart w:id="98" w:name="_Toc31984665"/>
      <w:r>
        <w:t>XSLT &lt;xsl:template&gt; Element</w:t>
      </w:r>
      <w:bookmarkEnd w:id="98"/>
    </w:p>
    <w:p w:rsidR="001C432A" w:rsidRDefault="001C432A" w:rsidP="001C432A">
      <w:pPr>
        <w:pStyle w:val="KeinLeerraum"/>
      </w:pPr>
      <w:r>
        <w:t>An XSL style sheet consists of one or more set of rules that are called templates.</w:t>
      </w:r>
    </w:p>
    <w:p w:rsidR="001C432A" w:rsidRDefault="001C432A" w:rsidP="001C432A">
      <w:pPr>
        <w:pStyle w:val="KeinLeerraum"/>
      </w:pPr>
      <w:r>
        <w:t>A template contains rules to apply when a specified node is matched.</w:t>
      </w:r>
    </w:p>
    <w:p w:rsidR="001C432A" w:rsidRDefault="001C432A" w:rsidP="001C432A">
      <w:pPr>
        <w:pStyle w:val="KeinLeerraum"/>
      </w:pPr>
    </w:p>
    <w:p w:rsidR="001C432A" w:rsidRDefault="001C432A" w:rsidP="001C432A">
      <w:pPr>
        <w:pStyle w:val="berschrift3"/>
      </w:pPr>
      <w:bookmarkStart w:id="99" w:name="_Toc31984666"/>
      <w:r>
        <w:t>The &lt;xsl:template&gt; Element</w:t>
      </w:r>
      <w:bookmarkEnd w:id="99"/>
    </w:p>
    <w:p w:rsidR="001C432A" w:rsidRDefault="001C432A" w:rsidP="001C432A">
      <w:pPr>
        <w:pStyle w:val="KeinLeerraum"/>
      </w:pPr>
      <w:r>
        <w:t>The &lt;xsl:template&gt; element is used to build templates.</w:t>
      </w:r>
    </w:p>
    <w:p w:rsidR="001C432A" w:rsidRDefault="001C432A" w:rsidP="001C432A">
      <w:pPr>
        <w:pStyle w:val="KeinLeerraum"/>
      </w:pPr>
      <w:r>
        <w:t>The match attribute is used to associate a template with an XML element. The match attribute can also be used to define a template for the entire XML document. The value of the match attribute is an XPath expression (i.e. match="/" defines the whole document).</w:t>
      </w:r>
    </w:p>
    <w:p w:rsidR="001C432A" w:rsidRPr="001C432A" w:rsidRDefault="001C432A" w:rsidP="001C432A">
      <w:pPr>
        <w:pStyle w:val="KeinLeerraum"/>
        <w:rPr>
          <w:b/>
          <w:bCs/>
        </w:rPr>
      </w:pPr>
      <w:r w:rsidRPr="001C432A">
        <w:rPr>
          <w:b/>
          <w:bCs/>
        </w:rPr>
        <w:t>Example:</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&lt;?xml version="1.0" encoding="UTF-8"?&gt;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&lt;xsl:stylesheet version="1.0"</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xmlns:xsl="http://www.w3.org/1999/XSL/Transform"&gt;</w:t>
      </w:r>
    </w:p>
    <w:p w:rsidR="001C432A" w:rsidRPr="001C432A" w:rsidRDefault="001C432A" w:rsidP="001C432A">
      <w:pPr>
        <w:pStyle w:val="KeinLeerraum"/>
        <w:shd w:val="clear" w:color="auto" w:fill="D9D9D9" w:themeFill="background1" w:themeFillShade="D9"/>
        <w:rPr>
          <w:sz w:val="20"/>
          <w:szCs w:val="20"/>
        </w:rPr>
      </w:pP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&lt;xsl:template match="/"&gt;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&lt;html&gt;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&lt;body&gt;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&lt;h2&gt;My CD Collection&lt;/h2&gt;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&lt;table border="1"&gt;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&lt;tr bgcolor="#9acd32"&gt;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&lt;th&gt;Title&lt;/th&gt;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&lt;th&gt;Artist&lt;/th&gt;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&lt;/tr&gt;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&lt;tr&gt;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&lt;td&gt;.&lt;/td&gt;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&lt;td&gt;.&lt;/td&gt;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&lt;/tr&gt;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&lt;/table&gt;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&lt;/body&gt;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 xml:space="preserve">  &lt;/html&gt;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&lt;/xsl:template&gt;</w:t>
      </w:r>
    </w:p>
    <w:p w:rsidR="001C432A" w:rsidRPr="001C432A" w:rsidRDefault="001C432A" w:rsidP="001C432A">
      <w:pPr>
        <w:pStyle w:val="KeinLeerraum"/>
        <w:shd w:val="clear" w:color="auto" w:fill="D9D9D9" w:themeFill="background1" w:themeFillShade="D9"/>
        <w:rPr>
          <w:sz w:val="20"/>
          <w:szCs w:val="20"/>
        </w:rPr>
      </w:pPr>
      <w:r w:rsidRPr="001C432A">
        <w:rPr>
          <w:sz w:val="20"/>
          <w:szCs w:val="20"/>
        </w:rPr>
        <w:t>&lt;/xsl:stylesheet&gt;</w:t>
      </w:r>
    </w:p>
    <w:p w:rsidR="001C432A" w:rsidRDefault="001C432A" w:rsidP="001C432A">
      <w:pPr>
        <w:pStyle w:val="KeinLeerraum"/>
      </w:pPr>
    </w:p>
    <w:p w:rsidR="001C432A" w:rsidRDefault="001C432A" w:rsidP="001C432A">
      <w:pPr>
        <w:pStyle w:val="KeinLeerraum"/>
      </w:pPr>
    </w:p>
    <w:p w:rsidR="001C432A" w:rsidRPr="001C432A" w:rsidRDefault="001C432A" w:rsidP="001C432A">
      <w:pPr>
        <w:pStyle w:val="KeinLeerraum"/>
        <w:rPr>
          <w:b/>
          <w:bCs/>
        </w:rPr>
      </w:pPr>
      <w:r w:rsidRPr="001C432A">
        <w:rPr>
          <w:b/>
          <w:bCs/>
        </w:rPr>
        <w:t>Example Explained</w:t>
      </w:r>
    </w:p>
    <w:p w:rsidR="001C432A" w:rsidRDefault="001C432A" w:rsidP="001C432A">
      <w:pPr>
        <w:pStyle w:val="KeinLeerraum"/>
        <w:numPr>
          <w:ilvl w:val="0"/>
          <w:numId w:val="36"/>
        </w:numPr>
      </w:pPr>
      <w:r>
        <w:t>Since an XSL style sheet is an XML document, it always begins with the XML declaration: &lt;?xml version="1.0" encoding="UTF-8"?&gt;.</w:t>
      </w:r>
    </w:p>
    <w:p w:rsidR="001C432A" w:rsidRDefault="001C432A" w:rsidP="001C432A">
      <w:pPr>
        <w:pStyle w:val="KeinLeerraum"/>
      </w:pPr>
    </w:p>
    <w:p w:rsidR="001C432A" w:rsidRDefault="001C432A" w:rsidP="001C432A">
      <w:pPr>
        <w:pStyle w:val="KeinLeerraum"/>
        <w:numPr>
          <w:ilvl w:val="0"/>
          <w:numId w:val="36"/>
        </w:numPr>
      </w:pPr>
      <w:r>
        <w:t>The next element, &lt;xsl:stylesheet&gt;, defines that this document is an XSLT style sheet document (along with the version number and XSLT namespace attributes).</w:t>
      </w:r>
    </w:p>
    <w:p w:rsidR="001C432A" w:rsidRDefault="001C432A" w:rsidP="001C432A">
      <w:pPr>
        <w:pStyle w:val="KeinLeerraum"/>
      </w:pPr>
    </w:p>
    <w:p w:rsidR="001C432A" w:rsidRDefault="001C432A" w:rsidP="001C432A">
      <w:pPr>
        <w:pStyle w:val="KeinLeerraum"/>
        <w:numPr>
          <w:ilvl w:val="0"/>
          <w:numId w:val="36"/>
        </w:numPr>
      </w:pPr>
      <w:r>
        <w:t>The &lt;xsl:template&gt; element defines a template. The match="/" attribute associates the template with the root of the XML source document.</w:t>
      </w:r>
    </w:p>
    <w:p w:rsidR="001C432A" w:rsidRDefault="001C432A" w:rsidP="001C432A">
      <w:pPr>
        <w:pStyle w:val="KeinLeerraum"/>
      </w:pPr>
    </w:p>
    <w:p w:rsidR="001C432A" w:rsidRDefault="001C432A" w:rsidP="001C432A">
      <w:pPr>
        <w:pStyle w:val="KeinLeerraum"/>
        <w:numPr>
          <w:ilvl w:val="0"/>
          <w:numId w:val="36"/>
        </w:numPr>
      </w:pPr>
      <w:r>
        <w:t>The content inside the &lt;xsl:template&gt; element defines some HTML to write to the output.</w:t>
      </w:r>
    </w:p>
    <w:p w:rsidR="001C432A" w:rsidRDefault="001C432A" w:rsidP="001C432A">
      <w:pPr>
        <w:pStyle w:val="KeinLeerraum"/>
      </w:pPr>
    </w:p>
    <w:p w:rsidR="001C432A" w:rsidRDefault="001C432A" w:rsidP="001C432A">
      <w:pPr>
        <w:pStyle w:val="KeinLeerraum"/>
        <w:numPr>
          <w:ilvl w:val="0"/>
          <w:numId w:val="36"/>
        </w:numPr>
      </w:pPr>
      <w:r>
        <w:t>The last two lines define the end of the template and the end of the style sheet.</w:t>
      </w:r>
    </w:p>
    <w:p w:rsidR="001C432A" w:rsidRDefault="001C432A" w:rsidP="001C432A">
      <w:pPr>
        <w:pStyle w:val="KeinLeerraum"/>
      </w:pPr>
    </w:p>
    <w:p w:rsidR="001C432A" w:rsidRDefault="001C432A" w:rsidP="001C432A">
      <w:pPr>
        <w:pStyle w:val="KeinLeerraum"/>
        <w:numPr>
          <w:ilvl w:val="0"/>
          <w:numId w:val="36"/>
        </w:numPr>
      </w:pPr>
      <w:r>
        <w:t xml:space="preserve">The result from this example was a little disappointing, because no data was copied from the XML document </w:t>
      </w:r>
    </w:p>
    <w:p w:rsidR="007815EC" w:rsidRDefault="001C432A" w:rsidP="001C432A">
      <w:pPr>
        <w:pStyle w:val="KeinLeerraum"/>
        <w:numPr>
          <w:ilvl w:val="0"/>
          <w:numId w:val="36"/>
        </w:numPr>
      </w:pPr>
      <w:r>
        <w:t>to the output. In the next chapter you will learn how to use the &lt;xsl:value-of&gt; element to select values from the XML elements.</w:t>
      </w:r>
    </w:p>
    <w:p w:rsidR="001C432A" w:rsidRDefault="001C432A" w:rsidP="001C432A">
      <w:pPr>
        <w:pStyle w:val="KeinLeerraum"/>
      </w:pPr>
    </w:p>
    <w:p w:rsidR="00384F8D" w:rsidRDefault="00384F8D" w:rsidP="00384F8D">
      <w:pPr>
        <w:pStyle w:val="berschrift2"/>
      </w:pPr>
      <w:bookmarkStart w:id="100" w:name="_Toc31984667"/>
      <w:r>
        <w:t>XSLT &lt;xsl:value-of&gt; Element</w:t>
      </w:r>
      <w:bookmarkEnd w:id="100"/>
    </w:p>
    <w:p w:rsidR="00384F8D" w:rsidRDefault="00384F8D" w:rsidP="00384F8D">
      <w:pPr>
        <w:pStyle w:val="KeinLeerraum"/>
      </w:pPr>
      <w:r>
        <w:t>The &lt;xsl:value-of&gt; element is used to extract the value of a selected node.</w:t>
      </w:r>
    </w:p>
    <w:p w:rsidR="00384F8D" w:rsidRDefault="00384F8D" w:rsidP="00384F8D">
      <w:pPr>
        <w:pStyle w:val="KeinLeerraum"/>
      </w:pPr>
    </w:p>
    <w:p w:rsidR="00384F8D" w:rsidRDefault="00384F8D" w:rsidP="00384F8D">
      <w:pPr>
        <w:pStyle w:val="KeinLeerraum"/>
      </w:pPr>
      <w:r>
        <w:t>The &lt;xsl:value-of&gt; element can be used to extract the value of an XML element and add it to the output stream of the transformation:</w:t>
      </w:r>
    </w:p>
    <w:p w:rsidR="00384F8D" w:rsidRDefault="00384F8D" w:rsidP="00384F8D">
      <w:pPr>
        <w:pStyle w:val="KeinLeerraum"/>
      </w:pPr>
    </w:p>
    <w:p w:rsidR="00384F8D" w:rsidRPr="00384F8D" w:rsidRDefault="00384F8D" w:rsidP="00384F8D">
      <w:pPr>
        <w:pStyle w:val="KeinLeerraum"/>
        <w:rPr>
          <w:b/>
          <w:bCs/>
        </w:rPr>
      </w:pPr>
      <w:r w:rsidRPr="00384F8D">
        <w:rPr>
          <w:b/>
          <w:bCs/>
        </w:rPr>
        <w:t>Example:</w:t>
      </w:r>
    </w:p>
    <w:p w:rsidR="00384F8D" w:rsidRPr="00384F8D" w:rsidRDefault="00384F8D" w:rsidP="00384F8D">
      <w:pPr>
        <w:pStyle w:val="KeinLeerraum"/>
        <w:shd w:val="clear" w:color="auto" w:fill="D9D9D9" w:themeFill="background1" w:themeFillShade="D9"/>
        <w:rPr>
          <w:sz w:val="20"/>
          <w:szCs w:val="20"/>
        </w:rPr>
      </w:pPr>
      <w:r w:rsidRPr="00384F8D">
        <w:rPr>
          <w:sz w:val="20"/>
          <w:szCs w:val="20"/>
        </w:rPr>
        <w:t>&lt;td&gt;&lt;xsl:value-of select="catalog/cd/title"/&gt;&lt;/td&gt;</w:t>
      </w:r>
    </w:p>
    <w:p w:rsidR="00384F8D" w:rsidRDefault="00384F8D" w:rsidP="00384F8D">
      <w:pPr>
        <w:pStyle w:val="KeinLeerraum"/>
      </w:pPr>
    </w:p>
    <w:p w:rsidR="00384F8D" w:rsidRDefault="00384F8D" w:rsidP="00384F8D">
      <w:pPr>
        <w:pStyle w:val="KeinLeerraum"/>
      </w:pPr>
      <w:r>
        <w:t>Example Explained</w:t>
      </w:r>
    </w:p>
    <w:p w:rsidR="00384F8D" w:rsidRDefault="00384F8D" w:rsidP="00384F8D">
      <w:pPr>
        <w:pStyle w:val="KeinLeerraum"/>
      </w:pPr>
      <w:r>
        <w:t>Note: The select attribute, in the example above, contains an XPath expression. An XPath expression works like navigating a file system; a forward slash (/) selects subdirectories.</w:t>
      </w:r>
    </w:p>
    <w:p w:rsidR="00384F8D" w:rsidRDefault="00384F8D" w:rsidP="00384F8D">
      <w:pPr>
        <w:pStyle w:val="KeinLeerraum"/>
      </w:pPr>
    </w:p>
    <w:p w:rsidR="00384F8D" w:rsidRDefault="00384F8D" w:rsidP="00384F8D">
      <w:pPr>
        <w:pStyle w:val="KeinLeerraum"/>
      </w:pPr>
      <w:r>
        <w:t>The result from the example above was a little disappointing; only one line of data was copied from the XML document to the output. In the next chapter you will learn how to use the &lt;xsl:for-each&gt; element to loop through the XML elements, and display all of the records.</w:t>
      </w:r>
    </w:p>
    <w:p w:rsidR="00384F8D" w:rsidRDefault="00384F8D" w:rsidP="00384F8D">
      <w:pPr>
        <w:pStyle w:val="KeinLeerraum"/>
      </w:pPr>
    </w:p>
    <w:p w:rsidR="00384F8D" w:rsidRDefault="00384F8D" w:rsidP="00384F8D">
      <w:pPr>
        <w:pStyle w:val="berschrift2"/>
      </w:pPr>
      <w:bookmarkStart w:id="101" w:name="_Toc31984668"/>
      <w:r>
        <w:t>XSLT &lt;xsl:for-each&gt; Element</w:t>
      </w:r>
      <w:bookmarkEnd w:id="101"/>
    </w:p>
    <w:p w:rsidR="00384F8D" w:rsidRDefault="00384F8D" w:rsidP="00384F8D">
      <w:pPr>
        <w:pStyle w:val="KeinLeerraum"/>
      </w:pPr>
      <w:r>
        <w:t>The &lt;xsl:for-each&gt; element allows you to do looping in XSLT.</w:t>
      </w:r>
    </w:p>
    <w:p w:rsidR="00384F8D" w:rsidRDefault="00384F8D" w:rsidP="00384F8D">
      <w:pPr>
        <w:pStyle w:val="KeinLeerraum"/>
      </w:pPr>
      <w:r>
        <w:t>The XSL &lt;xsl:for-each&gt; element can be used to select every XML element of a specified node-set:</w:t>
      </w:r>
    </w:p>
    <w:p w:rsidR="00384F8D" w:rsidRPr="00384F8D" w:rsidRDefault="00384F8D" w:rsidP="00384F8D">
      <w:pPr>
        <w:pStyle w:val="KeinLeerraum"/>
        <w:shd w:val="clear" w:color="auto" w:fill="D9D9D9" w:themeFill="background1" w:themeFillShade="D9"/>
        <w:rPr>
          <w:sz w:val="20"/>
          <w:szCs w:val="20"/>
        </w:rPr>
      </w:pPr>
      <w:r w:rsidRPr="00384F8D">
        <w:rPr>
          <w:sz w:val="20"/>
          <w:szCs w:val="20"/>
        </w:rPr>
        <w:t>&lt;xsl:for-each select="catalog/cd"&gt;</w:t>
      </w:r>
    </w:p>
    <w:p w:rsidR="00384F8D" w:rsidRPr="00384F8D" w:rsidRDefault="00384F8D" w:rsidP="00384F8D">
      <w:pPr>
        <w:pStyle w:val="KeinLeerraum"/>
        <w:shd w:val="clear" w:color="auto" w:fill="D9D9D9" w:themeFill="background1" w:themeFillShade="D9"/>
        <w:rPr>
          <w:sz w:val="20"/>
          <w:szCs w:val="20"/>
        </w:rPr>
      </w:pPr>
      <w:r w:rsidRPr="00384F8D">
        <w:rPr>
          <w:sz w:val="20"/>
          <w:szCs w:val="20"/>
        </w:rPr>
        <w:tab/>
        <w:t>&lt;tr&gt;</w:t>
      </w:r>
    </w:p>
    <w:p w:rsidR="00384F8D" w:rsidRPr="00384F8D" w:rsidRDefault="00384F8D" w:rsidP="00384F8D">
      <w:pPr>
        <w:pStyle w:val="KeinLeerraum"/>
        <w:shd w:val="clear" w:color="auto" w:fill="D9D9D9" w:themeFill="background1" w:themeFillShade="D9"/>
        <w:rPr>
          <w:sz w:val="20"/>
          <w:szCs w:val="20"/>
        </w:rPr>
      </w:pPr>
      <w:r w:rsidRPr="00384F8D">
        <w:rPr>
          <w:sz w:val="20"/>
          <w:szCs w:val="20"/>
        </w:rPr>
        <w:tab/>
      </w:r>
      <w:r w:rsidRPr="00384F8D">
        <w:rPr>
          <w:sz w:val="20"/>
          <w:szCs w:val="20"/>
        </w:rPr>
        <w:tab/>
        <w:t>&lt;td&gt;&lt;xsl:value-of select="title"/&gt;&lt;/td&gt;</w:t>
      </w:r>
    </w:p>
    <w:p w:rsidR="00384F8D" w:rsidRPr="00384F8D" w:rsidRDefault="00384F8D" w:rsidP="00384F8D">
      <w:pPr>
        <w:pStyle w:val="KeinLeerraum"/>
        <w:shd w:val="clear" w:color="auto" w:fill="D9D9D9" w:themeFill="background1" w:themeFillShade="D9"/>
        <w:rPr>
          <w:sz w:val="20"/>
          <w:szCs w:val="20"/>
        </w:rPr>
      </w:pPr>
      <w:r w:rsidRPr="00384F8D">
        <w:rPr>
          <w:sz w:val="20"/>
          <w:szCs w:val="20"/>
        </w:rPr>
        <w:tab/>
      </w:r>
      <w:r w:rsidRPr="00384F8D">
        <w:rPr>
          <w:sz w:val="20"/>
          <w:szCs w:val="20"/>
        </w:rPr>
        <w:tab/>
        <w:t>&lt;td&gt;&lt;xsl:value-of select="artist"/&gt;&lt;/td&gt;</w:t>
      </w:r>
    </w:p>
    <w:p w:rsidR="00384F8D" w:rsidRPr="00384F8D" w:rsidRDefault="00384F8D" w:rsidP="00384F8D">
      <w:pPr>
        <w:pStyle w:val="KeinLeerraum"/>
        <w:shd w:val="clear" w:color="auto" w:fill="D9D9D9" w:themeFill="background1" w:themeFillShade="D9"/>
        <w:rPr>
          <w:sz w:val="20"/>
          <w:szCs w:val="20"/>
        </w:rPr>
      </w:pPr>
      <w:r w:rsidRPr="00384F8D">
        <w:rPr>
          <w:sz w:val="20"/>
          <w:szCs w:val="20"/>
        </w:rPr>
        <w:tab/>
        <w:t>&lt;/tr&gt;</w:t>
      </w:r>
    </w:p>
    <w:p w:rsidR="00384F8D" w:rsidRPr="00384F8D" w:rsidRDefault="00384F8D" w:rsidP="00384F8D">
      <w:pPr>
        <w:pStyle w:val="KeinLeerraum"/>
        <w:shd w:val="clear" w:color="auto" w:fill="D9D9D9" w:themeFill="background1" w:themeFillShade="D9"/>
        <w:rPr>
          <w:sz w:val="20"/>
          <w:szCs w:val="20"/>
        </w:rPr>
      </w:pPr>
      <w:r w:rsidRPr="00384F8D">
        <w:rPr>
          <w:sz w:val="20"/>
          <w:szCs w:val="20"/>
        </w:rPr>
        <w:t>&lt;/xsl:for-each&gt;</w:t>
      </w:r>
    </w:p>
    <w:p w:rsidR="00384F8D" w:rsidRDefault="00384F8D" w:rsidP="00384F8D">
      <w:pPr>
        <w:pStyle w:val="KeinLeerraum"/>
      </w:pPr>
    </w:p>
    <w:p w:rsidR="00384F8D" w:rsidRPr="00384F8D" w:rsidRDefault="00384F8D" w:rsidP="00384F8D">
      <w:pPr>
        <w:pStyle w:val="KeinLeerraum"/>
      </w:pPr>
      <w:r w:rsidRPr="00384F8D">
        <w:rPr>
          <w:b/>
          <w:bCs/>
        </w:rPr>
        <w:t>Note:</w:t>
      </w:r>
      <w:r>
        <w:t xml:space="preserve"> The value of the select attribute is an XPath expression. An XPath expression works like navigating </w:t>
      </w:r>
      <w:r w:rsidRPr="00384F8D">
        <w:t>a file system; where a forward slash (/) selects subdirectories.</w:t>
      </w:r>
    </w:p>
    <w:p w:rsidR="00384F8D" w:rsidRPr="00384F8D" w:rsidRDefault="00384F8D" w:rsidP="00384F8D">
      <w:pPr>
        <w:pStyle w:val="KeinLeerraum"/>
      </w:pPr>
    </w:p>
    <w:p w:rsidR="00384F8D" w:rsidRPr="00384F8D" w:rsidRDefault="00384F8D" w:rsidP="00384F8D">
      <w:pPr>
        <w:pStyle w:val="berschrift3"/>
      </w:pPr>
      <w:bookmarkStart w:id="102" w:name="_Toc31984669"/>
      <w:r w:rsidRPr="00384F8D">
        <w:t>Filtering the Output</w:t>
      </w:r>
      <w:bookmarkEnd w:id="102"/>
    </w:p>
    <w:p w:rsidR="00384F8D" w:rsidRDefault="00384F8D" w:rsidP="00384F8D">
      <w:pPr>
        <w:pStyle w:val="KeinLeerraum"/>
      </w:pPr>
      <w:r w:rsidRPr="00384F8D">
        <w:t>We can also filter the output from the XML file by adding a criterion to the select attribute in the &lt;xsl:for-each&gt; element.</w:t>
      </w:r>
    </w:p>
    <w:p w:rsidR="00384F8D" w:rsidRPr="00384F8D" w:rsidRDefault="00384F8D" w:rsidP="00384F8D">
      <w:pPr>
        <w:pStyle w:val="KeinLeerraum"/>
      </w:pPr>
    </w:p>
    <w:p w:rsidR="00384F8D" w:rsidRPr="00384F8D" w:rsidRDefault="00384F8D" w:rsidP="00384F8D">
      <w:pPr>
        <w:pStyle w:val="KeinLeerraum"/>
        <w:shd w:val="clear" w:color="auto" w:fill="D9D9D9" w:themeFill="background1" w:themeFillShade="D9"/>
        <w:rPr>
          <w:sz w:val="20"/>
          <w:szCs w:val="20"/>
        </w:rPr>
      </w:pPr>
      <w:r w:rsidRPr="00384F8D">
        <w:rPr>
          <w:sz w:val="20"/>
          <w:szCs w:val="20"/>
        </w:rPr>
        <w:t>&lt;xsl:for-each select="catalog/cd[artist='Bob Dylan']"&gt;</w:t>
      </w:r>
    </w:p>
    <w:p w:rsidR="00384F8D" w:rsidRPr="00384F8D" w:rsidRDefault="00384F8D" w:rsidP="00384F8D">
      <w:pPr>
        <w:pStyle w:val="KeinLeerraum"/>
      </w:pPr>
    </w:p>
    <w:p w:rsidR="00384F8D" w:rsidRPr="00384F8D" w:rsidRDefault="00384F8D" w:rsidP="00384F8D">
      <w:pPr>
        <w:pStyle w:val="KeinLeerraum"/>
      </w:pPr>
      <w:r w:rsidRPr="00384F8D">
        <w:t>Legal filter operators are:</w:t>
      </w:r>
    </w:p>
    <w:p w:rsidR="00384F8D" w:rsidRPr="00384F8D" w:rsidRDefault="00384F8D" w:rsidP="00384F8D">
      <w:pPr>
        <w:pStyle w:val="KeinLeerraum"/>
        <w:numPr>
          <w:ilvl w:val="0"/>
          <w:numId w:val="37"/>
        </w:numPr>
      </w:pPr>
      <w:r w:rsidRPr="00384F8D">
        <w:t>=  (equal)</w:t>
      </w:r>
    </w:p>
    <w:p w:rsidR="00384F8D" w:rsidRPr="00384F8D" w:rsidRDefault="00384F8D" w:rsidP="00384F8D">
      <w:pPr>
        <w:pStyle w:val="KeinLeerraum"/>
        <w:numPr>
          <w:ilvl w:val="0"/>
          <w:numId w:val="37"/>
        </w:numPr>
      </w:pPr>
      <w:r w:rsidRPr="00384F8D">
        <w:t>!= (not equal)</w:t>
      </w:r>
    </w:p>
    <w:p w:rsidR="00384F8D" w:rsidRPr="00384F8D" w:rsidRDefault="00384F8D" w:rsidP="00384F8D">
      <w:pPr>
        <w:pStyle w:val="KeinLeerraum"/>
        <w:numPr>
          <w:ilvl w:val="0"/>
          <w:numId w:val="37"/>
        </w:numPr>
      </w:pPr>
      <w:r w:rsidRPr="00384F8D">
        <w:t>&amp;lt; less than</w:t>
      </w:r>
    </w:p>
    <w:p w:rsidR="00384F8D" w:rsidRDefault="00384F8D" w:rsidP="00384F8D">
      <w:pPr>
        <w:pStyle w:val="KeinLeerraum"/>
        <w:numPr>
          <w:ilvl w:val="0"/>
          <w:numId w:val="37"/>
        </w:numPr>
      </w:pPr>
      <w:r w:rsidRPr="00384F8D">
        <w:t>&amp;gt; greater than</w:t>
      </w:r>
    </w:p>
    <w:p w:rsidR="00C6316E" w:rsidRDefault="00C6316E" w:rsidP="00C6316E">
      <w:pPr>
        <w:pStyle w:val="KeinLeerraum"/>
      </w:pPr>
    </w:p>
    <w:p w:rsidR="00E845A9" w:rsidRDefault="00E845A9" w:rsidP="00C867C7">
      <w:pPr>
        <w:pStyle w:val="berschrift2"/>
      </w:pPr>
      <w:bookmarkStart w:id="103" w:name="_Toc31984670"/>
      <w:r>
        <w:t>XSLT &lt;xsl:sort&gt; Element</w:t>
      </w:r>
      <w:bookmarkEnd w:id="103"/>
    </w:p>
    <w:p w:rsidR="00E845A9" w:rsidRDefault="00E845A9" w:rsidP="00C867C7">
      <w:pPr>
        <w:pStyle w:val="KeinLeerraum"/>
      </w:pPr>
      <w:r>
        <w:t>Where to put the Sort Information</w:t>
      </w:r>
    </w:p>
    <w:p w:rsidR="00E845A9" w:rsidRDefault="00E845A9" w:rsidP="00C867C7">
      <w:pPr>
        <w:pStyle w:val="KeinLeerraum"/>
      </w:pPr>
      <w:r>
        <w:t>To sort the output, simply add an &lt;xsl:sort&gt; element inside the &lt;xsl:for</w:t>
      </w:r>
      <w:r w:rsidR="00C867C7">
        <w:t>-each&gt; element in the XSL file:</w:t>
      </w:r>
    </w:p>
    <w:p w:rsidR="00E845A9" w:rsidRDefault="00E845A9" w:rsidP="00C867C7">
      <w:pPr>
        <w:pStyle w:val="KeinLeerraum"/>
      </w:pPr>
      <w:r w:rsidRPr="00C867C7">
        <w:rPr>
          <w:b/>
          <w:bCs/>
        </w:rPr>
        <w:t>Note:</w:t>
      </w:r>
      <w:r>
        <w:t xml:space="preserve"> The select attribute indicat</w:t>
      </w:r>
      <w:r w:rsidR="00C867C7">
        <w:t>es what XML element to sort on.</w:t>
      </w:r>
    </w:p>
    <w:p w:rsidR="00C867C7" w:rsidRDefault="00C867C7" w:rsidP="00C867C7">
      <w:pPr>
        <w:pStyle w:val="KeinLeerraum"/>
      </w:pPr>
    </w:p>
    <w:p w:rsidR="00E845A9" w:rsidRDefault="00E845A9" w:rsidP="00C867C7">
      <w:pPr>
        <w:pStyle w:val="berschrift2"/>
      </w:pPr>
      <w:bookmarkStart w:id="104" w:name="_Toc31984671"/>
      <w:r>
        <w:t>XSLT &lt;xsl:if&gt; Element</w:t>
      </w:r>
      <w:bookmarkEnd w:id="104"/>
    </w:p>
    <w:p w:rsidR="00C867C7" w:rsidRDefault="00E845A9" w:rsidP="00C867C7">
      <w:pPr>
        <w:pStyle w:val="KeinLeerraum"/>
      </w:pPr>
      <w:r>
        <w:t>The &lt;xsl:if&gt; element is used to put a conditional test again</w:t>
      </w:r>
      <w:r w:rsidR="00C867C7">
        <w:t>st the content of the XML file.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Syntax:</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&lt;xsl:if test="expression"&gt;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...some output if the expression is true...</w:t>
      </w:r>
    </w:p>
    <w:p w:rsidR="00E845A9" w:rsidRPr="00C867C7" w:rsidRDefault="00C867C7" w:rsidP="00C867C7">
      <w:pPr>
        <w:pStyle w:val="KeinLeerraum"/>
        <w:shd w:val="clear" w:color="auto" w:fill="D9D9D9" w:themeFill="background1" w:themeFillShade="D9"/>
        <w:rPr>
          <w:sz w:val="20"/>
          <w:szCs w:val="20"/>
        </w:rPr>
      </w:pPr>
      <w:r>
        <w:rPr>
          <w:sz w:val="20"/>
          <w:szCs w:val="20"/>
        </w:rPr>
        <w:t>&lt;/xsl:if&gt;</w:t>
      </w:r>
    </w:p>
    <w:p w:rsidR="00E845A9" w:rsidRDefault="00E845A9" w:rsidP="00C867C7">
      <w:pPr>
        <w:pStyle w:val="KeinLeerraum"/>
      </w:pPr>
      <w:r w:rsidRPr="00C867C7">
        <w:rPr>
          <w:b/>
          <w:bCs/>
        </w:rPr>
        <w:t>Note:</w:t>
      </w:r>
      <w:r>
        <w:t xml:space="preserve"> The value of the required test attribute contains the expression to be evaluated.</w:t>
      </w:r>
    </w:p>
    <w:p w:rsidR="00E845A9" w:rsidRDefault="00E845A9" w:rsidP="00C867C7">
      <w:pPr>
        <w:pStyle w:val="KeinLeerraum"/>
      </w:pPr>
    </w:p>
    <w:p w:rsidR="00E845A9" w:rsidRDefault="00E845A9" w:rsidP="00C867C7">
      <w:pPr>
        <w:pStyle w:val="berschrift2"/>
      </w:pPr>
      <w:bookmarkStart w:id="105" w:name="_Toc31984672"/>
      <w:r>
        <w:t>XSLT &lt;xsl:choose&gt; Element</w:t>
      </w:r>
      <w:bookmarkEnd w:id="105"/>
    </w:p>
    <w:p w:rsidR="00E845A9" w:rsidRDefault="00E845A9" w:rsidP="00C867C7">
      <w:pPr>
        <w:pStyle w:val="KeinLeerraum"/>
      </w:pPr>
      <w:r>
        <w:t>The &lt;xsl:choose&gt; element is used in conjunction with &lt;xsl:when&gt; and &lt;xsl:otherwise&gt; to express multiple conditional tests.</w:t>
      </w:r>
    </w:p>
    <w:p w:rsidR="00E845A9" w:rsidRDefault="00E845A9" w:rsidP="00C867C7">
      <w:pPr>
        <w:pStyle w:val="KeinLeerraum"/>
      </w:pPr>
      <w:r>
        <w:t>Syntax:</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The &lt;xsl:choose&gt; Element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&lt;xsl:choose&gt;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&lt;xsl:when test="expression"&gt;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 some output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&lt;/xsl:when&gt;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&lt;xsl:otherwise&gt;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 some output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&lt;/xsl:otherwise&gt;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&lt;/xsl:choose&gt;</w:t>
      </w:r>
    </w:p>
    <w:p w:rsidR="00E845A9" w:rsidRDefault="00E845A9" w:rsidP="00C867C7">
      <w:pPr>
        <w:pStyle w:val="KeinLeerraum"/>
      </w:pPr>
    </w:p>
    <w:p w:rsidR="00E845A9" w:rsidRDefault="00E845A9" w:rsidP="00C867C7">
      <w:pPr>
        <w:pStyle w:val="KeinLeerraum"/>
      </w:pPr>
      <w:r>
        <w:t>Example: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&lt;xsl:for-each select="catalog/cd"&gt;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&lt;tr&gt;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&lt;td&gt;&lt;xsl:value-of select="title"/&gt;&lt;/td&gt;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&lt;xsl:choose&gt;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&lt;xsl:when test="price &amp;gt; 10"&gt;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&lt;td bgcolor="#ff00ff"&gt;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&lt;xsl:value-of select="artist"/&gt;&lt;/td&gt;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&lt;/xsl:when&gt;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&lt;xsl:otherwise&gt;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&lt;td&gt;&lt;xsl:value-of select="artist"/&gt;&lt;/td&gt;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&lt;/xsl:otherwise&gt;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&lt;/xsl:choose&gt;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&lt;/tr&gt;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&lt;/xsl:for-each&gt;</w:t>
      </w:r>
    </w:p>
    <w:p w:rsidR="00E845A9" w:rsidRDefault="00E845A9" w:rsidP="00C867C7">
      <w:pPr>
        <w:pStyle w:val="KeinLeerraum"/>
      </w:pPr>
      <w:r>
        <w:tab/>
      </w:r>
    </w:p>
    <w:p w:rsidR="00E845A9" w:rsidRDefault="00E845A9" w:rsidP="00C867C7">
      <w:pPr>
        <w:pStyle w:val="KeinLeerraum"/>
      </w:pPr>
      <w:r>
        <w:tab/>
      </w:r>
    </w:p>
    <w:p w:rsidR="00E845A9" w:rsidRDefault="00E845A9" w:rsidP="00C867C7">
      <w:pPr>
        <w:pStyle w:val="berschrift2"/>
      </w:pPr>
      <w:bookmarkStart w:id="106" w:name="_Toc31984673"/>
      <w:r>
        <w:t>XSLT &lt;xsl:apply-templates&gt; Element</w:t>
      </w:r>
      <w:bookmarkEnd w:id="106"/>
    </w:p>
    <w:p w:rsidR="00E845A9" w:rsidRDefault="00E845A9" w:rsidP="00C867C7">
      <w:pPr>
        <w:pStyle w:val="KeinLeerraum"/>
      </w:pPr>
      <w:r>
        <w:t>The &lt;xsl:apply-templates&gt; element applies a template rule to the current element or to the current element's child nodes.</w:t>
      </w:r>
    </w:p>
    <w:p w:rsidR="00E845A9" w:rsidRDefault="00E845A9" w:rsidP="00C867C7">
      <w:pPr>
        <w:pStyle w:val="KeinLeerraum"/>
      </w:pPr>
      <w:r>
        <w:t>The &lt;xsl:apply-templates&gt; Element</w:t>
      </w:r>
    </w:p>
    <w:p w:rsidR="00E845A9" w:rsidRDefault="00E845A9" w:rsidP="00C867C7">
      <w:pPr>
        <w:pStyle w:val="KeinLeerraum"/>
      </w:pPr>
      <w:r>
        <w:t>The &lt;xsl:apply-templates&gt; element applies a template to the current element or to the current element's child nodes.</w:t>
      </w:r>
    </w:p>
    <w:p w:rsidR="00E845A9" w:rsidRDefault="00E845A9" w:rsidP="00C867C7">
      <w:pPr>
        <w:pStyle w:val="KeinLeerraum"/>
      </w:pPr>
    </w:p>
    <w:p w:rsidR="00E845A9" w:rsidRDefault="00E845A9" w:rsidP="00C867C7">
      <w:pPr>
        <w:pStyle w:val="KeinLeerraum"/>
      </w:pPr>
      <w:r>
        <w:t>If we add a "select" attribute to the &lt;xsl:apply-templates&gt; element, it will process only the child elements that matches the value of the attribute. We can use the "select" attribute to specify in which order the child nodes are to be processed</w:t>
      </w:r>
    </w:p>
    <w:p w:rsidR="00E845A9" w:rsidRDefault="00E845A9" w:rsidP="00C867C7">
      <w:pPr>
        <w:pStyle w:val="KeinLeerraum"/>
      </w:pPr>
    </w:p>
    <w:p w:rsidR="00E845A9" w:rsidRDefault="00E845A9" w:rsidP="00C867C7">
      <w:pPr>
        <w:pStyle w:val="KeinLeerraum"/>
      </w:pPr>
      <w:r>
        <w:t xml:space="preserve">Example: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&lt;?xml version="1.0" encoding="UTF-8"?&gt;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&lt;xsl:stylesheet version="1.0"</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xmlns:xsl="http://www.w3.org/1999/XSL/Transform"&gt;</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&lt;xsl:template match="/"&gt;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&lt;html&gt;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&lt;body&gt;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&lt;h2&gt;My CD Collection&lt;/h2&gt;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&lt;xsl:apply-templates/&gt;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&lt;/body&gt;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&lt;/html&gt;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&lt;/xsl:template&gt;</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&lt;xsl:template match="cd"&gt;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&lt;p&gt;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&lt;xsl:apply-templates select="title"/&gt;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&lt;xsl:apply-templates select="artist"/&gt;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&lt;/p&gt;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&lt;/xsl:template&gt;</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&lt;xsl:template match="title"&gt;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Title: &lt;span style="color:#ff0000"&gt;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&lt;xsl:value-of select="."/&gt;&lt;/span&gt;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&lt;br /&gt;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&lt;/xsl:template&gt;</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&lt;xsl:template match="artist"&gt;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Artist: &lt;span style="color:#00ff00"&gt;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&lt;xsl:value-of select="."/&gt;&lt;/span&gt;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&lt;br /&gt;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&lt;/xsl:template&gt;</w:t>
      </w:r>
    </w:p>
    <w:p w:rsidR="00E845A9" w:rsidRDefault="00E845A9" w:rsidP="00C867C7">
      <w:pPr>
        <w:pStyle w:val="KeinLeerraum"/>
      </w:pPr>
    </w:p>
    <w:p w:rsidR="00E845A9" w:rsidRDefault="00E845A9" w:rsidP="00C867C7">
      <w:pPr>
        <w:pStyle w:val="berschrift2"/>
      </w:pPr>
      <w:bookmarkStart w:id="107" w:name="_Toc31984674"/>
      <w:r>
        <w:t>XSLT - On the Client</w:t>
      </w:r>
      <w:bookmarkEnd w:id="107"/>
    </w:p>
    <w:p w:rsidR="00E845A9" w:rsidRDefault="00E845A9" w:rsidP="00C867C7">
      <w:pPr>
        <w:pStyle w:val="KeinLeerraum"/>
      </w:pPr>
      <w:r>
        <w:t>XSLT can be used to transform the document to XHTML in your browser.</w:t>
      </w:r>
    </w:p>
    <w:p w:rsidR="00E845A9" w:rsidRDefault="00E845A9" w:rsidP="00C867C7">
      <w:pPr>
        <w:pStyle w:val="KeinLeerraum"/>
      </w:pPr>
    </w:p>
    <w:p w:rsidR="00E845A9" w:rsidRDefault="00E845A9" w:rsidP="00C867C7">
      <w:pPr>
        <w:pStyle w:val="KeinLeerraum"/>
      </w:pPr>
      <w:r>
        <w:t>A JavaScript Solution</w:t>
      </w:r>
    </w:p>
    <w:p w:rsidR="00E845A9" w:rsidRDefault="00E845A9" w:rsidP="00C867C7">
      <w:pPr>
        <w:pStyle w:val="KeinLeerraum"/>
      </w:pPr>
      <w:r>
        <w:t>In the previous chapters we have explained how XSLT can be used to transform a document from XML to XHTML. We did this by adding an XSL style sheet to the XML file and let the browser do the transformation.</w:t>
      </w:r>
    </w:p>
    <w:p w:rsidR="00E845A9" w:rsidRDefault="00E845A9" w:rsidP="00C867C7">
      <w:pPr>
        <w:pStyle w:val="KeinLeerraum"/>
      </w:pPr>
      <w:r>
        <w:t>Even if this works fine, it is not always desirable to include a style sheet reference in an XML file (e.g. it will not work in a non XSLT aware browser.)</w:t>
      </w:r>
    </w:p>
    <w:p w:rsidR="00E845A9" w:rsidRDefault="00E845A9" w:rsidP="00C867C7">
      <w:pPr>
        <w:pStyle w:val="KeinLeerraum"/>
      </w:pPr>
    </w:p>
    <w:p w:rsidR="00E845A9" w:rsidRDefault="00E845A9" w:rsidP="00C867C7">
      <w:pPr>
        <w:pStyle w:val="KeinLeerraum"/>
      </w:pPr>
      <w:r>
        <w:t>A more versatile solution would be to use a JavaScript to do the transformation.</w:t>
      </w:r>
    </w:p>
    <w:p w:rsidR="00E845A9" w:rsidRDefault="00E845A9" w:rsidP="00C867C7">
      <w:pPr>
        <w:pStyle w:val="KeinLeerraum"/>
      </w:pPr>
    </w:p>
    <w:p w:rsidR="00E845A9" w:rsidRDefault="00E845A9" w:rsidP="00C867C7">
      <w:pPr>
        <w:pStyle w:val="KeinLeerraum"/>
      </w:pPr>
      <w:r>
        <w:t>By using a JavaScript, we can:</w:t>
      </w:r>
    </w:p>
    <w:p w:rsidR="00E845A9" w:rsidRDefault="00E845A9" w:rsidP="00C867C7">
      <w:pPr>
        <w:pStyle w:val="KeinLeerraum"/>
      </w:pPr>
    </w:p>
    <w:p w:rsidR="00E845A9" w:rsidRDefault="00E845A9" w:rsidP="00C867C7">
      <w:pPr>
        <w:pStyle w:val="KeinLeerraum"/>
      </w:pPr>
      <w:r>
        <w:t>do browser-specific testing</w:t>
      </w:r>
    </w:p>
    <w:p w:rsidR="00E845A9" w:rsidRDefault="00E845A9" w:rsidP="00C867C7">
      <w:pPr>
        <w:pStyle w:val="KeinLeerraum"/>
      </w:pPr>
      <w:r>
        <w:t>use different style sheets according to browser and user needs</w:t>
      </w:r>
    </w:p>
    <w:p w:rsidR="00E845A9" w:rsidRDefault="00E845A9" w:rsidP="00C867C7">
      <w:pPr>
        <w:pStyle w:val="KeinLeerraum"/>
      </w:pPr>
      <w:r>
        <w:t>That is the beauty of XSLT! One of the design goals for XSLT was to make it possible to transform data from one format to another, supporting different browsers and different user needs.</w:t>
      </w:r>
    </w:p>
    <w:p w:rsidR="00E845A9" w:rsidRDefault="00E845A9" w:rsidP="00C867C7">
      <w:pPr>
        <w:pStyle w:val="KeinLeerraum"/>
      </w:pPr>
    </w:p>
    <w:p w:rsidR="00E845A9" w:rsidRDefault="00E845A9" w:rsidP="00C867C7">
      <w:pPr>
        <w:pStyle w:val="KeinLeerraum"/>
      </w:pPr>
      <w:r>
        <w:t>The XML File and the XSL File</w:t>
      </w:r>
    </w:p>
    <w:p w:rsidR="00E845A9" w:rsidRDefault="00E845A9" w:rsidP="00C867C7">
      <w:pPr>
        <w:pStyle w:val="KeinLeerraum"/>
      </w:pPr>
      <w:r>
        <w:t>Look at the XML document that you have seen in the previous chapters:</w:t>
      </w:r>
    </w:p>
    <w:p w:rsidR="00E845A9" w:rsidRDefault="00E845A9" w:rsidP="00C867C7">
      <w:pPr>
        <w:pStyle w:val="KeinLeerraum"/>
      </w:pPr>
      <w:r>
        <w:t>Example: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&lt;!DOCTYPE html&gt;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&lt;html&gt;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&lt;head&gt;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&lt;script&gt;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function loadXMLDoc(filename)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if (window.ActiveXObject)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xhttp = new ActiveXObject("Msxml2.XMLHTTP");</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else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xhttp = new XMLHttpRequest();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xhttp.open("GET", filename, false);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try {xhttp.responseType = "msxml-document"} catch(err) {} // Helping IE11</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xhttp.send("");</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return xhttp.responseXML;</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function displayResult()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xml = loadXMLDoc("cdcatalog.xml");</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xsl = loadXMLDoc("cdcatalog.xsl");</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code for IE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if (window.ActiveXObject || xhttp.responseType == "msxml-document")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ex = xml.transformNode(xsl);</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document.getElementById("example").innerHTML = ex;</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code for Chrome, Firefox, Opera, etc.</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else if (document.implementation &amp;&amp; document.implementation.createDocument)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xsltProcessor = new XSLTProcessor();</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xsltProcessor.importStylesheet(xsl);</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resultDocument = xsltProcessor.transformToFragment(xml, document);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document.getElementById("example").appendChild(resultDocument);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xml:space="preserve">  }</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&lt;/script&gt;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&lt;/head&gt;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&lt;body onload="displayResult()"&gt;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&lt;div id="example" /&gt;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&lt;/body&gt;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&lt;/html&gt;</w:t>
      </w:r>
    </w:p>
    <w:p w:rsidR="00E845A9" w:rsidRDefault="00E845A9" w:rsidP="00C867C7">
      <w:pPr>
        <w:pStyle w:val="KeinLeerraum"/>
      </w:pPr>
    </w:p>
    <w:p w:rsidR="00E845A9" w:rsidRDefault="00E845A9" w:rsidP="00C867C7">
      <w:pPr>
        <w:pStyle w:val="KeinLeerraum"/>
      </w:pPr>
    </w:p>
    <w:p w:rsidR="00E845A9" w:rsidRDefault="00E845A9" w:rsidP="00C867C7">
      <w:pPr>
        <w:pStyle w:val="KeinLeerraum"/>
      </w:pPr>
    </w:p>
    <w:p w:rsidR="00E845A9" w:rsidRDefault="00E845A9" w:rsidP="00C867C7">
      <w:pPr>
        <w:pStyle w:val="berschrift2"/>
      </w:pPr>
      <w:bookmarkStart w:id="108" w:name="_Toc31984675"/>
      <w:r>
        <w:t>XSLT - On the Server</w:t>
      </w:r>
      <w:bookmarkEnd w:id="108"/>
    </w:p>
    <w:p w:rsidR="00E845A9" w:rsidRDefault="00E845A9" w:rsidP="00C867C7">
      <w:pPr>
        <w:pStyle w:val="KeinLeerraum"/>
      </w:pPr>
      <w:r>
        <w:t>To make XML data available to all kind of browsers, we can transform the XML document on the SERVER and send it  back to the browser as XHTML.</w:t>
      </w:r>
    </w:p>
    <w:p w:rsidR="00E845A9" w:rsidRDefault="00E845A9" w:rsidP="00C867C7">
      <w:pPr>
        <w:pStyle w:val="KeinLeerraum"/>
      </w:pPr>
    </w:p>
    <w:p w:rsidR="00E845A9" w:rsidRDefault="00E845A9" w:rsidP="00C867C7">
      <w:pPr>
        <w:pStyle w:val="KeinLeerraum"/>
      </w:pPr>
      <w:r>
        <w:t>A Cross Browser Solution</w:t>
      </w:r>
    </w:p>
    <w:p w:rsidR="00E845A9" w:rsidRDefault="00E845A9" w:rsidP="00C867C7">
      <w:pPr>
        <w:pStyle w:val="KeinLeerraum"/>
      </w:pPr>
      <w:r>
        <w:t>In the previous chapter we explained how XSLT can be used to transform a document from XML to XHTML in the browser. We used a JavaScript and an XML parser for the transformation. However, this will not work in a browser that doesn't have an XML parser.</w:t>
      </w:r>
    </w:p>
    <w:p w:rsidR="00E845A9" w:rsidRDefault="00E845A9" w:rsidP="00C867C7">
      <w:pPr>
        <w:pStyle w:val="KeinLeerraum"/>
      </w:pPr>
      <w:r>
        <w:t>To make XML data available to all kind of browsers, we can transform the XML document on the server and send back to the browser as XHTML.</w:t>
      </w:r>
    </w:p>
    <w:p w:rsidR="00E845A9" w:rsidRDefault="00E845A9" w:rsidP="00C867C7">
      <w:pPr>
        <w:pStyle w:val="KeinLeerraum"/>
      </w:pPr>
    </w:p>
    <w:p w:rsidR="00E845A9" w:rsidRDefault="00E845A9" w:rsidP="00C867C7">
      <w:pPr>
        <w:pStyle w:val="KeinLeerraum"/>
      </w:pPr>
      <w:r>
        <w:t>That's another beauty of XSLT. One of the design goals for XSLT was to make it possible to transform data from one format to another on a server, returning readable data to all kinds of browsers.</w:t>
      </w:r>
    </w:p>
    <w:p w:rsidR="00E845A9" w:rsidRDefault="00E845A9" w:rsidP="00C867C7">
      <w:pPr>
        <w:pStyle w:val="KeinLeerraum"/>
      </w:pPr>
    </w:p>
    <w:p w:rsidR="00E845A9" w:rsidRPr="00C867C7" w:rsidRDefault="00E845A9" w:rsidP="00C867C7">
      <w:pPr>
        <w:pStyle w:val="berschrift3"/>
      </w:pPr>
      <w:bookmarkStart w:id="109" w:name="_Toc31984676"/>
      <w:r w:rsidRPr="00C867C7">
        <w:t>PHP Code: Transform XML to XHTML on the Server</w:t>
      </w:r>
      <w:bookmarkEnd w:id="109"/>
    </w:p>
    <w:p w:rsidR="00E845A9" w:rsidRDefault="00E845A9" w:rsidP="00C867C7">
      <w:pPr>
        <w:pStyle w:val="KeinLeerraum"/>
      </w:pPr>
      <w:r>
        <w:t>Example 1:</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&lt;?php</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Load XML file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$xml = new DOMDocument;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$xml-&gt;load('cdcatalog.xml');</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Load XSL file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$xsl = new DOMDocument;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$xsl-&gt;load('cdcatalog.xsl');</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Configure the transformer</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$proc = new XSLTProcessor;</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 Attach the xsl rules</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$proc-&gt;importStyleSheet($xsl);</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echo $proc-&gt;transformToXML($xml);</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?&gt;</w:t>
      </w:r>
    </w:p>
    <w:p w:rsidR="00E845A9" w:rsidRDefault="00E845A9" w:rsidP="00C867C7">
      <w:pPr>
        <w:pStyle w:val="KeinLeerraum"/>
      </w:pPr>
    </w:p>
    <w:p w:rsidR="00E845A9" w:rsidRDefault="00E845A9" w:rsidP="00C867C7">
      <w:pPr>
        <w:pStyle w:val="KeinLeerraum"/>
      </w:pPr>
    </w:p>
    <w:p w:rsidR="00E845A9" w:rsidRPr="00C867C7" w:rsidRDefault="00E845A9" w:rsidP="00C867C7">
      <w:pPr>
        <w:pStyle w:val="berschrift3"/>
      </w:pPr>
      <w:bookmarkStart w:id="110" w:name="_Toc31984677"/>
      <w:r w:rsidRPr="00C867C7">
        <w:t>ASP Code: Transform XML to XHTML on the Server</w:t>
      </w:r>
      <w:bookmarkEnd w:id="110"/>
    </w:p>
    <w:p w:rsidR="00E845A9" w:rsidRDefault="00E845A9" w:rsidP="00C867C7">
      <w:pPr>
        <w:pStyle w:val="KeinLeerraum"/>
      </w:pPr>
      <w:r>
        <w:t>Example 2:</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&lt;%</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'Load XML file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set xml = Server.CreateObject("Microsoft.XMLDOM")</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xml.async = false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xml.load(Server.MapPath("cdcatalog.xml"))</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'Load XSL file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set xsl = Server.CreateObject("Microsoft.XMLDOM")</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xsl.async = false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xsl.load(Server.MapPath("cdcatalog.xsl"))</w:t>
      </w:r>
    </w:p>
    <w:p w:rsidR="00E845A9" w:rsidRPr="00C867C7" w:rsidRDefault="00E845A9" w:rsidP="00C867C7">
      <w:pPr>
        <w:pStyle w:val="KeinLeerraum"/>
        <w:shd w:val="clear" w:color="auto" w:fill="D9D9D9" w:themeFill="background1" w:themeFillShade="D9"/>
        <w:rPr>
          <w:sz w:val="20"/>
          <w:szCs w:val="20"/>
        </w:rPr>
      </w:pP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'Transform file</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Response.Write(xml.transformNode(xsl))</w:t>
      </w:r>
    </w:p>
    <w:p w:rsidR="00E845A9" w:rsidRPr="00C867C7" w:rsidRDefault="00E845A9" w:rsidP="00C867C7">
      <w:pPr>
        <w:pStyle w:val="KeinLeerraum"/>
        <w:shd w:val="clear" w:color="auto" w:fill="D9D9D9" w:themeFill="background1" w:themeFillShade="D9"/>
        <w:rPr>
          <w:sz w:val="20"/>
          <w:szCs w:val="20"/>
        </w:rPr>
      </w:pPr>
      <w:r w:rsidRPr="00C867C7">
        <w:rPr>
          <w:sz w:val="20"/>
          <w:szCs w:val="20"/>
        </w:rPr>
        <w:t>%&gt;</w:t>
      </w:r>
    </w:p>
    <w:p w:rsidR="0087238B" w:rsidRPr="00384F8D" w:rsidRDefault="0087238B" w:rsidP="00384F8D">
      <w:pPr>
        <w:pStyle w:val="KeinLeerraum"/>
      </w:pPr>
    </w:p>
    <w:p w:rsidR="001C432A" w:rsidRPr="007815EC" w:rsidRDefault="001C432A" w:rsidP="001C432A">
      <w:pPr>
        <w:pStyle w:val="KeinLeerraum"/>
      </w:pPr>
    </w:p>
    <w:p w:rsidR="007C3953" w:rsidRDefault="00A0463A" w:rsidP="00A0463A">
      <w:pPr>
        <w:pStyle w:val="berschrift1"/>
        <w:jc w:val="center"/>
      </w:pPr>
      <w:bookmarkStart w:id="111" w:name="_Toc31984678"/>
      <w:r>
        <w:t>XQuery Tutorial</w:t>
      </w:r>
      <w:bookmarkEnd w:id="111"/>
    </w:p>
    <w:p w:rsidR="00C867C7" w:rsidRPr="00C867C7" w:rsidRDefault="00C867C7" w:rsidP="00C867C7"/>
    <w:p w:rsidR="00C867C7" w:rsidRDefault="00C867C7" w:rsidP="00C867C7">
      <w:pPr>
        <w:pStyle w:val="berschrift2"/>
      </w:pPr>
      <w:bookmarkStart w:id="112" w:name="_Toc31984679"/>
      <w:r>
        <w:t>What is XQuery?</w:t>
      </w:r>
      <w:bookmarkEnd w:id="112"/>
    </w:p>
    <w:p w:rsidR="00C867C7" w:rsidRDefault="00C867C7" w:rsidP="00C867C7">
      <w:pPr>
        <w:pStyle w:val="KeinLeerraum"/>
        <w:numPr>
          <w:ilvl w:val="0"/>
          <w:numId w:val="38"/>
        </w:numPr>
      </w:pPr>
      <w:r>
        <w:t>XQuery is to XML what SQL is to databases.</w:t>
      </w:r>
    </w:p>
    <w:p w:rsidR="00C867C7" w:rsidRDefault="00C867C7" w:rsidP="00C867C7">
      <w:pPr>
        <w:pStyle w:val="KeinLeerraum"/>
        <w:numPr>
          <w:ilvl w:val="0"/>
          <w:numId w:val="38"/>
        </w:numPr>
      </w:pPr>
      <w:r>
        <w:t>XQuery is the language for querying XML data</w:t>
      </w:r>
    </w:p>
    <w:p w:rsidR="00C867C7" w:rsidRDefault="00C867C7" w:rsidP="00C867C7">
      <w:pPr>
        <w:pStyle w:val="KeinLeerraum"/>
        <w:numPr>
          <w:ilvl w:val="0"/>
          <w:numId w:val="38"/>
        </w:numPr>
      </w:pPr>
      <w:r>
        <w:t>XQuery for XML is like SQL for databases</w:t>
      </w:r>
    </w:p>
    <w:p w:rsidR="00C867C7" w:rsidRDefault="00C867C7" w:rsidP="00C867C7">
      <w:pPr>
        <w:pStyle w:val="KeinLeerraum"/>
        <w:numPr>
          <w:ilvl w:val="0"/>
          <w:numId w:val="38"/>
        </w:numPr>
      </w:pPr>
      <w:r>
        <w:t>XQuery is built on XPath expressions</w:t>
      </w:r>
    </w:p>
    <w:p w:rsidR="00C867C7" w:rsidRDefault="00C867C7" w:rsidP="00C867C7">
      <w:pPr>
        <w:pStyle w:val="KeinLeerraum"/>
        <w:numPr>
          <w:ilvl w:val="0"/>
          <w:numId w:val="38"/>
        </w:numPr>
      </w:pPr>
      <w:r>
        <w:t>XQuery is supported by all major databases</w:t>
      </w:r>
    </w:p>
    <w:p w:rsidR="00C867C7" w:rsidRDefault="00C867C7" w:rsidP="00C867C7">
      <w:pPr>
        <w:pStyle w:val="KeinLeerraum"/>
        <w:numPr>
          <w:ilvl w:val="0"/>
          <w:numId w:val="38"/>
        </w:numPr>
      </w:pPr>
      <w:r>
        <w:t>XQuery is a W3C Recommendation</w:t>
      </w:r>
    </w:p>
    <w:p w:rsidR="00C867C7" w:rsidRDefault="00C867C7" w:rsidP="00C867C7">
      <w:pPr>
        <w:pStyle w:val="KeinLeerraum"/>
      </w:pPr>
    </w:p>
    <w:p w:rsidR="00C867C7" w:rsidRDefault="00C867C7" w:rsidP="00C867C7">
      <w:pPr>
        <w:pStyle w:val="KeinLeerraum"/>
      </w:pPr>
      <w:r>
        <w:t>XQuery is designed to query XML data.</w:t>
      </w:r>
    </w:p>
    <w:p w:rsidR="00C867C7" w:rsidRDefault="00C867C7" w:rsidP="00C867C7">
      <w:pPr>
        <w:pStyle w:val="KeinLeerraum"/>
      </w:pPr>
    </w:p>
    <w:p w:rsidR="00C867C7" w:rsidRPr="00C867C7" w:rsidRDefault="00C867C7" w:rsidP="00C867C7">
      <w:pPr>
        <w:pStyle w:val="KeinLeerraum"/>
        <w:rPr>
          <w:b/>
          <w:bCs/>
        </w:rPr>
      </w:pPr>
      <w:r w:rsidRPr="00C867C7">
        <w:rPr>
          <w:b/>
          <w:bCs/>
        </w:rPr>
        <w:t>XQuery Example</w:t>
      </w:r>
    </w:p>
    <w:p w:rsidR="00C867C7" w:rsidRPr="00C867C7" w:rsidRDefault="00C867C7" w:rsidP="00C867C7">
      <w:pPr>
        <w:pStyle w:val="KeinLeerraum"/>
        <w:shd w:val="clear" w:color="auto" w:fill="D9D9D9" w:themeFill="background1" w:themeFillShade="D9"/>
        <w:rPr>
          <w:sz w:val="20"/>
          <w:szCs w:val="20"/>
        </w:rPr>
      </w:pPr>
      <w:r w:rsidRPr="00C867C7">
        <w:rPr>
          <w:sz w:val="20"/>
          <w:szCs w:val="20"/>
        </w:rPr>
        <w:t>for $x in doc("books.xml")/bookstore/book</w:t>
      </w:r>
    </w:p>
    <w:p w:rsidR="00C867C7" w:rsidRPr="00C867C7" w:rsidRDefault="00C867C7" w:rsidP="00C867C7">
      <w:pPr>
        <w:pStyle w:val="KeinLeerraum"/>
        <w:shd w:val="clear" w:color="auto" w:fill="D9D9D9" w:themeFill="background1" w:themeFillShade="D9"/>
        <w:rPr>
          <w:sz w:val="20"/>
          <w:szCs w:val="20"/>
        </w:rPr>
      </w:pPr>
      <w:r w:rsidRPr="00C867C7">
        <w:rPr>
          <w:sz w:val="20"/>
          <w:szCs w:val="20"/>
        </w:rPr>
        <w:t>where $x/price&gt;30</w:t>
      </w:r>
    </w:p>
    <w:p w:rsidR="00C867C7" w:rsidRPr="00C867C7" w:rsidRDefault="00C867C7" w:rsidP="00C867C7">
      <w:pPr>
        <w:pStyle w:val="KeinLeerraum"/>
        <w:shd w:val="clear" w:color="auto" w:fill="D9D9D9" w:themeFill="background1" w:themeFillShade="D9"/>
        <w:rPr>
          <w:sz w:val="20"/>
          <w:szCs w:val="20"/>
        </w:rPr>
      </w:pPr>
      <w:r w:rsidRPr="00C867C7">
        <w:rPr>
          <w:sz w:val="20"/>
          <w:szCs w:val="20"/>
        </w:rPr>
        <w:t>order by $x/title</w:t>
      </w:r>
    </w:p>
    <w:p w:rsidR="00C867C7" w:rsidRPr="00C867C7" w:rsidRDefault="00C867C7" w:rsidP="00C867C7">
      <w:pPr>
        <w:pStyle w:val="KeinLeerraum"/>
        <w:shd w:val="clear" w:color="auto" w:fill="D9D9D9" w:themeFill="background1" w:themeFillShade="D9"/>
        <w:rPr>
          <w:sz w:val="20"/>
          <w:szCs w:val="20"/>
        </w:rPr>
      </w:pPr>
      <w:r w:rsidRPr="00C867C7">
        <w:rPr>
          <w:sz w:val="20"/>
          <w:szCs w:val="20"/>
        </w:rPr>
        <w:t>return $x/title</w:t>
      </w:r>
    </w:p>
    <w:p w:rsidR="00C867C7" w:rsidRDefault="00C867C7" w:rsidP="00C867C7">
      <w:pPr>
        <w:pStyle w:val="KeinLeerraum"/>
      </w:pPr>
    </w:p>
    <w:p w:rsidR="00C867C7" w:rsidRDefault="00C867C7" w:rsidP="00C867C7">
      <w:pPr>
        <w:pStyle w:val="KeinLeerraum"/>
      </w:pPr>
    </w:p>
    <w:p w:rsidR="00C867C7" w:rsidRPr="00C867C7" w:rsidRDefault="00C867C7" w:rsidP="00C867C7">
      <w:pPr>
        <w:pStyle w:val="KeinLeerraum"/>
        <w:rPr>
          <w:b/>
          <w:bCs/>
        </w:rPr>
      </w:pPr>
      <w:r w:rsidRPr="00C867C7">
        <w:rPr>
          <w:b/>
          <w:bCs/>
        </w:rPr>
        <w:t>XQuery is About Querying XML</w:t>
      </w:r>
    </w:p>
    <w:p w:rsidR="00C867C7" w:rsidRDefault="00C867C7" w:rsidP="00C867C7">
      <w:pPr>
        <w:pStyle w:val="KeinLeerraum"/>
      </w:pPr>
      <w:r>
        <w:t>XQuery is a language for finding and extracting elements and attributes from XML documents.</w:t>
      </w:r>
    </w:p>
    <w:p w:rsidR="00C867C7" w:rsidRDefault="00C867C7" w:rsidP="00C867C7">
      <w:pPr>
        <w:pStyle w:val="KeinLeerraum"/>
      </w:pPr>
    </w:p>
    <w:p w:rsidR="00C867C7" w:rsidRDefault="00C867C7" w:rsidP="00C867C7">
      <w:pPr>
        <w:pStyle w:val="KeinLeerraum"/>
      </w:pPr>
      <w:r>
        <w:t>Here is an example of what XQuery could solve:</w:t>
      </w:r>
    </w:p>
    <w:p w:rsidR="00C867C7" w:rsidRDefault="00C867C7" w:rsidP="00C867C7">
      <w:pPr>
        <w:pStyle w:val="KeinLeerraum"/>
      </w:pPr>
    </w:p>
    <w:p w:rsidR="00C867C7" w:rsidRDefault="00C867C7" w:rsidP="00C867C7">
      <w:pPr>
        <w:pStyle w:val="KeinLeerraum"/>
      </w:pPr>
      <w:r>
        <w:t>"Select all CD records with a price less than $10 from the CD collection stored in cd_catalog.xml"</w:t>
      </w:r>
    </w:p>
    <w:p w:rsidR="00C867C7" w:rsidRDefault="00C867C7" w:rsidP="00C867C7">
      <w:pPr>
        <w:pStyle w:val="KeinLeerraum"/>
      </w:pPr>
    </w:p>
    <w:p w:rsidR="00C867C7" w:rsidRDefault="00C867C7" w:rsidP="00C867C7">
      <w:pPr>
        <w:pStyle w:val="KeinLeerraum"/>
      </w:pPr>
      <w:r>
        <w:t>XQuery - Examples of Use</w:t>
      </w:r>
    </w:p>
    <w:p w:rsidR="00C867C7" w:rsidRDefault="00C867C7" w:rsidP="00C867C7">
      <w:pPr>
        <w:pStyle w:val="KeinLeerraum"/>
      </w:pPr>
      <w:r>
        <w:t>XQuery can be used to:</w:t>
      </w:r>
    </w:p>
    <w:p w:rsidR="00C867C7" w:rsidRDefault="00C867C7" w:rsidP="00C867C7">
      <w:pPr>
        <w:pStyle w:val="KeinLeerraum"/>
      </w:pPr>
    </w:p>
    <w:p w:rsidR="00C867C7" w:rsidRDefault="00C867C7" w:rsidP="00C867C7">
      <w:pPr>
        <w:pStyle w:val="KeinLeerraum"/>
      </w:pPr>
      <w:r>
        <w:t>Extract information to use in a Web Service</w:t>
      </w:r>
    </w:p>
    <w:p w:rsidR="00C867C7" w:rsidRDefault="00C867C7" w:rsidP="00C867C7">
      <w:pPr>
        <w:pStyle w:val="KeinLeerraum"/>
      </w:pPr>
      <w:r>
        <w:t>Generate summary reports</w:t>
      </w:r>
    </w:p>
    <w:p w:rsidR="00C867C7" w:rsidRDefault="00C867C7" w:rsidP="00C867C7">
      <w:pPr>
        <w:pStyle w:val="KeinLeerraum"/>
      </w:pPr>
      <w:r>
        <w:t>Transform XML data to XHTML</w:t>
      </w:r>
    </w:p>
    <w:p w:rsidR="00C867C7" w:rsidRDefault="00C867C7" w:rsidP="00C867C7">
      <w:pPr>
        <w:pStyle w:val="KeinLeerraum"/>
      </w:pPr>
      <w:r>
        <w:t>Search Web documents for relevant information</w:t>
      </w:r>
    </w:p>
    <w:p w:rsidR="00C867C7" w:rsidRDefault="00C867C7" w:rsidP="00C867C7">
      <w:pPr>
        <w:pStyle w:val="KeinLeerraum"/>
      </w:pPr>
    </w:p>
    <w:p w:rsidR="00C867C7" w:rsidRDefault="00C867C7" w:rsidP="00C867C7">
      <w:pPr>
        <w:pStyle w:val="berschrift2"/>
      </w:pPr>
      <w:bookmarkStart w:id="113" w:name="_Toc31984680"/>
      <w:r>
        <w:t>XQuery FLWOR Expressions</w:t>
      </w:r>
      <w:bookmarkEnd w:id="113"/>
    </w:p>
    <w:p w:rsidR="00C867C7" w:rsidRDefault="00C867C7" w:rsidP="00C867C7">
      <w:pPr>
        <w:pStyle w:val="KeinLeerraum"/>
      </w:pPr>
      <w:r>
        <w:t>What is FLWOR?</w:t>
      </w:r>
    </w:p>
    <w:p w:rsidR="00C867C7" w:rsidRDefault="00C867C7" w:rsidP="00C867C7">
      <w:pPr>
        <w:pStyle w:val="KeinLeerraum"/>
      </w:pPr>
      <w:r>
        <w:t>FLWOR (pronounced "flower") is an acronym for "For, Let, Where, Order by, Return".</w:t>
      </w:r>
    </w:p>
    <w:p w:rsidR="00C867C7" w:rsidRDefault="00C867C7" w:rsidP="00C867C7">
      <w:pPr>
        <w:pStyle w:val="KeinLeerraum"/>
      </w:pPr>
    </w:p>
    <w:p w:rsidR="00C867C7" w:rsidRDefault="00C867C7" w:rsidP="00C867C7">
      <w:pPr>
        <w:pStyle w:val="KeinLeerraum"/>
      </w:pPr>
      <w:r>
        <w:t>For - selects a sequence of nodes</w:t>
      </w:r>
    </w:p>
    <w:p w:rsidR="00C867C7" w:rsidRDefault="00C867C7" w:rsidP="00C867C7">
      <w:pPr>
        <w:pStyle w:val="KeinLeerraum"/>
      </w:pPr>
      <w:r>
        <w:t>Let - binds a sequence to a variable</w:t>
      </w:r>
    </w:p>
    <w:p w:rsidR="00C867C7" w:rsidRDefault="00C867C7" w:rsidP="00C867C7">
      <w:pPr>
        <w:pStyle w:val="KeinLeerraum"/>
      </w:pPr>
      <w:r>
        <w:t>Where - filters the nodes</w:t>
      </w:r>
    </w:p>
    <w:p w:rsidR="00C867C7" w:rsidRDefault="00C867C7" w:rsidP="00C867C7">
      <w:pPr>
        <w:pStyle w:val="KeinLeerraum"/>
      </w:pPr>
      <w:r>
        <w:t>Order by - sorts the nodes</w:t>
      </w:r>
    </w:p>
    <w:p w:rsidR="00C867C7" w:rsidRDefault="00C867C7" w:rsidP="00C867C7">
      <w:pPr>
        <w:pStyle w:val="KeinLeerraum"/>
      </w:pPr>
      <w:r>
        <w:t>Return - what to return (gets evaluated once for every node)</w:t>
      </w:r>
    </w:p>
    <w:p w:rsidR="00C867C7" w:rsidRDefault="00C867C7" w:rsidP="00C867C7">
      <w:pPr>
        <w:pStyle w:val="KeinLeerraum"/>
      </w:pPr>
    </w:p>
    <w:p w:rsidR="00C867C7" w:rsidRDefault="00C867C7" w:rsidP="00C867C7">
      <w:pPr>
        <w:pStyle w:val="KeinLeerraum"/>
      </w:pPr>
      <w:r>
        <w:t>How to Select Nodes From "books.xml" With FLWOR</w:t>
      </w:r>
    </w:p>
    <w:p w:rsidR="00C867C7" w:rsidRDefault="00C867C7" w:rsidP="00C867C7">
      <w:pPr>
        <w:pStyle w:val="KeinLeerraum"/>
      </w:pPr>
      <w:r>
        <w:t>doc("books.xml")/bookstore/book[price&gt;30]/title</w:t>
      </w:r>
    </w:p>
    <w:p w:rsidR="00C867C7" w:rsidRDefault="00C867C7" w:rsidP="00C867C7">
      <w:pPr>
        <w:pStyle w:val="KeinLeerraum"/>
      </w:pPr>
    </w:p>
    <w:p w:rsidR="00C867C7" w:rsidRDefault="00C867C7" w:rsidP="00C867C7">
      <w:pPr>
        <w:pStyle w:val="KeinLeerraum"/>
      </w:pPr>
      <w:r>
        <w:t>Example:</w:t>
      </w:r>
    </w:p>
    <w:p w:rsidR="00C867C7" w:rsidRPr="009510DA" w:rsidRDefault="00C867C7" w:rsidP="009510DA">
      <w:pPr>
        <w:pStyle w:val="KeinLeerraum"/>
        <w:shd w:val="clear" w:color="auto" w:fill="D9D9D9" w:themeFill="background1" w:themeFillShade="D9"/>
        <w:rPr>
          <w:sz w:val="20"/>
          <w:szCs w:val="20"/>
        </w:rPr>
      </w:pPr>
      <w:r w:rsidRPr="009510DA">
        <w:rPr>
          <w:sz w:val="20"/>
          <w:szCs w:val="20"/>
        </w:rPr>
        <w:t>for $x in doc("books.xml")/bookstore/book</w:t>
      </w:r>
    </w:p>
    <w:p w:rsidR="00C867C7" w:rsidRPr="009510DA" w:rsidRDefault="00C867C7" w:rsidP="009510DA">
      <w:pPr>
        <w:pStyle w:val="KeinLeerraum"/>
        <w:shd w:val="clear" w:color="auto" w:fill="D9D9D9" w:themeFill="background1" w:themeFillShade="D9"/>
        <w:rPr>
          <w:sz w:val="20"/>
          <w:szCs w:val="20"/>
        </w:rPr>
      </w:pPr>
      <w:r w:rsidRPr="009510DA">
        <w:rPr>
          <w:sz w:val="20"/>
          <w:szCs w:val="20"/>
        </w:rPr>
        <w:t>where $x/price&gt;30</w:t>
      </w:r>
    </w:p>
    <w:p w:rsidR="00C867C7" w:rsidRPr="009510DA" w:rsidRDefault="00C867C7" w:rsidP="009510DA">
      <w:pPr>
        <w:pStyle w:val="KeinLeerraum"/>
        <w:shd w:val="clear" w:color="auto" w:fill="D9D9D9" w:themeFill="background1" w:themeFillShade="D9"/>
        <w:rPr>
          <w:sz w:val="20"/>
          <w:szCs w:val="20"/>
        </w:rPr>
      </w:pPr>
      <w:r w:rsidRPr="009510DA">
        <w:rPr>
          <w:sz w:val="20"/>
          <w:szCs w:val="20"/>
        </w:rPr>
        <w:t>return $x/title</w:t>
      </w:r>
    </w:p>
    <w:p w:rsidR="00C867C7" w:rsidRDefault="00C867C7" w:rsidP="00C867C7">
      <w:pPr>
        <w:pStyle w:val="KeinLeerraum"/>
      </w:pPr>
    </w:p>
    <w:p w:rsidR="00C867C7" w:rsidRDefault="00C867C7" w:rsidP="00C867C7">
      <w:pPr>
        <w:pStyle w:val="KeinLeerraum"/>
      </w:pPr>
      <w:r>
        <w:t>Result:</w:t>
      </w:r>
    </w:p>
    <w:p w:rsidR="00C867C7" w:rsidRPr="009510DA" w:rsidRDefault="00C867C7" w:rsidP="009510DA">
      <w:pPr>
        <w:pStyle w:val="KeinLeerraum"/>
        <w:shd w:val="clear" w:color="auto" w:fill="D9D9D9" w:themeFill="background1" w:themeFillShade="D9"/>
        <w:rPr>
          <w:sz w:val="20"/>
          <w:szCs w:val="20"/>
        </w:rPr>
      </w:pPr>
      <w:r w:rsidRPr="009510DA">
        <w:rPr>
          <w:sz w:val="20"/>
          <w:szCs w:val="20"/>
        </w:rPr>
        <w:t>&lt;title lang="en"&gt;XQuery Kick Start&lt;/title&gt;</w:t>
      </w:r>
    </w:p>
    <w:p w:rsidR="00C867C7" w:rsidRDefault="00C867C7" w:rsidP="009510DA">
      <w:pPr>
        <w:pStyle w:val="KeinLeerraum"/>
        <w:shd w:val="clear" w:color="auto" w:fill="D9D9D9" w:themeFill="background1" w:themeFillShade="D9"/>
      </w:pPr>
      <w:r w:rsidRPr="009510DA">
        <w:rPr>
          <w:sz w:val="20"/>
          <w:szCs w:val="20"/>
        </w:rPr>
        <w:t>&lt;title lang="en"&gt;Learning XML&lt;/title&gt;</w:t>
      </w:r>
    </w:p>
    <w:p w:rsidR="00C867C7" w:rsidRDefault="00C867C7" w:rsidP="00C867C7">
      <w:pPr>
        <w:pStyle w:val="KeinLeerraum"/>
      </w:pPr>
    </w:p>
    <w:p w:rsidR="00C867C7" w:rsidRDefault="00C867C7" w:rsidP="009510DA">
      <w:pPr>
        <w:pStyle w:val="KeinLeerraum"/>
        <w:numPr>
          <w:ilvl w:val="0"/>
          <w:numId w:val="39"/>
        </w:numPr>
      </w:pPr>
      <w:r>
        <w:t xml:space="preserve">The </w:t>
      </w:r>
      <w:r w:rsidRPr="009510DA">
        <w:rPr>
          <w:b/>
          <w:bCs/>
        </w:rPr>
        <w:t>for clause</w:t>
      </w:r>
      <w:r>
        <w:t xml:space="preserve"> selects all book elements under the bookstore element into a variable called $x.</w:t>
      </w:r>
    </w:p>
    <w:p w:rsidR="00C867C7" w:rsidRDefault="00C867C7" w:rsidP="009510DA">
      <w:pPr>
        <w:pStyle w:val="KeinLeerraum"/>
        <w:numPr>
          <w:ilvl w:val="0"/>
          <w:numId w:val="39"/>
        </w:numPr>
      </w:pPr>
      <w:r>
        <w:t xml:space="preserve">The </w:t>
      </w:r>
      <w:r w:rsidRPr="009510DA">
        <w:rPr>
          <w:b/>
          <w:bCs/>
        </w:rPr>
        <w:t>where clause</w:t>
      </w:r>
      <w:r>
        <w:t xml:space="preserve"> selects only book elements with a price element with a value greater than 30.</w:t>
      </w:r>
    </w:p>
    <w:p w:rsidR="00C867C7" w:rsidRDefault="00C867C7" w:rsidP="009510DA">
      <w:pPr>
        <w:pStyle w:val="KeinLeerraum"/>
        <w:numPr>
          <w:ilvl w:val="0"/>
          <w:numId w:val="39"/>
        </w:numPr>
      </w:pPr>
      <w:r>
        <w:t xml:space="preserve">The </w:t>
      </w:r>
      <w:r w:rsidRPr="009510DA">
        <w:rPr>
          <w:b/>
          <w:bCs/>
        </w:rPr>
        <w:t>order by clause</w:t>
      </w:r>
      <w:r>
        <w:t xml:space="preserve"> defines the sort-order. Will be sort by the title element.</w:t>
      </w:r>
    </w:p>
    <w:p w:rsidR="00C867C7" w:rsidRDefault="00C867C7" w:rsidP="009510DA">
      <w:pPr>
        <w:pStyle w:val="KeinLeerraum"/>
        <w:numPr>
          <w:ilvl w:val="0"/>
          <w:numId w:val="39"/>
        </w:numPr>
      </w:pPr>
      <w:r>
        <w:t xml:space="preserve">The </w:t>
      </w:r>
      <w:r w:rsidRPr="009510DA">
        <w:rPr>
          <w:b/>
          <w:bCs/>
        </w:rPr>
        <w:t>return clause</w:t>
      </w:r>
      <w:r>
        <w:t xml:space="preserve"> specifies what should be returned. Here it returns the title elements.</w:t>
      </w:r>
    </w:p>
    <w:p w:rsidR="00C867C7" w:rsidRDefault="00C867C7" w:rsidP="009510DA">
      <w:pPr>
        <w:pStyle w:val="KeinLeerraum"/>
        <w:numPr>
          <w:ilvl w:val="0"/>
          <w:numId w:val="39"/>
        </w:numPr>
      </w:pPr>
      <w:r>
        <w:t>The result of the XQuery expression above will be:</w:t>
      </w:r>
    </w:p>
    <w:p w:rsidR="007C3953" w:rsidRPr="007C3953" w:rsidRDefault="007C3953" w:rsidP="007C3953"/>
    <w:p w:rsidR="007C3953" w:rsidRDefault="007C3953" w:rsidP="0027225A"/>
    <w:p w:rsidR="0027225A" w:rsidRDefault="0027225A" w:rsidP="00BF11CA">
      <w:pPr>
        <w:pStyle w:val="berschrift1"/>
        <w:jc w:val="center"/>
      </w:pPr>
      <w:bookmarkStart w:id="114" w:name="_Toc31984681"/>
      <w:r>
        <w:t>DTD</w:t>
      </w:r>
      <w:r w:rsidR="00AD1506">
        <w:t xml:space="preserve"> Tutorial</w:t>
      </w:r>
      <w:bookmarkEnd w:id="114"/>
    </w:p>
    <w:p w:rsidR="0027225A" w:rsidRPr="00BF11CA" w:rsidRDefault="00BF11CA" w:rsidP="00BF11CA">
      <w:pPr>
        <w:pStyle w:val="berschrift2"/>
      </w:pPr>
      <w:bookmarkStart w:id="115" w:name="_Toc31984682"/>
      <w:r w:rsidRPr="00BF11CA">
        <w:t>IMPORTANT QUESTIONS</w:t>
      </w:r>
      <w:bookmarkEnd w:id="115"/>
    </w:p>
    <w:p w:rsidR="0001536C" w:rsidRPr="00D82B67" w:rsidRDefault="0001536C" w:rsidP="0001536C">
      <w:pPr>
        <w:pStyle w:val="KeinLeerraum"/>
        <w:rPr>
          <w:b/>
          <w:bCs/>
        </w:rPr>
      </w:pPr>
      <w:r w:rsidRPr="00D82B67">
        <w:rPr>
          <w:b/>
          <w:bCs/>
        </w:rPr>
        <w:t>Q1: What is a DTD?</w:t>
      </w:r>
    </w:p>
    <w:p w:rsidR="0001536C" w:rsidRPr="0001536C" w:rsidRDefault="0001536C" w:rsidP="0001536C">
      <w:pPr>
        <w:pStyle w:val="KeinLeerraum"/>
      </w:pPr>
      <w:r w:rsidRPr="0001536C">
        <w:t>A DTD is a Document Type Definition.</w:t>
      </w:r>
    </w:p>
    <w:p w:rsidR="0001536C" w:rsidRDefault="0001536C" w:rsidP="0001536C">
      <w:pPr>
        <w:pStyle w:val="KeinLeerraum"/>
      </w:pPr>
      <w:r w:rsidRPr="0001536C">
        <w:t>A DTD defines the structure and the legal elements and attributes of an XML document.</w:t>
      </w:r>
    </w:p>
    <w:p w:rsidR="0001536C" w:rsidRDefault="0001536C" w:rsidP="0001536C">
      <w:pPr>
        <w:pStyle w:val="KeinLeerraum"/>
      </w:pPr>
    </w:p>
    <w:p w:rsidR="0001536C" w:rsidRPr="00D82B67" w:rsidRDefault="0001536C" w:rsidP="0001536C">
      <w:pPr>
        <w:pStyle w:val="KeinLeerraum"/>
        <w:rPr>
          <w:b/>
          <w:bCs/>
        </w:rPr>
      </w:pPr>
      <w:r w:rsidRPr="00D82B67">
        <w:rPr>
          <w:b/>
          <w:bCs/>
        </w:rPr>
        <w:t>Q2: Why Use a DTD?</w:t>
      </w:r>
    </w:p>
    <w:p w:rsidR="0001536C" w:rsidRDefault="0001536C" w:rsidP="0001536C">
      <w:pPr>
        <w:pStyle w:val="KeinLeerraum"/>
      </w:pPr>
      <w:r>
        <w:t>With a DTD, independent groups of people can agree on a standard DTD for interchanging data.</w:t>
      </w:r>
    </w:p>
    <w:p w:rsidR="0001536C" w:rsidRDefault="0001536C" w:rsidP="0001536C">
      <w:pPr>
        <w:pStyle w:val="KeinLeerraum"/>
      </w:pPr>
      <w:r>
        <w:t>An application can use a DTD to verify that XML data is valid.</w:t>
      </w:r>
    </w:p>
    <w:p w:rsidR="0001536C" w:rsidRDefault="0001536C" w:rsidP="0001536C">
      <w:pPr>
        <w:pStyle w:val="KeinLeerraum"/>
      </w:pPr>
    </w:p>
    <w:p w:rsidR="0001536C" w:rsidRPr="00D82B67" w:rsidRDefault="0001536C" w:rsidP="0001536C">
      <w:pPr>
        <w:pStyle w:val="KeinLeerraum"/>
        <w:rPr>
          <w:b/>
          <w:bCs/>
        </w:rPr>
      </w:pPr>
      <w:r w:rsidRPr="00D82B67">
        <w:rPr>
          <w:b/>
          <w:bCs/>
        </w:rPr>
        <w:t>Q3: An Internal DTD Declaration</w:t>
      </w:r>
    </w:p>
    <w:p w:rsidR="0001536C" w:rsidRDefault="0001536C" w:rsidP="0001536C">
      <w:pPr>
        <w:pStyle w:val="KeinLeerraum"/>
      </w:pPr>
      <w:r>
        <w:t>If the DTD is declared inside the XML file, it must be wrapped inside the &lt;!DOCTYPE&gt; definition:</w:t>
      </w:r>
    </w:p>
    <w:p w:rsidR="00D82B67" w:rsidRDefault="00D82B67" w:rsidP="0001536C">
      <w:pPr>
        <w:pStyle w:val="KeinLeerraum"/>
      </w:pPr>
      <w:r>
        <w:t xml:space="preserve">Example: </w:t>
      </w:r>
    </w:p>
    <w:p w:rsidR="00D82B67" w:rsidRPr="00D82B67" w:rsidRDefault="00D82B67" w:rsidP="00D82B67">
      <w:pPr>
        <w:pStyle w:val="KeinLeerraum"/>
        <w:shd w:val="clear" w:color="auto" w:fill="D9D9D9" w:themeFill="background1" w:themeFillShade="D9"/>
        <w:rPr>
          <w:rFonts w:ascii="Times New Roman" w:hAnsi="Times New Roman" w:cs="Times New Roman"/>
          <w:i/>
          <w:iCs/>
          <w:sz w:val="18"/>
          <w:szCs w:val="18"/>
        </w:rPr>
      </w:pPr>
      <w:r w:rsidRPr="00D82B67">
        <w:rPr>
          <w:rFonts w:ascii="Times New Roman" w:hAnsi="Times New Roman" w:cs="Times New Roman"/>
          <w:i/>
          <w:iCs/>
          <w:sz w:val="18"/>
          <w:szCs w:val="18"/>
        </w:rPr>
        <w:t>&lt;?xml version="1.0"?&gt;</w:t>
      </w:r>
    </w:p>
    <w:p w:rsidR="00D82B67" w:rsidRPr="00D82B67" w:rsidRDefault="00D82B67" w:rsidP="00D82B67">
      <w:pPr>
        <w:pStyle w:val="KeinLeerraum"/>
        <w:shd w:val="clear" w:color="auto" w:fill="D9D9D9" w:themeFill="background1" w:themeFillShade="D9"/>
        <w:rPr>
          <w:rFonts w:ascii="Times New Roman" w:hAnsi="Times New Roman" w:cs="Times New Roman"/>
          <w:i/>
          <w:iCs/>
          <w:sz w:val="18"/>
          <w:szCs w:val="18"/>
        </w:rPr>
      </w:pPr>
      <w:r w:rsidRPr="00D82B67">
        <w:rPr>
          <w:rFonts w:ascii="Times New Roman" w:hAnsi="Times New Roman" w:cs="Times New Roman"/>
          <w:i/>
          <w:iCs/>
          <w:sz w:val="18"/>
          <w:szCs w:val="18"/>
        </w:rPr>
        <w:t>&lt;!DOCTYPE note [</w:t>
      </w:r>
    </w:p>
    <w:p w:rsidR="00D82B67" w:rsidRPr="00D82B67" w:rsidRDefault="00D82B67" w:rsidP="00D82B67">
      <w:pPr>
        <w:pStyle w:val="KeinLeerraum"/>
        <w:shd w:val="clear" w:color="auto" w:fill="D9D9D9" w:themeFill="background1" w:themeFillShade="D9"/>
        <w:rPr>
          <w:rFonts w:ascii="Times New Roman" w:hAnsi="Times New Roman" w:cs="Times New Roman"/>
          <w:i/>
          <w:iCs/>
          <w:sz w:val="18"/>
          <w:szCs w:val="18"/>
        </w:rPr>
      </w:pPr>
      <w:r w:rsidRPr="00D82B67">
        <w:rPr>
          <w:rFonts w:ascii="Times New Roman" w:hAnsi="Times New Roman" w:cs="Times New Roman"/>
          <w:i/>
          <w:iCs/>
          <w:sz w:val="18"/>
          <w:szCs w:val="18"/>
        </w:rPr>
        <w:t>&lt;!ELEMENT note (to,from,heading,body)&gt;</w:t>
      </w:r>
    </w:p>
    <w:p w:rsidR="00D82B67" w:rsidRPr="00D82B67" w:rsidRDefault="00D82B67" w:rsidP="00D82B67">
      <w:pPr>
        <w:pStyle w:val="KeinLeerraum"/>
        <w:shd w:val="clear" w:color="auto" w:fill="D9D9D9" w:themeFill="background1" w:themeFillShade="D9"/>
        <w:rPr>
          <w:rFonts w:ascii="Times New Roman" w:hAnsi="Times New Roman" w:cs="Times New Roman"/>
          <w:i/>
          <w:iCs/>
          <w:sz w:val="18"/>
          <w:szCs w:val="18"/>
        </w:rPr>
      </w:pPr>
      <w:r w:rsidRPr="00D82B67">
        <w:rPr>
          <w:rFonts w:ascii="Times New Roman" w:hAnsi="Times New Roman" w:cs="Times New Roman"/>
          <w:i/>
          <w:iCs/>
          <w:sz w:val="18"/>
          <w:szCs w:val="18"/>
        </w:rPr>
        <w:t>&lt;!ELEMENT to (#PCDATA)&gt;</w:t>
      </w:r>
    </w:p>
    <w:p w:rsidR="00D82B67" w:rsidRPr="00D82B67" w:rsidRDefault="00D82B67" w:rsidP="00D82B67">
      <w:pPr>
        <w:pStyle w:val="KeinLeerraum"/>
        <w:shd w:val="clear" w:color="auto" w:fill="D9D9D9" w:themeFill="background1" w:themeFillShade="D9"/>
        <w:rPr>
          <w:rFonts w:ascii="Times New Roman" w:hAnsi="Times New Roman" w:cs="Times New Roman"/>
          <w:i/>
          <w:iCs/>
          <w:sz w:val="18"/>
          <w:szCs w:val="18"/>
        </w:rPr>
      </w:pPr>
      <w:r w:rsidRPr="00D82B67">
        <w:rPr>
          <w:rFonts w:ascii="Times New Roman" w:hAnsi="Times New Roman" w:cs="Times New Roman"/>
          <w:i/>
          <w:iCs/>
          <w:sz w:val="18"/>
          <w:szCs w:val="18"/>
        </w:rPr>
        <w:t>&lt;!ELEMENT from (#PCDATA)&gt;</w:t>
      </w:r>
    </w:p>
    <w:p w:rsidR="00D82B67" w:rsidRPr="00D82B67" w:rsidRDefault="00D82B67" w:rsidP="00D82B67">
      <w:pPr>
        <w:pStyle w:val="KeinLeerraum"/>
        <w:shd w:val="clear" w:color="auto" w:fill="D9D9D9" w:themeFill="background1" w:themeFillShade="D9"/>
        <w:rPr>
          <w:rFonts w:ascii="Times New Roman" w:hAnsi="Times New Roman" w:cs="Times New Roman"/>
          <w:i/>
          <w:iCs/>
          <w:sz w:val="18"/>
          <w:szCs w:val="18"/>
        </w:rPr>
      </w:pPr>
      <w:r w:rsidRPr="00D82B67">
        <w:rPr>
          <w:rFonts w:ascii="Times New Roman" w:hAnsi="Times New Roman" w:cs="Times New Roman"/>
          <w:i/>
          <w:iCs/>
          <w:sz w:val="18"/>
          <w:szCs w:val="18"/>
        </w:rPr>
        <w:t>&lt;!ELEMENT heading (#PCDATA)&gt;</w:t>
      </w:r>
    </w:p>
    <w:p w:rsidR="00D82B67" w:rsidRPr="00D82B67" w:rsidRDefault="00D82B67" w:rsidP="00D82B67">
      <w:pPr>
        <w:pStyle w:val="KeinLeerraum"/>
        <w:shd w:val="clear" w:color="auto" w:fill="D9D9D9" w:themeFill="background1" w:themeFillShade="D9"/>
        <w:rPr>
          <w:rFonts w:ascii="Times New Roman" w:hAnsi="Times New Roman" w:cs="Times New Roman"/>
          <w:i/>
          <w:iCs/>
          <w:sz w:val="18"/>
          <w:szCs w:val="18"/>
        </w:rPr>
      </w:pPr>
      <w:r w:rsidRPr="00D82B67">
        <w:rPr>
          <w:rFonts w:ascii="Times New Roman" w:hAnsi="Times New Roman" w:cs="Times New Roman"/>
          <w:i/>
          <w:iCs/>
          <w:sz w:val="18"/>
          <w:szCs w:val="18"/>
        </w:rPr>
        <w:t>&lt;!ELEMENT body (#PCDATA)&gt;</w:t>
      </w:r>
    </w:p>
    <w:p w:rsidR="00D82B67" w:rsidRDefault="00D82B67" w:rsidP="00D82B67">
      <w:pPr>
        <w:pStyle w:val="KeinLeerraum"/>
        <w:shd w:val="clear" w:color="auto" w:fill="D9D9D9" w:themeFill="background1" w:themeFillShade="D9"/>
        <w:rPr>
          <w:rFonts w:ascii="Times New Roman" w:hAnsi="Times New Roman" w:cs="Times New Roman"/>
          <w:i/>
          <w:iCs/>
          <w:sz w:val="18"/>
          <w:szCs w:val="18"/>
        </w:rPr>
      </w:pPr>
      <w:r w:rsidRPr="00D82B67">
        <w:rPr>
          <w:rFonts w:ascii="Times New Roman" w:hAnsi="Times New Roman" w:cs="Times New Roman"/>
          <w:i/>
          <w:iCs/>
          <w:sz w:val="18"/>
          <w:szCs w:val="18"/>
        </w:rPr>
        <w:t>]&gt;</w:t>
      </w:r>
    </w:p>
    <w:p w:rsidR="00D82B67" w:rsidRDefault="00D82B67" w:rsidP="00D82B67">
      <w:pPr>
        <w:pStyle w:val="KeinLeerraum"/>
      </w:pPr>
    </w:p>
    <w:p w:rsidR="00D82B67" w:rsidRPr="00D82B67" w:rsidRDefault="00D82B67" w:rsidP="00D82B67">
      <w:pPr>
        <w:pStyle w:val="KeinLeerraum"/>
        <w:rPr>
          <w:b/>
          <w:bCs/>
        </w:rPr>
      </w:pPr>
      <w:r w:rsidRPr="00D82B67">
        <w:rPr>
          <w:b/>
          <w:bCs/>
        </w:rPr>
        <w:t>Q4: An External DTD Declaration</w:t>
      </w:r>
    </w:p>
    <w:p w:rsidR="00D82B67" w:rsidRDefault="00D82B67" w:rsidP="00D82B67">
      <w:pPr>
        <w:pStyle w:val="KeinLeerraum"/>
      </w:pPr>
      <w:r>
        <w:t>If the DTD is declared in an external file, the &lt;!DOCTYPE&gt; definition must contain a reference to the DTD file:</w:t>
      </w:r>
    </w:p>
    <w:p w:rsidR="00D82B67" w:rsidRPr="00D82B67" w:rsidRDefault="00D82B67" w:rsidP="00D82B67">
      <w:pPr>
        <w:pStyle w:val="KeinLeerraum"/>
        <w:shd w:val="clear" w:color="auto" w:fill="D9D9D9" w:themeFill="background1" w:themeFillShade="D9"/>
        <w:rPr>
          <w:i/>
          <w:iCs/>
          <w:sz w:val="20"/>
          <w:szCs w:val="20"/>
        </w:rPr>
      </w:pPr>
      <w:r w:rsidRPr="00D82B67">
        <w:rPr>
          <w:i/>
          <w:iCs/>
          <w:sz w:val="20"/>
          <w:szCs w:val="20"/>
        </w:rPr>
        <w:t>&lt;?xml version="1.0"?&gt;</w:t>
      </w:r>
    </w:p>
    <w:p w:rsidR="00D82B67" w:rsidRPr="00D82B67" w:rsidRDefault="00D82B67" w:rsidP="00D82B67">
      <w:pPr>
        <w:pStyle w:val="KeinLeerraum"/>
        <w:shd w:val="clear" w:color="auto" w:fill="D9D9D9" w:themeFill="background1" w:themeFillShade="D9"/>
        <w:rPr>
          <w:i/>
          <w:iCs/>
          <w:sz w:val="20"/>
          <w:szCs w:val="20"/>
        </w:rPr>
      </w:pPr>
      <w:r w:rsidRPr="00D82B67">
        <w:rPr>
          <w:i/>
          <w:iCs/>
          <w:sz w:val="20"/>
          <w:szCs w:val="20"/>
        </w:rPr>
        <w:t>&lt;!DOCTYPE note SYSTEM "note.dtd"&gt;</w:t>
      </w:r>
    </w:p>
    <w:p w:rsidR="00D82B67" w:rsidRPr="00D82B67" w:rsidRDefault="00D82B67" w:rsidP="00D82B67">
      <w:pPr>
        <w:pStyle w:val="KeinLeerraum"/>
        <w:shd w:val="clear" w:color="auto" w:fill="D9D9D9" w:themeFill="background1" w:themeFillShade="D9"/>
        <w:rPr>
          <w:i/>
          <w:iCs/>
          <w:sz w:val="20"/>
          <w:szCs w:val="20"/>
        </w:rPr>
      </w:pPr>
      <w:r w:rsidRPr="00D82B67">
        <w:rPr>
          <w:i/>
          <w:iCs/>
          <w:sz w:val="20"/>
          <w:szCs w:val="20"/>
        </w:rPr>
        <w:t>&lt;note&gt;</w:t>
      </w:r>
    </w:p>
    <w:p w:rsidR="00D82B67" w:rsidRPr="00D82B67" w:rsidRDefault="00D82B67" w:rsidP="00D82B67">
      <w:pPr>
        <w:pStyle w:val="KeinLeerraum"/>
        <w:shd w:val="clear" w:color="auto" w:fill="D9D9D9" w:themeFill="background1" w:themeFillShade="D9"/>
        <w:rPr>
          <w:i/>
          <w:iCs/>
          <w:sz w:val="20"/>
          <w:szCs w:val="20"/>
        </w:rPr>
      </w:pPr>
      <w:r w:rsidRPr="00D82B67">
        <w:rPr>
          <w:i/>
          <w:iCs/>
          <w:sz w:val="20"/>
          <w:szCs w:val="20"/>
        </w:rPr>
        <w:t xml:space="preserve">  </w:t>
      </w:r>
      <w:r w:rsidRPr="00D82B67">
        <w:rPr>
          <w:i/>
          <w:iCs/>
          <w:sz w:val="20"/>
          <w:szCs w:val="20"/>
        </w:rPr>
        <w:tab/>
        <w:t>...</w:t>
      </w:r>
    </w:p>
    <w:p w:rsidR="00D82B67" w:rsidRDefault="00D82B67" w:rsidP="00D82B67">
      <w:pPr>
        <w:pStyle w:val="KeinLeerraum"/>
        <w:shd w:val="clear" w:color="auto" w:fill="D9D9D9" w:themeFill="background1" w:themeFillShade="D9"/>
        <w:rPr>
          <w:i/>
          <w:iCs/>
          <w:sz w:val="20"/>
          <w:szCs w:val="20"/>
        </w:rPr>
      </w:pPr>
      <w:r w:rsidRPr="00D82B67">
        <w:rPr>
          <w:i/>
          <w:iCs/>
          <w:sz w:val="20"/>
          <w:szCs w:val="20"/>
        </w:rPr>
        <w:t>&lt;/note&gt;</w:t>
      </w:r>
    </w:p>
    <w:p w:rsidR="00D82B67" w:rsidRDefault="00D82B67" w:rsidP="00D82B67"/>
    <w:p w:rsidR="00D82B67" w:rsidRPr="00616DCC" w:rsidRDefault="00616DCC" w:rsidP="00616DCC">
      <w:pPr>
        <w:pStyle w:val="KeinLeerraum"/>
        <w:rPr>
          <w:b/>
          <w:bCs/>
        </w:rPr>
      </w:pPr>
      <w:r w:rsidRPr="00616DCC">
        <w:rPr>
          <w:b/>
          <w:bCs/>
        </w:rPr>
        <w:t>Q5: Predefined entities in XML</w:t>
      </w:r>
    </w:p>
    <w:p w:rsidR="00616DCC" w:rsidRDefault="00616DCC" w:rsidP="00616DCC">
      <w:pPr>
        <w:pStyle w:val="KeinLeerraum"/>
      </w:pPr>
      <w:r w:rsidRPr="00616DCC">
        <w:t>&amp;lt; &lt;</w:t>
      </w:r>
      <w:r w:rsidRPr="00616DCC">
        <w:tab/>
        <w:t>&amp;gt; &gt;</w:t>
      </w:r>
      <w:r w:rsidRPr="00616DCC">
        <w:tab/>
        <w:t>&amp;amp; &amp;</w:t>
      </w:r>
      <w:r w:rsidRPr="00616DCC">
        <w:tab/>
        <w:t>&amp;quot;</w:t>
      </w:r>
      <w:r w:rsidRPr="00616DCC">
        <w:tab/>
        <w:t xml:space="preserve">" </w:t>
      </w:r>
      <w:r w:rsidRPr="00616DCC">
        <w:tab/>
        <w:t>&amp;apos;</w:t>
      </w:r>
      <w:r w:rsidRPr="00616DCC">
        <w:tab/>
        <w:t>'</w:t>
      </w:r>
    </w:p>
    <w:p w:rsidR="00616DCC" w:rsidRDefault="00616DCC" w:rsidP="00616DCC">
      <w:pPr>
        <w:pStyle w:val="KeinLeerraum"/>
      </w:pPr>
    </w:p>
    <w:p w:rsidR="00616DCC" w:rsidRPr="00616DCC" w:rsidRDefault="00616DCC" w:rsidP="00616DCC">
      <w:pPr>
        <w:pStyle w:val="KeinLeerraum"/>
        <w:rPr>
          <w:b/>
          <w:bCs/>
        </w:rPr>
      </w:pPr>
      <w:r w:rsidRPr="00616DCC">
        <w:rPr>
          <w:b/>
          <w:bCs/>
        </w:rPr>
        <w:t>Q6: what is PCDATA?</w:t>
      </w:r>
    </w:p>
    <w:p w:rsidR="00616DCC" w:rsidRDefault="00616DCC" w:rsidP="00616DCC">
      <w:pPr>
        <w:pStyle w:val="KeinLeerraum"/>
      </w:pPr>
      <w:r w:rsidRPr="00616DCC">
        <w:t>It is parsed character data which should not contain any &amp;, &lt;, or &gt; characters; these need to be represented by the &amp;amp; &amp;lt; and &amp;gt; entities, respectively.</w:t>
      </w:r>
    </w:p>
    <w:p w:rsidR="00451127" w:rsidRDefault="00451127" w:rsidP="00616DCC">
      <w:pPr>
        <w:pStyle w:val="KeinLeerraum"/>
      </w:pPr>
    </w:p>
    <w:p w:rsidR="00DB66E2" w:rsidRPr="00DB66E2" w:rsidRDefault="00DB66E2" w:rsidP="00DB66E2">
      <w:pPr>
        <w:pStyle w:val="KeinLeerraum"/>
        <w:rPr>
          <w:b/>
          <w:bCs/>
        </w:rPr>
      </w:pPr>
      <w:r>
        <w:rPr>
          <w:b/>
          <w:bCs/>
        </w:rPr>
        <w:t xml:space="preserve">Q6: </w:t>
      </w:r>
      <w:r w:rsidRPr="00DB66E2">
        <w:rPr>
          <w:b/>
          <w:bCs/>
        </w:rPr>
        <w:t>What is CDATA?</w:t>
      </w:r>
    </w:p>
    <w:p w:rsidR="00451127" w:rsidRDefault="00DB66E2" w:rsidP="00DB66E2">
      <w:pPr>
        <w:pStyle w:val="KeinLeerraum"/>
      </w:pPr>
      <w:r>
        <w:t>CDATA means character data. CDATA is text that will NOT be parsed by a parser. Tags inside the text will NOT be treated as markup and entities will not be expanded.</w:t>
      </w:r>
    </w:p>
    <w:p w:rsidR="00DB66E2" w:rsidRDefault="00DB66E2" w:rsidP="00DB66E2">
      <w:pPr>
        <w:pStyle w:val="KeinLeerraum"/>
      </w:pPr>
    </w:p>
    <w:p w:rsidR="00DB66E2" w:rsidRDefault="00DB66E2" w:rsidP="00BF11CA">
      <w:pPr>
        <w:pStyle w:val="berschrift2"/>
      </w:pPr>
      <w:bookmarkStart w:id="116" w:name="_Toc31984683"/>
      <w:r>
        <w:t>ELEMENTS</w:t>
      </w:r>
      <w:bookmarkEnd w:id="116"/>
    </w:p>
    <w:p w:rsidR="00BF11CA" w:rsidRDefault="00BF11CA" w:rsidP="00BF11CA">
      <w:r>
        <w:t>In a DTD, elements are declared with an ELEMENT declaration.</w:t>
      </w:r>
    </w:p>
    <w:p w:rsidR="00BF11CA" w:rsidRDefault="00BF11CA" w:rsidP="00BF11CA">
      <w:pPr>
        <w:pStyle w:val="berschrift3"/>
      </w:pPr>
      <w:bookmarkStart w:id="117" w:name="_Toc31984684"/>
      <w:r>
        <w:t>Declaring Elements</w:t>
      </w:r>
      <w:bookmarkEnd w:id="117"/>
    </w:p>
    <w:p w:rsidR="00DB66E2" w:rsidRDefault="00BF11CA" w:rsidP="00544B5D">
      <w:pPr>
        <w:pStyle w:val="KeinLeerraum"/>
      </w:pPr>
      <w:r>
        <w:t>In a DTD, XML elements are declared with the following syntax:</w:t>
      </w:r>
    </w:p>
    <w:p w:rsidR="00C63E43" w:rsidRPr="00C63E43" w:rsidRDefault="00C63E43" w:rsidP="00C63E43">
      <w:pPr>
        <w:pStyle w:val="KeinLeerraum"/>
        <w:shd w:val="clear" w:color="auto" w:fill="D9D9D9" w:themeFill="background1" w:themeFillShade="D9"/>
        <w:rPr>
          <w:sz w:val="20"/>
          <w:szCs w:val="20"/>
        </w:rPr>
      </w:pPr>
      <w:r w:rsidRPr="00C63E43">
        <w:rPr>
          <w:sz w:val="20"/>
          <w:szCs w:val="20"/>
        </w:rPr>
        <w:t>&lt;!ELEMENT element-name category&gt;</w:t>
      </w:r>
    </w:p>
    <w:p w:rsidR="00C63E43" w:rsidRPr="00544B5D" w:rsidRDefault="00C63E43" w:rsidP="00544B5D">
      <w:pPr>
        <w:pStyle w:val="KeinLeerraum"/>
        <w:shd w:val="clear" w:color="auto" w:fill="D9D9D9" w:themeFill="background1" w:themeFillShade="D9"/>
        <w:rPr>
          <w:sz w:val="20"/>
          <w:szCs w:val="20"/>
        </w:rPr>
      </w:pPr>
      <w:r w:rsidRPr="00C63E43">
        <w:rPr>
          <w:sz w:val="20"/>
          <w:szCs w:val="20"/>
        </w:rPr>
        <w:t>&lt;!ELEMENT element-name (element-content)&gt;</w:t>
      </w:r>
    </w:p>
    <w:p w:rsidR="00544B5D" w:rsidRDefault="00544B5D" w:rsidP="00544B5D">
      <w:pPr>
        <w:pStyle w:val="berschrift3"/>
      </w:pPr>
    </w:p>
    <w:p w:rsidR="00544B5D" w:rsidRDefault="00544B5D" w:rsidP="00544B5D">
      <w:pPr>
        <w:pStyle w:val="berschrift3"/>
      </w:pPr>
      <w:bookmarkStart w:id="118" w:name="_Toc31984685"/>
      <w:r w:rsidRPr="00544B5D">
        <w:t>Empty Elements</w:t>
      </w:r>
      <w:bookmarkEnd w:id="118"/>
    </w:p>
    <w:p w:rsidR="00544B5D" w:rsidRDefault="00544B5D" w:rsidP="00544B5D">
      <w:pPr>
        <w:pStyle w:val="KeinLeerraum"/>
      </w:pPr>
      <w:r w:rsidRPr="00544B5D">
        <w:t>Empty elements are declared with the category keyword EMPTY:</w:t>
      </w:r>
    </w:p>
    <w:p w:rsidR="00544B5D" w:rsidRPr="00544B5D" w:rsidRDefault="00544B5D" w:rsidP="00544B5D">
      <w:pPr>
        <w:pStyle w:val="KeinLeerraum"/>
        <w:shd w:val="clear" w:color="auto" w:fill="D9D9D9" w:themeFill="background1" w:themeFillShade="D9"/>
        <w:rPr>
          <w:sz w:val="20"/>
          <w:szCs w:val="20"/>
        </w:rPr>
      </w:pPr>
      <w:r w:rsidRPr="00544B5D">
        <w:rPr>
          <w:sz w:val="20"/>
          <w:szCs w:val="20"/>
        </w:rPr>
        <w:t>&lt;!ELEMENT element-name EMPTY&gt;</w:t>
      </w:r>
    </w:p>
    <w:p w:rsidR="00544B5D" w:rsidRDefault="00544B5D" w:rsidP="00544B5D">
      <w:pPr>
        <w:pStyle w:val="KeinLeerraum"/>
        <w:shd w:val="clear" w:color="auto" w:fill="D9D9D9" w:themeFill="background1" w:themeFillShade="D9"/>
        <w:rPr>
          <w:sz w:val="20"/>
          <w:szCs w:val="20"/>
        </w:rPr>
      </w:pPr>
      <w:r w:rsidRPr="00544B5D">
        <w:rPr>
          <w:sz w:val="20"/>
          <w:szCs w:val="20"/>
        </w:rPr>
        <w:t>&lt;br /&gt;</w:t>
      </w:r>
    </w:p>
    <w:p w:rsidR="00544B5D" w:rsidRDefault="00544B5D" w:rsidP="00544B5D"/>
    <w:p w:rsidR="00544B5D" w:rsidRDefault="00544B5D" w:rsidP="00544B5D">
      <w:pPr>
        <w:pStyle w:val="berschrift3"/>
      </w:pPr>
      <w:bookmarkStart w:id="119" w:name="_Toc31984686"/>
      <w:r>
        <w:t>Elements with Parsed Character Data</w:t>
      </w:r>
      <w:bookmarkEnd w:id="119"/>
    </w:p>
    <w:p w:rsidR="00544B5D" w:rsidRDefault="00544B5D" w:rsidP="00544B5D">
      <w:pPr>
        <w:pStyle w:val="KeinLeerraum"/>
      </w:pPr>
      <w:r>
        <w:t>Elements with only parsed character data are declared with #PCDATA inside parentheses:</w:t>
      </w:r>
    </w:p>
    <w:p w:rsidR="00544B5D" w:rsidRDefault="00544B5D" w:rsidP="00544B5D">
      <w:pPr>
        <w:pStyle w:val="KeinLeerraum"/>
        <w:shd w:val="clear" w:color="auto" w:fill="D9D9D9" w:themeFill="background1" w:themeFillShade="D9"/>
        <w:rPr>
          <w:sz w:val="20"/>
          <w:szCs w:val="20"/>
        </w:rPr>
      </w:pPr>
      <w:r w:rsidRPr="00544B5D">
        <w:rPr>
          <w:sz w:val="20"/>
          <w:szCs w:val="20"/>
        </w:rPr>
        <w:t>&lt;!ELEMENT element-name (#PCDATA)&gt;</w:t>
      </w:r>
    </w:p>
    <w:p w:rsidR="00544B5D" w:rsidRDefault="00544B5D" w:rsidP="00544B5D"/>
    <w:p w:rsidR="00544B5D" w:rsidRDefault="00544B5D" w:rsidP="00544B5D">
      <w:pPr>
        <w:pStyle w:val="berschrift3"/>
      </w:pPr>
      <w:bookmarkStart w:id="120" w:name="_Toc31984687"/>
      <w:r>
        <w:t>Elements with any Contents</w:t>
      </w:r>
      <w:bookmarkEnd w:id="120"/>
    </w:p>
    <w:p w:rsidR="00544B5D" w:rsidRDefault="00544B5D" w:rsidP="00544B5D">
      <w:pPr>
        <w:pStyle w:val="KeinLeerraum"/>
      </w:pPr>
      <w:r>
        <w:t>Elements declared with the category keyword ANY, can contain any combination of parsable data:</w:t>
      </w:r>
    </w:p>
    <w:p w:rsidR="00544B5D" w:rsidRDefault="00544B5D" w:rsidP="00544B5D">
      <w:pPr>
        <w:pStyle w:val="KeinLeerraum"/>
        <w:shd w:val="clear" w:color="auto" w:fill="D9D9D9" w:themeFill="background1" w:themeFillShade="D9"/>
        <w:rPr>
          <w:sz w:val="20"/>
          <w:szCs w:val="20"/>
        </w:rPr>
      </w:pPr>
      <w:r w:rsidRPr="00544B5D">
        <w:rPr>
          <w:sz w:val="20"/>
          <w:szCs w:val="20"/>
        </w:rPr>
        <w:t>&lt;!ELEMENT element-name ANY&gt;</w:t>
      </w:r>
    </w:p>
    <w:p w:rsidR="00544B5D" w:rsidRDefault="00544B5D" w:rsidP="00544B5D"/>
    <w:p w:rsidR="00544B5D" w:rsidRDefault="00544B5D" w:rsidP="00544B5D">
      <w:pPr>
        <w:pStyle w:val="berschrift3"/>
      </w:pPr>
      <w:bookmarkStart w:id="121" w:name="_Toc31984688"/>
      <w:r>
        <w:t>Elements with Children (sequences)</w:t>
      </w:r>
      <w:bookmarkEnd w:id="121"/>
    </w:p>
    <w:p w:rsidR="00544B5D" w:rsidRPr="00544B5D" w:rsidRDefault="00544B5D" w:rsidP="00544B5D">
      <w:pPr>
        <w:pStyle w:val="KeinLeerraum"/>
      </w:pPr>
      <w:r w:rsidRPr="00544B5D">
        <w:t>Elements with one or more children are declared with the name of the children elements inside parentheses:</w:t>
      </w:r>
    </w:p>
    <w:p w:rsidR="00544B5D" w:rsidRPr="00544B5D" w:rsidRDefault="00544B5D" w:rsidP="00544B5D">
      <w:pPr>
        <w:pStyle w:val="KeinLeerraum"/>
        <w:shd w:val="clear" w:color="auto" w:fill="D9D9D9" w:themeFill="background1" w:themeFillShade="D9"/>
        <w:rPr>
          <w:sz w:val="20"/>
          <w:szCs w:val="20"/>
        </w:rPr>
      </w:pPr>
      <w:r w:rsidRPr="00544B5D">
        <w:rPr>
          <w:sz w:val="20"/>
          <w:szCs w:val="20"/>
        </w:rPr>
        <w:t>&lt;!ELEMENT element-name (child1,child2,...)&gt;</w:t>
      </w:r>
    </w:p>
    <w:p w:rsidR="00544B5D" w:rsidRPr="00544B5D" w:rsidRDefault="00544B5D" w:rsidP="00544B5D">
      <w:pPr>
        <w:pStyle w:val="KeinLeerraum"/>
      </w:pPr>
    </w:p>
    <w:p w:rsidR="00544B5D" w:rsidRPr="00544B5D" w:rsidRDefault="00544B5D" w:rsidP="00544B5D">
      <w:pPr>
        <w:pStyle w:val="KeinLeerraum"/>
      </w:pPr>
      <w:r w:rsidRPr="00544B5D">
        <w:rPr>
          <w:b/>
          <w:bCs/>
        </w:rPr>
        <w:t>Note:</w:t>
      </w:r>
      <w:r>
        <w:t xml:space="preserve"> </w:t>
      </w:r>
      <w:r w:rsidRPr="00544B5D">
        <w:t>When children are declared in a sequence separated by commas, the children must appear in the same sequence in the document. In a full declaration, the children must also be declared, and the children can also have children. The full declaration of the "note" element is:</w:t>
      </w:r>
    </w:p>
    <w:p w:rsidR="00544B5D" w:rsidRPr="00544B5D" w:rsidRDefault="00544B5D" w:rsidP="00544B5D">
      <w:pPr>
        <w:pStyle w:val="KeinLeerraum"/>
      </w:pPr>
    </w:p>
    <w:p w:rsidR="00544B5D" w:rsidRPr="00544B5D" w:rsidRDefault="00544B5D" w:rsidP="00544B5D">
      <w:pPr>
        <w:pStyle w:val="KeinLeerraum"/>
        <w:shd w:val="clear" w:color="auto" w:fill="D9D9D9" w:themeFill="background1" w:themeFillShade="D9"/>
        <w:rPr>
          <w:sz w:val="20"/>
          <w:szCs w:val="20"/>
        </w:rPr>
      </w:pPr>
      <w:r w:rsidRPr="00544B5D">
        <w:rPr>
          <w:sz w:val="20"/>
          <w:szCs w:val="20"/>
        </w:rPr>
        <w:t>&lt;!ELEMENT note (to,from,heading,body)&gt;</w:t>
      </w:r>
    </w:p>
    <w:p w:rsidR="00544B5D" w:rsidRPr="00544B5D" w:rsidRDefault="00544B5D" w:rsidP="00544B5D">
      <w:pPr>
        <w:pStyle w:val="KeinLeerraum"/>
        <w:shd w:val="clear" w:color="auto" w:fill="D9D9D9" w:themeFill="background1" w:themeFillShade="D9"/>
        <w:rPr>
          <w:sz w:val="20"/>
          <w:szCs w:val="20"/>
        </w:rPr>
      </w:pPr>
      <w:r w:rsidRPr="00544B5D">
        <w:rPr>
          <w:sz w:val="20"/>
          <w:szCs w:val="20"/>
        </w:rPr>
        <w:t>&lt;!ELEMENT to (#PCDATA)&gt;</w:t>
      </w:r>
    </w:p>
    <w:p w:rsidR="00544B5D" w:rsidRPr="00544B5D" w:rsidRDefault="00544B5D" w:rsidP="00544B5D">
      <w:pPr>
        <w:pStyle w:val="KeinLeerraum"/>
        <w:shd w:val="clear" w:color="auto" w:fill="D9D9D9" w:themeFill="background1" w:themeFillShade="D9"/>
        <w:rPr>
          <w:sz w:val="20"/>
          <w:szCs w:val="20"/>
        </w:rPr>
      </w:pPr>
      <w:r w:rsidRPr="00544B5D">
        <w:rPr>
          <w:sz w:val="20"/>
          <w:szCs w:val="20"/>
        </w:rPr>
        <w:t>&lt;!ELEMENT from (#PCDATA)&gt;</w:t>
      </w:r>
    </w:p>
    <w:p w:rsidR="00544B5D" w:rsidRPr="00544B5D" w:rsidRDefault="00544B5D" w:rsidP="00544B5D">
      <w:pPr>
        <w:pStyle w:val="KeinLeerraum"/>
        <w:shd w:val="clear" w:color="auto" w:fill="D9D9D9" w:themeFill="background1" w:themeFillShade="D9"/>
        <w:rPr>
          <w:sz w:val="20"/>
          <w:szCs w:val="20"/>
        </w:rPr>
      </w:pPr>
      <w:r w:rsidRPr="00544B5D">
        <w:rPr>
          <w:sz w:val="20"/>
          <w:szCs w:val="20"/>
        </w:rPr>
        <w:t>&lt;!ELEMENT heading (#PCDATA)&gt;</w:t>
      </w:r>
    </w:p>
    <w:p w:rsidR="00544B5D" w:rsidRDefault="00544B5D" w:rsidP="00544B5D">
      <w:pPr>
        <w:pStyle w:val="KeinLeerraum"/>
        <w:shd w:val="clear" w:color="auto" w:fill="D9D9D9" w:themeFill="background1" w:themeFillShade="D9"/>
        <w:rPr>
          <w:sz w:val="20"/>
          <w:szCs w:val="20"/>
        </w:rPr>
      </w:pPr>
      <w:r w:rsidRPr="00544B5D">
        <w:rPr>
          <w:sz w:val="20"/>
          <w:szCs w:val="20"/>
        </w:rPr>
        <w:t>&lt;!ELEMENT body (#PCDATA)&gt;</w:t>
      </w:r>
    </w:p>
    <w:p w:rsidR="007938ED" w:rsidRDefault="007938ED" w:rsidP="007938ED"/>
    <w:p w:rsidR="007938ED" w:rsidRDefault="007938ED" w:rsidP="007938ED">
      <w:pPr>
        <w:pStyle w:val="berschrift3"/>
      </w:pPr>
      <w:bookmarkStart w:id="122" w:name="_Toc31984689"/>
      <w:r>
        <w:t>Declaring Only One Occurrence of an Element</w:t>
      </w:r>
      <w:bookmarkEnd w:id="122"/>
    </w:p>
    <w:p w:rsidR="007938ED" w:rsidRPr="007938ED" w:rsidRDefault="007938ED" w:rsidP="007938ED">
      <w:pPr>
        <w:pStyle w:val="KeinLeerraum"/>
        <w:shd w:val="clear" w:color="auto" w:fill="D9D9D9" w:themeFill="background1" w:themeFillShade="D9"/>
        <w:rPr>
          <w:sz w:val="20"/>
          <w:szCs w:val="20"/>
        </w:rPr>
      </w:pPr>
      <w:r w:rsidRPr="007938ED">
        <w:rPr>
          <w:sz w:val="20"/>
          <w:szCs w:val="20"/>
        </w:rPr>
        <w:t>&lt;!ELEMENT element-name (child-name)&gt;</w:t>
      </w:r>
    </w:p>
    <w:p w:rsidR="007938ED" w:rsidRDefault="007938ED" w:rsidP="007938ED">
      <w:pPr>
        <w:pStyle w:val="KeinLeerraum"/>
      </w:pPr>
      <w:r w:rsidRPr="007938ED">
        <w:rPr>
          <w:b/>
          <w:bCs/>
        </w:rPr>
        <w:t>Note:</w:t>
      </w:r>
      <w:r>
        <w:t xml:space="preserve"> The example above declares that the child element "message" must occur once, and only once inside the "note" element.</w:t>
      </w:r>
    </w:p>
    <w:p w:rsidR="007938ED" w:rsidRDefault="007938ED" w:rsidP="007938ED">
      <w:pPr>
        <w:pStyle w:val="KeinLeerraum"/>
      </w:pPr>
    </w:p>
    <w:p w:rsidR="007938ED" w:rsidRDefault="007938ED" w:rsidP="007938ED">
      <w:pPr>
        <w:pStyle w:val="berschrift3"/>
      </w:pPr>
      <w:bookmarkStart w:id="123" w:name="_Toc31984690"/>
      <w:r>
        <w:t>Declaring Minimum One Occurrence of an Element (+)</w:t>
      </w:r>
      <w:bookmarkEnd w:id="123"/>
    </w:p>
    <w:p w:rsidR="007938ED" w:rsidRPr="007938ED" w:rsidRDefault="007938ED" w:rsidP="007938ED">
      <w:pPr>
        <w:pStyle w:val="KeinLeerraum"/>
        <w:shd w:val="clear" w:color="auto" w:fill="D9D9D9" w:themeFill="background1" w:themeFillShade="D9"/>
        <w:rPr>
          <w:sz w:val="20"/>
          <w:szCs w:val="20"/>
        </w:rPr>
      </w:pPr>
      <w:r w:rsidRPr="007938ED">
        <w:rPr>
          <w:sz w:val="20"/>
          <w:szCs w:val="20"/>
        </w:rPr>
        <w:t>&lt;!ELEMENT element-name (child-name+)&gt;</w:t>
      </w:r>
    </w:p>
    <w:p w:rsidR="007938ED" w:rsidRDefault="007938ED" w:rsidP="007938ED">
      <w:pPr>
        <w:pStyle w:val="KeinLeerraum"/>
      </w:pPr>
      <w:r w:rsidRPr="007938ED">
        <w:rPr>
          <w:b/>
          <w:bCs/>
        </w:rPr>
        <w:t>Note:</w:t>
      </w:r>
      <w:r>
        <w:t xml:space="preserve"> The + sign in the example above declares that the child element "message" must occur one or more times inside the "note" element.</w:t>
      </w:r>
    </w:p>
    <w:p w:rsidR="007938ED" w:rsidRDefault="007938ED" w:rsidP="007938ED">
      <w:pPr>
        <w:pStyle w:val="KeinLeerraum"/>
      </w:pPr>
    </w:p>
    <w:p w:rsidR="007938ED" w:rsidRDefault="007938ED" w:rsidP="007938ED">
      <w:pPr>
        <w:pStyle w:val="berschrift3"/>
      </w:pPr>
      <w:bookmarkStart w:id="124" w:name="_Toc31984691"/>
      <w:r>
        <w:t>Declaring Zero or More Occurrences of an Element(*)</w:t>
      </w:r>
      <w:bookmarkEnd w:id="124"/>
    </w:p>
    <w:p w:rsidR="007938ED" w:rsidRPr="007938ED" w:rsidRDefault="007938ED" w:rsidP="007938ED">
      <w:pPr>
        <w:pStyle w:val="KeinLeerraum"/>
        <w:shd w:val="clear" w:color="auto" w:fill="D9D9D9" w:themeFill="background1" w:themeFillShade="D9"/>
        <w:rPr>
          <w:sz w:val="20"/>
          <w:szCs w:val="20"/>
        </w:rPr>
      </w:pPr>
      <w:r w:rsidRPr="007938ED">
        <w:rPr>
          <w:sz w:val="20"/>
          <w:szCs w:val="20"/>
        </w:rPr>
        <w:t>&lt;!ELEMENT element-name (child-name*)&gt;</w:t>
      </w:r>
    </w:p>
    <w:p w:rsidR="007938ED" w:rsidRDefault="007938ED" w:rsidP="007938ED">
      <w:pPr>
        <w:pStyle w:val="KeinLeerraum"/>
      </w:pPr>
      <w:r w:rsidRPr="007938ED">
        <w:rPr>
          <w:b/>
          <w:bCs/>
        </w:rPr>
        <w:t>Note:</w:t>
      </w:r>
      <w:r>
        <w:t xml:space="preserve"> The * sign in the example above declares that the child element "message" can occur zero or more times inside the "note" element.</w:t>
      </w:r>
    </w:p>
    <w:p w:rsidR="007938ED" w:rsidRDefault="007938ED" w:rsidP="007938ED">
      <w:pPr>
        <w:pStyle w:val="KeinLeerraum"/>
      </w:pPr>
    </w:p>
    <w:p w:rsidR="007938ED" w:rsidRDefault="007938ED" w:rsidP="007938ED">
      <w:pPr>
        <w:pStyle w:val="berschrift3"/>
      </w:pPr>
      <w:bookmarkStart w:id="125" w:name="_Toc31984692"/>
      <w:r>
        <w:t>Declaring Zero or One Occurrences of an Element (?)</w:t>
      </w:r>
      <w:bookmarkEnd w:id="125"/>
    </w:p>
    <w:p w:rsidR="007938ED" w:rsidRPr="007938ED" w:rsidRDefault="007938ED" w:rsidP="007938ED">
      <w:pPr>
        <w:pStyle w:val="KeinLeerraum"/>
        <w:shd w:val="clear" w:color="auto" w:fill="D9D9D9" w:themeFill="background1" w:themeFillShade="D9"/>
        <w:rPr>
          <w:sz w:val="20"/>
          <w:szCs w:val="20"/>
        </w:rPr>
      </w:pPr>
      <w:r w:rsidRPr="007938ED">
        <w:rPr>
          <w:sz w:val="20"/>
          <w:szCs w:val="20"/>
        </w:rPr>
        <w:t>&lt;!ELEMENT element-name (child-name?)&gt;</w:t>
      </w:r>
    </w:p>
    <w:p w:rsidR="007938ED" w:rsidRDefault="007938ED" w:rsidP="007938ED">
      <w:pPr>
        <w:pStyle w:val="KeinLeerraum"/>
      </w:pPr>
      <w:r w:rsidRPr="007938ED">
        <w:rPr>
          <w:b/>
          <w:bCs/>
        </w:rPr>
        <w:t>Note:</w:t>
      </w:r>
      <w:r>
        <w:t xml:space="preserve"> The ? sign in the example above declares that the child element "message" can occur zero or one time inside the "note" element.</w:t>
      </w:r>
    </w:p>
    <w:p w:rsidR="007938ED" w:rsidRDefault="007938ED" w:rsidP="007938ED">
      <w:pPr>
        <w:pStyle w:val="KeinLeerraum"/>
      </w:pPr>
    </w:p>
    <w:p w:rsidR="007938ED" w:rsidRDefault="007938ED" w:rsidP="007938ED">
      <w:pPr>
        <w:pStyle w:val="berschrift3"/>
      </w:pPr>
      <w:bookmarkStart w:id="126" w:name="_Toc31984693"/>
      <w:r>
        <w:t>Declaring either/or Content</w:t>
      </w:r>
      <w:bookmarkEnd w:id="126"/>
    </w:p>
    <w:p w:rsidR="007938ED" w:rsidRPr="007938ED" w:rsidRDefault="007938ED" w:rsidP="00A247CB">
      <w:pPr>
        <w:pStyle w:val="KeinLeerraum"/>
        <w:shd w:val="clear" w:color="auto" w:fill="D9D9D9" w:themeFill="background1" w:themeFillShade="D9"/>
        <w:rPr>
          <w:sz w:val="20"/>
          <w:szCs w:val="20"/>
        </w:rPr>
      </w:pPr>
      <w:r w:rsidRPr="007938ED">
        <w:rPr>
          <w:sz w:val="20"/>
          <w:szCs w:val="20"/>
        </w:rPr>
        <w:t>&lt;!ELEMENT note (to,from,header,(message|body))&gt;</w:t>
      </w:r>
    </w:p>
    <w:p w:rsidR="007938ED" w:rsidRDefault="007938ED" w:rsidP="007938ED">
      <w:pPr>
        <w:pStyle w:val="KeinLeerraum"/>
      </w:pPr>
      <w:r w:rsidRPr="007938ED">
        <w:rPr>
          <w:b/>
          <w:bCs/>
        </w:rPr>
        <w:t>Note:</w:t>
      </w:r>
      <w:r>
        <w:t xml:space="preserve"> The example above declares that the "note" element must contain a "to" element, a "from" element, a "header" element, and either a "message" or a "body" element.</w:t>
      </w:r>
    </w:p>
    <w:p w:rsidR="007938ED" w:rsidRDefault="007938ED" w:rsidP="007938ED">
      <w:pPr>
        <w:pStyle w:val="KeinLeerraum"/>
      </w:pPr>
    </w:p>
    <w:p w:rsidR="007938ED" w:rsidRDefault="007938ED" w:rsidP="007938ED">
      <w:pPr>
        <w:pStyle w:val="berschrift3"/>
      </w:pPr>
      <w:bookmarkStart w:id="127" w:name="_Toc31984694"/>
      <w:r>
        <w:t>Declaring Mixed Content</w:t>
      </w:r>
      <w:bookmarkEnd w:id="127"/>
    </w:p>
    <w:p w:rsidR="007938ED" w:rsidRPr="007938ED" w:rsidRDefault="007938ED" w:rsidP="00A247CB">
      <w:pPr>
        <w:pStyle w:val="KeinLeerraum"/>
        <w:shd w:val="clear" w:color="auto" w:fill="D9D9D9" w:themeFill="background1" w:themeFillShade="D9"/>
        <w:rPr>
          <w:sz w:val="20"/>
          <w:szCs w:val="20"/>
        </w:rPr>
      </w:pPr>
      <w:r w:rsidRPr="007938ED">
        <w:rPr>
          <w:sz w:val="20"/>
          <w:szCs w:val="20"/>
        </w:rPr>
        <w:t>&lt;!ELEMENT note (#PCDATA|to|from|header|message)*&gt;</w:t>
      </w:r>
    </w:p>
    <w:p w:rsidR="007938ED" w:rsidRDefault="007938ED" w:rsidP="007938ED">
      <w:pPr>
        <w:pStyle w:val="KeinLeerraum"/>
      </w:pPr>
      <w:r w:rsidRPr="007938ED">
        <w:rPr>
          <w:b/>
          <w:bCs/>
        </w:rPr>
        <w:t>Note:</w:t>
      </w:r>
      <w:r>
        <w:t xml:space="preserve"> The example above declares that the "note" element can contain zero or more occurrences of parsed character data, "to", "from", "header", or "message" elements.</w:t>
      </w:r>
    </w:p>
    <w:p w:rsidR="007938ED" w:rsidRDefault="007938ED" w:rsidP="007938ED">
      <w:pPr>
        <w:pStyle w:val="KeinLeerraum"/>
      </w:pPr>
    </w:p>
    <w:p w:rsidR="007938ED" w:rsidRDefault="004F1C51" w:rsidP="004F1C51">
      <w:pPr>
        <w:pStyle w:val="berschrift2"/>
      </w:pPr>
      <w:bookmarkStart w:id="128" w:name="_Toc31984695"/>
      <w:r w:rsidRPr="004F1C51">
        <w:t>ATTRIBUTES</w:t>
      </w:r>
      <w:bookmarkEnd w:id="128"/>
    </w:p>
    <w:p w:rsidR="004F1C51" w:rsidRDefault="004F1C51" w:rsidP="004F1C51">
      <w:pPr>
        <w:pStyle w:val="KeinLeerraum"/>
      </w:pPr>
      <w:r w:rsidRPr="004F1C51">
        <w:t>In a DTD, attributes are declared with an ATTLIST declaration.</w:t>
      </w:r>
    </w:p>
    <w:p w:rsidR="004F1C51" w:rsidRDefault="004F1C51" w:rsidP="004F1C51">
      <w:pPr>
        <w:pStyle w:val="KeinLeerraum"/>
      </w:pPr>
    </w:p>
    <w:p w:rsidR="004F1C51" w:rsidRDefault="004F1C51" w:rsidP="004F1C51">
      <w:pPr>
        <w:pStyle w:val="berschrift3"/>
      </w:pPr>
      <w:bookmarkStart w:id="129" w:name="_Toc31984696"/>
      <w:r>
        <w:t>Declaring Attributes</w:t>
      </w:r>
      <w:bookmarkEnd w:id="129"/>
    </w:p>
    <w:p w:rsidR="004F1C51" w:rsidRDefault="004F1C51" w:rsidP="004F1C51">
      <w:pPr>
        <w:pStyle w:val="KeinLeerraum"/>
      </w:pPr>
      <w:r>
        <w:t>An attribute declaration has the following syntax:</w:t>
      </w:r>
    </w:p>
    <w:p w:rsidR="004F1C51" w:rsidRPr="00A247CB" w:rsidRDefault="004F1C51" w:rsidP="00A247CB">
      <w:pPr>
        <w:shd w:val="clear" w:color="auto" w:fill="D9D9D9" w:themeFill="background1" w:themeFillShade="D9"/>
        <w:rPr>
          <w:sz w:val="20"/>
          <w:szCs w:val="20"/>
        </w:rPr>
      </w:pPr>
      <w:r w:rsidRPr="00A247CB">
        <w:rPr>
          <w:sz w:val="20"/>
          <w:szCs w:val="20"/>
        </w:rPr>
        <w:t>&lt;!ATTLIST element-name attribute-name attribute-type attribute-value&gt;</w:t>
      </w:r>
    </w:p>
    <w:p w:rsidR="004F1C51" w:rsidRPr="00847D84" w:rsidRDefault="004F1C51" w:rsidP="00847D84">
      <w:pPr>
        <w:pStyle w:val="KeinLeerraum"/>
        <w:shd w:val="clear" w:color="auto" w:fill="D9D9D9" w:themeFill="background1" w:themeFillShade="D9"/>
        <w:rPr>
          <w:sz w:val="20"/>
          <w:szCs w:val="20"/>
        </w:rPr>
      </w:pPr>
      <w:r w:rsidRPr="00847D84">
        <w:rPr>
          <w:sz w:val="20"/>
          <w:szCs w:val="20"/>
        </w:rPr>
        <w:t>DTD example:</w:t>
      </w:r>
    </w:p>
    <w:p w:rsidR="004F1C51" w:rsidRPr="00847D84" w:rsidRDefault="004F1C51" w:rsidP="00847D84">
      <w:pPr>
        <w:pStyle w:val="KeinLeerraum"/>
        <w:shd w:val="clear" w:color="auto" w:fill="D9D9D9" w:themeFill="background1" w:themeFillShade="D9"/>
        <w:rPr>
          <w:sz w:val="20"/>
          <w:szCs w:val="20"/>
        </w:rPr>
      </w:pPr>
      <w:r w:rsidRPr="00847D84">
        <w:rPr>
          <w:sz w:val="20"/>
          <w:szCs w:val="20"/>
        </w:rPr>
        <w:t>&lt;!ATTLIST payment type CDATA "check"&gt;</w:t>
      </w:r>
    </w:p>
    <w:p w:rsidR="004F1C51" w:rsidRPr="00847D84" w:rsidRDefault="004F1C51" w:rsidP="00847D84">
      <w:pPr>
        <w:pStyle w:val="KeinLeerraum"/>
        <w:shd w:val="clear" w:color="auto" w:fill="D9D9D9" w:themeFill="background1" w:themeFillShade="D9"/>
        <w:rPr>
          <w:sz w:val="20"/>
          <w:szCs w:val="20"/>
        </w:rPr>
      </w:pPr>
      <w:r w:rsidRPr="00847D84">
        <w:rPr>
          <w:sz w:val="20"/>
          <w:szCs w:val="20"/>
        </w:rPr>
        <w:t>XML example:</w:t>
      </w:r>
    </w:p>
    <w:p w:rsidR="00847D84" w:rsidRDefault="004F1C51" w:rsidP="00847D84">
      <w:pPr>
        <w:pStyle w:val="KeinLeerraum"/>
        <w:shd w:val="clear" w:color="auto" w:fill="D9D9D9" w:themeFill="background1" w:themeFillShade="D9"/>
        <w:rPr>
          <w:sz w:val="20"/>
          <w:szCs w:val="20"/>
        </w:rPr>
      </w:pPr>
      <w:r w:rsidRPr="00847D84">
        <w:rPr>
          <w:sz w:val="20"/>
          <w:szCs w:val="20"/>
        </w:rPr>
        <w:t>&lt;payment type="check" /&gt;</w:t>
      </w:r>
    </w:p>
    <w:p w:rsidR="00847D84" w:rsidRDefault="00847D84" w:rsidP="00847D84"/>
    <w:p w:rsidR="00847D84" w:rsidRDefault="00847D84" w:rsidP="00847D84">
      <w:pPr>
        <w:pStyle w:val="berschrift3"/>
      </w:pPr>
      <w:bookmarkStart w:id="130" w:name="_Toc31984697"/>
      <w:r>
        <w:t>A Default Attribute Value</w:t>
      </w:r>
      <w:bookmarkEnd w:id="130"/>
    </w:p>
    <w:p w:rsidR="00847D84" w:rsidRPr="00847D84" w:rsidRDefault="00847D84" w:rsidP="00847D84">
      <w:pPr>
        <w:pStyle w:val="KeinLeerraum"/>
        <w:shd w:val="clear" w:color="auto" w:fill="D9D9D9" w:themeFill="background1" w:themeFillShade="D9"/>
        <w:rPr>
          <w:sz w:val="20"/>
          <w:szCs w:val="20"/>
        </w:rPr>
      </w:pPr>
      <w:r w:rsidRPr="00847D84">
        <w:rPr>
          <w:sz w:val="20"/>
          <w:szCs w:val="20"/>
        </w:rPr>
        <w:t>DTD:</w:t>
      </w:r>
    </w:p>
    <w:p w:rsidR="00847D84" w:rsidRPr="00847D84" w:rsidRDefault="00847D84" w:rsidP="00847D84">
      <w:pPr>
        <w:pStyle w:val="KeinLeerraum"/>
        <w:shd w:val="clear" w:color="auto" w:fill="D9D9D9" w:themeFill="background1" w:themeFillShade="D9"/>
        <w:rPr>
          <w:sz w:val="20"/>
          <w:szCs w:val="20"/>
        </w:rPr>
      </w:pPr>
      <w:r w:rsidRPr="00847D84">
        <w:rPr>
          <w:sz w:val="20"/>
          <w:szCs w:val="20"/>
        </w:rPr>
        <w:t>&lt;!ELEMENT square EMPTY&gt;</w:t>
      </w:r>
    </w:p>
    <w:p w:rsidR="00847D84" w:rsidRPr="00847D84" w:rsidRDefault="00847D84" w:rsidP="00847D84">
      <w:pPr>
        <w:pStyle w:val="KeinLeerraum"/>
        <w:shd w:val="clear" w:color="auto" w:fill="D9D9D9" w:themeFill="background1" w:themeFillShade="D9"/>
        <w:rPr>
          <w:sz w:val="20"/>
          <w:szCs w:val="20"/>
        </w:rPr>
      </w:pPr>
      <w:r w:rsidRPr="00847D84">
        <w:rPr>
          <w:sz w:val="20"/>
          <w:szCs w:val="20"/>
        </w:rPr>
        <w:t>&lt;!ATTLIST square width CDATA "0"&gt;</w:t>
      </w:r>
    </w:p>
    <w:p w:rsidR="00847D84" w:rsidRPr="00847D84" w:rsidRDefault="00847D84" w:rsidP="00847D84">
      <w:pPr>
        <w:pStyle w:val="KeinLeerraum"/>
        <w:shd w:val="clear" w:color="auto" w:fill="D9D9D9" w:themeFill="background1" w:themeFillShade="D9"/>
        <w:rPr>
          <w:sz w:val="20"/>
          <w:szCs w:val="20"/>
        </w:rPr>
      </w:pPr>
    </w:p>
    <w:p w:rsidR="00847D84" w:rsidRPr="00847D84" w:rsidRDefault="00847D84" w:rsidP="00847D84">
      <w:pPr>
        <w:pStyle w:val="KeinLeerraum"/>
        <w:shd w:val="clear" w:color="auto" w:fill="D9D9D9" w:themeFill="background1" w:themeFillShade="D9"/>
        <w:rPr>
          <w:sz w:val="20"/>
          <w:szCs w:val="20"/>
        </w:rPr>
      </w:pPr>
      <w:r w:rsidRPr="00847D84">
        <w:rPr>
          <w:sz w:val="20"/>
          <w:szCs w:val="20"/>
        </w:rPr>
        <w:t>Valid XML:</w:t>
      </w:r>
    </w:p>
    <w:p w:rsidR="00847D84" w:rsidRDefault="00847D84" w:rsidP="00847D84">
      <w:pPr>
        <w:pStyle w:val="KeinLeerraum"/>
        <w:shd w:val="clear" w:color="auto" w:fill="D9D9D9" w:themeFill="background1" w:themeFillShade="D9"/>
        <w:rPr>
          <w:sz w:val="20"/>
          <w:szCs w:val="20"/>
        </w:rPr>
      </w:pPr>
      <w:r w:rsidRPr="00847D84">
        <w:rPr>
          <w:sz w:val="20"/>
          <w:szCs w:val="20"/>
        </w:rPr>
        <w:t>&lt;square width="100" /&gt;</w:t>
      </w:r>
    </w:p>
    <w:p w:rsidR="00847D84" w:rsidRPr="00847D84" w:rsidRDefault="00847D84" w:rsidP="00847D84">
      <w:r w:rsidRPr="00847D84">
        <w:rPr>
          <w:b/>
          <w:bCs/>
        </w:rPr>
        <w:t>Note:</w:t>
      </w:r>
      <w:r>
        <w:t xml:space="preserve"> </w:t>
      </w:r>
      <w:r w:rsidRPr="00847D84">
        <w:t>In the example above, the "square" element is defined to be an empty element with a "width" attribute of  type CDATA. If no width is specified, it has a default value of 0.</w:t>
      </w:r>
    </w:p>
    <w:p w:rsidR="004F1C51" w:rsidRPr="00847D84" w:rsidRDefault="004F1C51" w:rsidP="00847D84">
      <w:pPr>
        <w:pStyle w:val="berschrift3"/>
      </w:pPr>
      <w:bookmarkStart w:id="131" w:name="_Toc31984698"/>
      <w:r w:rsidRPr="00847D84">
        <w:t>The attribute-type can be one of the following:</w:t>
      </w:r>
      <w:bookmarkEnd w:id="131"/>
    </w:p>
    <w:p w:rsidR="00847D84" w:rsidRDefault="00847D84" w:rsidP="004F1C51">
      <w:pPr>
        <w:pStyle w:val="KeinLeerraum"/>
      </w:pPr>
      <w:r>
        <w:rPr>
          <w:noProof/>
          <w:lang w:val="de-DE" w:eastAsia="de-DE"/>
        </w:rPr>
        <w:drawing>
          <wp:inline distT="0" distB="0" distL="0" distR="0">
            <wp:extent cx="4505325" cy="312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26547" cy="3140534"/>
                    </a:xfrm>
                    <a:prstGeom prst="rect">
                      <a:avLst/>
                    </a:prstGeom>
                  </pic:spPr>
                </pic:pic>
              </a:graphicData>
            </a:graphic>
          </wp:inline>
        </w:drawing>
      </w:r>
    </w:p>
    <w:p w:rsidR="00847D84" w:rsidRDefault="00847D84" w:rsidP="004F1C51">
      <w:pPr>
        <w:pStyle w:val="KeinLeerraum"/>
      </w:pPr>
    </w:p>
    <w:p w:rsidR="00847D84" w:rsidRDefault="00847D84" w:rsidP="00847D84">
      <w:pPr>
        <w:pStyle w:val="berschrift3"/>
      </w:pPr>
      <w:bookmarkStart w:id="132" w:name="_Toc31984699"/>
      <w:r w:rsidRPr="00847D84">
        <w:t>The attribute-value can be one of the following:</w:t>
      </w:r>
      <w:bookmarkEnd w:id="132"/>
    </w:p>
    <w:p w:rsidR="00847D84" w:rsidRDefault="00847D84" w:rsidP="00847D84">
      <w:r>
        <w:rPr>
          <w:noProof/>
          <w:lang w:val="de-DE" w:eastAsia="de-DE"/>
        </w:rPr>
        <w:drawing>
          <wp:inline distT="0" distB="0" distL="0" distR="0" wp14:anchorId="0E6E6109" wp14:editId="6CD50851">
            <wp:extent cx="4505325" cy="180889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0608" cy="1819043"/>
                    </a:xfrm>
                    <a:prstGeom prst="rect">
                      <a:avLst/>
                    </a:prstGeom>
                  </pic:spPr>
                </pic:pic>
              </a:graphicData>
            </a:graphic>
          </wp:inline>
        </w:drawing>
      </w:r>
    </w:p>
    <w:p w:rsidR="00B767FC" w:rsidRPr="00B767FC" w:rsidRDefault="00B767FC" w:rsidP="00CA72E5">
      <w:pPr>
        <w:pStyle w:val="berschrift3"/>
      </w:pPr>
      <w:bookmarkStart w:id="133" w:name="_Toc31984700"/>
      <w:r w:rsidRPr="00B767FC">
        <w:t>#REQUIRED</w:t>
      </w:r>
      <w:bookmarkEnd w:id="133"/>
    </w:p>
    <w:p w:rsidR="00B767FC" w:rsidRPr="00B767FC" w:rsidRDefault="00B767FC" w:rsidP="00B767FC">
      <w:pPr>
        <w:pStyle w:val="KeinLeerraum"/>
      </w:pPr>
      <w:r w:rsidRPr="00B767FC">
        <w:t>Syntax</w:t>
      </w:r>
    </w:p>
    <w:p w:rsidR="00847D84" w:rsidRPr="00604D55" w:rsidRDefault="00B767FC" w:rsidP="00604D55">
      <w:pPr>
        <w:pStyle w:val="KeinLeerraum"/>
        <w:shd w:val="clear" w:color="auto" w:fill="D9D9D9" w:themeFill="background1" w:themeFillShade="D9"/>
        <w:rPr>
          <w:sz w:val="20"/>
          <w:szCs w:val="20"/>
        </w:rPr>
      </w:pPr>
      <w:r w:rsidRPr="00604D55">
        <w:rPr>
          <w:sz w:val="20"/>
          <w:szCs w:val="20"/>
        </w:rPr>
        <w:t>&lt;!ATTLIST element-name attribute-name attribute-type #REQUIRED&gt;</w:t>
      </w:r>
    </w:p>
    <w:p w:rsidR="00B767FC" w:rsidRPr="00B767FC" w:rsidRDefault="00B767FC" w:rsidP="00B767FC">
      <w:pPr>
        <w:pStyle w:val="KeinLeerraum"/>
      </w:pPr>
      <w:r w:rsidRPr="00B767FC">
        <w:t>Example</w:t>
      </w:r>
    </w:p>
    <w:p w:rsidR="00B767FC" w:rsidRPr="00B767FC" w:rsidRDefault="00B767FC" w:rsidP="00B767FC">
      <w:pPr>
        <w:pStyle w:val="KeinLeerraum"/>
      </w:pPr>
      <w:r w:rsidRPr="00B767FC">
        <w:t>DTD:</w:t>
      </w:r>
    </w:p>
    <w:p w:rsidR="00B767FC" w:rsidRPr="00D073A6" w:rsidRDefault="00B767FC" w:rsidP="00D073A6">
      <w:pPr>
        <w:pStyle w:val="KeinLeerraum"/>
        <w:shd w:val="clear" w:color="auto" w:fill="D9D9D9" w:themeFill="background1" w:themeFillShade="D9"/>
        <w:rPr>
          <w:sz w:val="20"/>
          <w:szCs w:val="20"/>
        </w:rPr>
      </w:pPr>
      <w:r w:rsidRPr="00D073A6">
        <w:rPr>
          <w:sz w:val="20"/>
          <w:szCs w:val="20"/>
        </w:rPr>
        <w:t>&lt;!ATTLIST person number CDATA #REQUIRED&gt;</w:t>
      </w:r>
    </w:p>
    <w:p w:rsidR="00B767FC" w:rsidRPr="00B767FC" w:rsidRDefault="00B767FC" w:rsidP="00B767FC">
      <w:pPr>
        <w:pStyle w:val="KeinLeerraum"/>
      </w:pPr>
      <w:r w:rsidRPr="00B767FC">
        <w:t>Valid XML:</w:t>
      </w:r>
    </w:p>
    <w:p w:rsidR="00B767FC" w:rsidRPr="00D073A6" w:rsidRDefault="00B767FC" w:rsidP="00D073A6">
      <w:pPr>
        <w:pStyle w:val="KeinLeerraum"/>
        <w:shd w:val="clear" w:color="auto" w:fill="D9D9D9" w:themeFill="background1" w:themeFillShade="D9"/>
        <w:rPr>
          <w:sz w:val="20"/>
          <w:szCs w:val="20"/>
        </w:rPr>
      </w:pPr>
      <w:r w:rsidRPr="00D073A6">
        <w:rPr>
          <w:sz w:val="20"/>
          <w:szCs w:val="20"/>
        </w:rPr>
        <w:t>&lt;person number="5677" /&gt;</w:t>
      </w:r>
    </w:p>
    <w:p w:rsidR="00B767FC" w:rsidRPr="00B767FC" w:rsidRDefault="00B767FC" w:rsidP="00B767FC">
      <w:pPr>
        <w:pStyle w:val="KeinLeerraum"/>
      </w:pPr>
      <w:r w:rsidRPr="00B767FC">
        <w:t>Invalid XML:</w:t>
      </w:r>
    </w:p>
    <w:p w:rsidR="00B767FC" w:rsidRDefault="00B767FC" w:rsidP="00D073A6">
      <w:pPr>
        <w:pStyle w:val="KeinLeerraum"/>
        <w:shd w:val="clear" w:color="auto" w:fill="D9D9D9" w:themeFill="background1" w:themeFillShade="D9"/>
        <w:rPr>
          <w:sz w:val="20"/>
          <w:szCs w:val="20"/>
        </w:rPr>
      </w:pPr>
      <w:r w:rsidRPr="00D073A6">
        <w:rPr>
          <w:sz w:val="20"/>
          <w:szCs w:val="20"/>
        </w:rPr>
        <w:t>&lt;person /&gt;</w:t>
      </w:r>
    </w:p>
    <w:p w:rsidR="00D073A6" w:rsidRDefault="00D073A6" w:rsidP="00D073A6">
      <w:r w:rsidRPr="00D073A6">
        <w:rPr>
          <w:b/>
          <w:bCs/>
        </w:rPr>
        <w:t>Note:</w:t>
      </w:r>
      <w:r w:rsidRPr="00D073A6">
        <w:t xml:space="preserve"> Use the </w:t>
      </w:r>
      <w:r w:rsidRPr="00D073A6">
        <w:rPr>
          <w:b/>
          <w:bCs/>
        </w:rPr>
        <w:t>#REQUIRED</w:t>
      </w:r>
      <w:r w:rsidRPr="00D073A6">
        <w:t xml:space="preserve"> keyword if you don't have an option for a default value, but still want to force the attribute to be present.</w:t>
      </w:r>
    </w:p>
    <w:p w:rsidR="00604D55" w:rsidRDefault="00604D55" w:rsidP="00604D55">
      <w:pPr>
        <w:pStyle w:val="berschrift3"/>
      </w:pPr>
      <w:bookmarkStart w:id="134" w:name="_Toc31984701"/>
      <w:r>
        <w:t>#IMPLIED</w:t>
      </w:r>
      <w:bookmarkEnd w:id="134"/>
    </w:p>
    <w:p w:rsidR="00604D55" w:rsidRDefault="00604D55" w:rsidP="00604D55">
      <w:pPr>
        <w:pStyle w:val="KeinLeerraum"/>
      </w:pPr>
      <w:r>
        <w:t>Syntax</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&lt;!ATTLIST element-name attribute-name attribute-type #IMPLIED&gt;</w:t>
      </w:r>
    </w:p>
    <w:p w:rsidR="00604D55" w:rsidRDefault="00604D55" w:rsidP="00604D55">
      <w:pPr>
        <w:pStyle w:val="KeinLeerraum"/>
      </w:pPr>
      <w:r>
        <w:t>Example</w:t>
      </w:r>
    </w:p>
    <w:p w:rsidR="00604D55" w:rsidRDefault="00604D55" w:rsidP="00604D55">
      <w:pPr>
        <w:pStyle w:val="KeinLeerraum"/>
      </w:pPr>
      <w:r>
        <w:t>DTD:</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&lt;!ATTLIST contact fax CDATA #IMPLIED&gt;</w:t>
      </w:r>
    </w:p>
    <w:p w:rsidR="00604D55" w:rsidRDefault="00604D55" w:rsidP="00604D55">
      <w:pPr>
        <w:pStyle w:val="KeinLeerraum"/>
      </w:pPr>
      <w:r>
        <w:t>Valid XML:</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&lt;contact fax="555-667788" /&gt;</w:t>
      </w:r>
    </w:p>
    <w:p w:rsidR="00604D55" w:rsidRDefault="00604D55" w:rsidP="00604D55">
      <w:pPr>
        <w:pStyle w:val="KeinLeerraum"/>
      </w:pPr>
      <w:r>
        <w:t>Valid XML:</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&lt;contact /&gt;</w:t>
      </w:r>
    </w:p>
    <w:p w:rsidR="00D073A6" w:rsidRDefault="00604D55" w:rsidP="00604D55">
      <w:pPr>
        <w:pStyle w:val="KeinLeerraum"/>
      </w:pPr>
      <w:r w:rsidRPr="00604D55">
        <w:rPr>
          <w:b/>
          <w:bCs/>
        </w:rPr>
        <w:t>Note:</w:t>
      </w:r>
      <w:r>
        <w:t xml:space="preserve"> Use the </w:t>
      </w:r>
      <w:r w:rsidRPr="00604D55">
        <w:rPr>
          <w:b/>
          <w:bCs/>
        </w:rPr>
        <w:t>#IMPLIED</w:t>
      </w:r>
      <w:r>
        <w:t xml:space="preserve"> keyword if you don't want to force the author to include an attribute, and you don't have an option for a default value.</w:t>
      </w:r>
    </w:p>
    <w:p w:rsidR="00604D55" w:rsidRDefault="00604D55" w:rsidP="00604D55">
      <w:pPr>
        <w:pStyle w:val="KeinLeerraum"/>
      </w:pPr>
    </w:p>
    <w:p w:rsidR="00604D55" w:rsidRDefault="00604D55" w:rsidP="00604D55">
      <w:pPr>
        <w:pStyle w:val="berschrift3"/>
      </w:pPr>
      <w:bookmarkStart w:id="135" w:name="_Toc31984702"/>
      <w:r>
        <w:t>#FIXED</w:t>
      </w:r>
      <w:bookmarkEnd w:id="135"/>
    </w:p>
    <w:p w:rsidR="00604D55" w:rsidRDefault="00604D55" w:rsidP="00604D55">
      <w:pPr>
        <w:pStyle w:val="KeinLeerraum"/>
      </w:pPr>
      <w:r>
        <w:t>Syntax</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&lt;!ATTLIST element-name attribute-name attribute-type #FIXED "value"&gt;</w:t>
      </w:r>
    </w:p>
    <w:p w:rsidR="00604D55" w:rsidRDefault="00604D55" w:rsidP="00604D55">
      <w:pPr>
        <w:pStyle w:val="KeinLeerraum"/>
      </w:pPr>
      <w:r>
        <w:t>Example</w:t>
      </w:r>
    </w:p>
    <w:p w:rsidR="00604D55" w:rsidRDefault="00604D55" w:rsidP="00604D55">
      <w:pPr>
        <w:pStyle w:val="KeinLeerraum"/>
      </w:pPr>
      <w:r>
        <w:t>DTD:</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&lt;!ATTLIST sender company CDATA #FIXED "Microsoft"&gt;</w:t>
      </w:r>
    </w:p>
    <w:p w:rsidR="00604D55" w:rsidRDefault="00604D55" w:rsidP="00604D55">
      <w:pPr>
        <w:pStyle w:val="KeinLeerraum"/>
      </w:pPr>
      <w:r>
        <w:t>Valid XML:</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&lt;sender company="Microsoft" /&gt;</w:t>
      </w:r>
    </w:p>
    <w:p w:rsidR="00604D55" w:rsidRDefault="00604D55" w:rsidP="00604D55">
      <w:pPr>
        <w:pStyle w:val="KeinLeerraum"/>
      </w:pPr>
      <w:r>
        <w:t>Invalid XML:</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&lt;sender company="W3Schools" /&gt;</w:t>
      </w:r>
    </w:p>
    <w:p w:rsidR="00604D55" w:rsidRDefault="00604D55" w:rsidP="00604D55">
      <w:pPr>
        <w:pStyle w:val="KeinLeerraum"/>
      </w:pPr>
      <w:r w:rsidRPr="00604D55">
        <w:rPr>
          <w:b/>
          <w:bCs/>
        </w:rPr>
        <w:t>Note:</w:t>
      </w:r>
      <w:r>
        <w:t xml:space="preserve"> Use the </w:t>
      </w:r>
      <w:r w:rsidRPr="00604D55">
        <w:rPr>
          <w:b/>
          <w:bCs/>
        </w:rPr>
        <w:t>#FIXED</w:t>
      </w:r>
      <w:r>
        <w:t xml:space="preserve"> keyword when you want an attribute to have a fixed value without allowing the author to change it. If an author includes another value, the XML parser will return an error.</w:t>
      </w:r>
    </w:p>
    <w:p w:rsidR="00604D55" w:rsidRDefault="00604D55" w:rsidP="00604D55">
      <w:pPr>
        <w:pStyle w:val="KeinLeerraum"/>
      </w:pPr>
    </w:p>
    <w:p w:rsidR="00604D55" w:rsidRDefault="00604D55" w:rsidP="00604D55">
      <w:pPr>
        <w:pStyle w:val="berschrift3"/>
      </w:pPr>
      <w:bookmarkStart w:id="136" w:name="_Toc31984703"/>
      <w:r>
        <w:t>Enumerated Attribute Values</w:t>
      </w:r>
      <w:bookmarkEnd w:id="136"/>
    </w:p>
    <w:p w:rsidR="00604D55" w:rsidRDefault="00604D55" w:rsidP="00604D55">
      <w:pPr>
        <w:pStyle w:val="KeinLeerraum"/>
      </w:pPr>
      <w:r>
        <w:t>Syntax</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&lt;!ATTLIST element-name attribute-name (en1|en2|..) default-value&gt;</w:t>
      </w:r>
    </w:p>
    <w:p w:rsidR="00604D55" w:rsidRDefault="00604D55" w:rsidP="00604D55">
      <w:pPr>
        <w:pStyle w:val="KeinLeerraum"/>
      </w:pPr>
      <w:r>
        <w:t>Example</w:t>
      </w:r>
    </w:p>
    <w:p w:rsidR="00604D55" w:rsidRDefault="00604D55" w:rsidP="00604D55">
      <w:pPr>
        <w:pStyle w:val="KeinLeerraum"/>
      </w:pPr>
      <w:r>
        <w:t>DTD:</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&lt;!ATTLIST payment type (check|cash) "cash"&gt;</w:t>
      </w:r>
    </w:p>
    <w:p w:rsidR="00604D55" w:rsidRDefault="00604D55" w:rsidP="00604D55">
      <w:pPr>
        <w:pStyle w:val="KeinLeerraum"/>
      </w:pPr>
      <w:r>
        <w:t>XML example:</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&lt;payment type="check" /&gt;</w:t>
      </w:r>
    </w:p>
    <w:p w:rsidR="00604D55" w:rsidRPr="00604D55" w:rsidRDefault="00604D55" w:rsidP="00604D55">
      <w:pPr>
        <w:pStyle w:val="KeinLeerraum"/>
        <w:shd w:val="clear" w:color="auto" w:fill="D9D9D9" w:themeFill="background1" w:themeFillShade="D9"/>
        <w:rPr>
          <w:sz w:val="20"/>
          <w:szCs w:val="20"/>
        </w:rPr>
      </w:pPr>
      <w:r w:rsidRPr="00604D55">
        <w:rPr>
          <w:sz w:val="20"/>
          <w:szCs w:val="20"/>
        </w:rPr>
        <w:t>&lt;payment type="cash" /&gt;</w:t>
      </w:r>
    </w:p>
    <w:p w:rsidR="00604D55" w:rsidRDefault="00604D55" w:rsidP="00604D55">
      <w:pPr>
        <w:pStyle w:val="KeinLeerraum"/>
      </w:pPr>
      <w:r w:rsidRPr="00604D55">
        <w:rPr>
          <w:b/>
          <w:bCs/>
        </w:rPr>
        <w:t>Note:</w:t>
      </w:r>
      <w:r>
        <w:t xml:space="preserve"> Use enumerated attribute values when you want the attribute value to be one of a fixed set of legal values.</w:t>
      </w:r>
    </w:p>
    <w:p w:rsidR="00604D55" w:rsidRDefault="00604D55" w:rsidP="00D073A6"/>
    <w:p w:rsidR="007709DE" w:rsidRDefault="007709DE" w:rsidP="007709DE">
      <w:pPr>
        <w:pStyle w:val="berschrift3"/>
      </w:pPr>
      <w:bookmarkStart w:id="137" w:name="_Toc31984704"/>
      <w:r>
        <w:t>Avoid using attributes?</w:t>
      </w:r>
      <w:bookmarkEnd w:id="137"/>
    </w:p>
    <w:p w:rsidR="007709DE" w:rsidRDefault="007709DE" w:rsidP="007709DE">
      <w:pPr>
        <w:pStyle w:val="KeinLeerraum"/>
      </w:pPr>
      <w:r>
        <w:t>Some of the problems with attributes are:</w:t>
      </w:r>
    </w:p>
    <w:p w:rsidR="007709DE" w:rsidRDefault="007709DE" w:rsidP="007709DE">
      <w:pPr>
        <w:pStyle w:val="KeinLeerraum"/>
        <w:numPr>
          <w:ilvl w:val="0"/>
          <w:numId w:val="1"/>
        </w:numPr>
      </w:pPr>
      <w:r>
        <w:t>attributes cannot contain multiple values (child elements can)</w:t>
      </w:r>
    </w:p>
    <w:p w:rsidR="007709DE" w:rsidRDefault="007709DE" w:rsidP="007709DE">
      <w:pPr>
        <w:pStyle w:val="KeinLeerraum"/>
        <w:numPr>
          <w:ilvl w:val="0"/>
          <w:numId w:val="1"/>
        </w:numPr>
      </w:pPr>
      <w:r>
        <w:t>attributes are not easily expandable (for future changes)</w:t>
      </w:r>
    </w:p>
    <w:p w:rsidR="007709DE" w:rsidRDefault="007709DE" w:rsidP="007709DE">
      <w:pPr>
        <w:pStyle w:val="KeinLeerraum"/>
        <w:numPr>
          <w:ilvl w:val="0"/>
          <w:numId w:val="1"/>
        </w:numPr>
      </w:pPr>
      <w:r>
        <w:t>attributes cannot describe structures (child elements can)</w:t>
      </w:r>
    </w:p>
    <w:p w:rsidR="007709DE" w:rsidRDefault="007709DE" w:rsidP="007709DE">
      <w:pPr>
        <w:pStyle w:val="KeinLeerraum"/>
        <w:numPr>
          <w:ilvl w:val="0"/>
          <w:numId w:val="1"/>
        </w:numPr>
      </w:pPr>
      <w:r>
        <w:t>attributes are more difficult to manipulate by program code</w:t>
      </w:r>
    </w:p>
    <w:p w:rsidR="00604D55" w:rsidRDefault="007709DE" w:rsidP="007709DE">
      <w:pPr>
        <w:pStyle w:val="KeinLeerraum"/>
        <w:numPr>
          <w:ilvl w:val="0"/>
          <w:numId w:val="1"/>
        </w:numPr>
      </w:pPr>
      <w:r>
        <w:t>attribute values are not easy to test against a DTD</w:t>
      </w:r>
    </w:p>
    <w:p w:rsidR="003D322D" w:rsidRDefault="003D322D" w:rsidP="003D322D">
      <w:pPr>
        <w:pStyle w:val="KeinLeerraum"/>
      </w:pPr>
    </w:p>
    <w:p w:rsidR="003D322D" w:rsidRDefault="003D322D" w:rsidP="003D322D">
      <w:pPr>
        <w:pStyle w:val="berschrift2"/>
      </w:pPr>
      <w:bookmarkStart w:id="138" w:name="_Toc31984705"/>
      <w:r>
        <w:t>Examples</w:t>
      </w:r>
      <w:bookmarkEnd w:id="138"/>
    </w:p>
    <w:p w:rsidR="003D322D" w:rsidRDefault="003D322D" w:rsidP="003D322D">
      <w:pPr>
        <w:pStyle w:val="berschrift3"/>
      </w:pPr>
      <w:bookmarkStart w:id="139" w:name="_Toc31984706"/>
      <w:r>
        <w:t>Usages of * + and ?</w:t>
      </w:r>
      <w:bookmarkEnd w:id="139"/>
    </w:p>
    <w:p w:rsidR="003D322D" w:rsidRPr="003D322D" w:rsidRDefault="003D322D" w:rsidP="003D322D">
      <w:pPr>
        <w:pStyle w:val="KeinLeerraum"/>
        <w:shd w:val="clear" w:color="auto" w:fill="D9D9D9" w:themeFill="background1" w:themeFillShade="D9"/>
        <w:rPr>
          <w:sz w:val="20"/>
          <w:szCs w:val="20"/>
        </w:rPr>
      </w:pPr>
      <w:r w:rsidRPr="003D322D">
        <w:rPr>
          <w:sz w:val="20"/>
          <w:szCs w:val="20"/>
        </w:rPr>
        <w:t>&lt;?xml version="1.0" encoding="UTF-8"?&gt;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&lt;!DOCTYPE note [</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&lt;!ELEMENT note (to+, from*, heading?, body)&gt;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&lt;!ELEMENT to ANY&gt;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&lt;!ELEMENT from (#PCDATA)&gt;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&lt;!ELEMENT heading (#PCDATA)&gt;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&lt;!ELEMENT body EMPTY&gt;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]&gt;</w:t>
      </w:r>
    </w:p>
    <w:p w:rsidR="003D322D" w:rsidRPr="003D322D" w:rsidRDefault="003D322D" w:rsidP="003D322D">
      <w:pPr>
        <w:pStyle w:val="KeinLeerraum"/>
        <w:shd w:val="clear" w:color="auto" w:fill="D9D9D9" w:themeFill="background1" w:themeFillShade="D9"/>
        <w:rPr>
          <w:sz w:val="20"/>
          <w:szCs w:val="20"/>
        </w:rPr>
      </w:pP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&lt;note&gt;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 one or more times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&lt;to&gt;Sadiq&lt;/to&gt;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&lt;to&gt;Sadiq&lt;/to&gt;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&lt;to&gt;Sadiq&lt;/to&gt;</w:t>
      </w:r>
    </w:p>
    <w:p w:rsidR="003D322D" w:rsidRPr="003D322D" w:rsidRDefault="003D322D" w:rsidP="003D322D">
      <w:pPr>
        <w:pStyle w:val="KeinLeerraum"/>
        <w:shd w:val="clear" w:color="auto" w:fill="D9D9D9" w:themeFill="background1" w:themeFillShade="D9"/>
        <w:rPr>
          <w:sz w:val="20"/>
          <w:szCs w:val="20"/>
        </w:rPr>
      </w:pP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zero or more times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&lt;from&gt;Muhammad&lt;/from&gt; --&gt;</w:t>
      </w:r>
    </w:p>
    <w:p w:rsidR="003D322D" w:rsidRPr="003D322D" w:rsidRDefault="003D322D" w:rsidP="003D322D">
      <w:pPr>
        <w:pStyle w:val="KeinLeerraum"/>
        <w:shd w:val="clear" w:color="auto" w:fill="D9D9D9" w:themeFill="background1" w:themeFillShade="D9"/>
        <w:rPr>
          <w:sz w:val="20"/>
          <w:szCs w:val="20"/>
        </w:rPr>
      </w:pP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Zero or one only occurances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&lt;heading&gt;Greetings&lt;/heading&gt;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&lt;heading&gt;Greetings&lt;/heading&gt;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&lt;body/&gt;</w:t>
      </w:r>
    </w:p>
    <w:p w:rsidR="003D322D" w:rsidRDefault="003D322D" w:rsidP="003D322D">
      <w:pPr>
        <w:pStyle w:val="KeinLeerraum"/>
        <w:shd w:val="clear" w:color="auto" w:fill="D9D9D9" w:themeFill="background1" w:themeFillShade="D9"/>
        <w:rPr>
          <w:sz w:val="20"/>
          <w:szCs w:val="20"/>
        </w:rPr>
      </w:pPr>
      <w:r w:rsidRPr="003D322D">
        <w:rPr>
          <w:sz w:val="20"/>
          <w:szCs w:val="20"/>
        </w:rPr>
        <w:t>&lt;/note&gt;</w:t>
      </w:r>
    </w:p>
    <w:p w:rsidR="003D322D" w:rsidRDefault="003D322D" w:rsidP="003D322D">
      <w:pPr>
        <w:pStyle w:val="berschrift3"/>
      </w:pPr>
      <w:bookmarkStart w:id="140" w:name="_Toc31984707"/>
      <w:r>
        <w:t>Attrubutes, Entities and their usage in elements</w:t>
      </w:r>
      <w:bookmarkEnd w:id="140"/>
    </w:p>
    <w:p w:rsidR="003D322D" w:rsidRPr="003D322D" w:rsidRDefault="003D322D" w:rsidP="003D322D">
      <w:pPr>
        <w:pStyle w:val="KeinLeerraum"/>
        <w:shd w:val="clear" w:color="auto" w:fill="D9D9D9" w:themeFill="background1" w:themeFillShade="D9"/>
        <w:rPr>
          <w:sz w:val="20"/>
          <w:szCs w:val="20"/>
        </w:rPr>
      </w:pPr>
      <w:r w:rsidRPr="003D322D">
        <w:rPr>
          <w:sz w:val="20"/>
          <w:szCs w:val="20"/>
        </w:rPr>
        <w:t>&lt;?xml version="1.0" encoding="UTF-8"?&gt;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&lt;!DOCTYPE student [</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&lt;!ELEMENT student (name, class)&gt;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&lt;!ELEMENT name (#PCDATA)&gt;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&lt;!ELEMENT class (#PCDATA)&gt;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&lt;!ATTLIST name id CDATA "0"&gt;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&lt;!ATTLIST name rollNo CDATA #REQUIRED&gt;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&lt;!ATTLIST name height CDATA #IMPLIED&gt;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&lt;!ATTLIST name type CDATA #FIXED "student"&gt;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&lt;!ATTLIST name gender (male|female) #REQUIRED&gt;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&lt;!ENTITY writer "Muhammad Sadiq Odho"&gt;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&lt;!ENTITY copyrights "Copyrights STutorials"&gt;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]&gt;</w:t>
      </w:r>
    </w:p>
    <w:p w:rsidR="003D322D" w:rsidRPr="003D322D" w:rsidRDefault="003D322D" w:rsidP="003D322D">
      <w:pPr>
        <w:pStyle w:val="KeinLeerraum"/>
        <w:shd w:val="clear" w:color="auto" w:fill="D9D9D9" w:themeFill="background1" w:themeFillShade="D9"/>
        <w:rPr>
          <w:sz w:val="20"/>
          <w:szCs w:val="20"/>
        </w:rPr>
      </w:pP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&lt;student&gt;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id attribute is not required but it have default value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rollNo attribute is required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height attribute is implied which does not have default value</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 xml:space="preserve"> and not required attribute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 xml:space="preserve"> &lt;!-- type is a fixed value which can be changed it is not required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 xml:space="preserve"> &lt;!-- Enumerated value for gender male or female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&lt;name rollNo="99" height="5.6" type="student" gender="male"&gt;Muhammad Sadiq&lt;/name&gt;</w:t>
      </w:r>
    </w:p>
    <w:p w:rsidR="003D322D" w:rsidRPr="003D322D" w:rsidRDefault="003D322D" w:rsidP="003D322D">
      <w:pPr>
        <w:pStyle w:val="KeinLeerraum"/>
        <w:shd w:val="clear" w:color="auto" w:fill="D9D9D9" w:themeFill="background1" w:themeFillShade="D9"/>
        <w:rPr>
          <w:sz w:val="20"/>
          <w:szCs w:val="20"/>
        </w:rPr>
      </w:pP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Invalid because tyoe can not be changed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 &lt;name rollNo="99" height="5.6" type="teacher"&gt;Muhammad Sadiq&lt;/name&gt; --&gt;</w:t>
      </w:r>
    </w:p>
    <w:p w:rsidR="003D322D" w:rsidRPr="003D322D" w:rsidRDefault="003D322D" w:rsidP="003D322D">
      <w:pPr>
        <w:pStyle w:val="KeinLeerraum"/>
        <w:shd w:val="clear" w:color="auto" w:fill="D9D9D9" w:themeFill="background1" w:themeFillShade="D9"/>
        <w:rPr>
          <w:sz w:val="20"/>
          <w:szCs w:val="20"/>
        </w:rPr>
      </w:pPr>
      <w:r w:rsidRPr="003D322D">
        <w:rPr>
          <w:sz w:val="20"/>
          <w:szCs w:val="20"/>
        </w:rPr>
        <w:tab/>
        <w:t>&lt;class&gt;&amp;writer;&amp;copyrights;&lt;/class&gt;</w:t>
      </w:r>
    </w:p>
    <w:p w:rsidR="003D322D" w:rsidRDefault="003D322D" w:rsidP="003D322D">
      <w:pPr>
        <w:pStyle w:val="KeinLeerraum"/>
        <w:shd w:val="clear" w:color="auto" w:fill="D9D9D9" w:themeFill="background1" w:themeFillShade="D9"/>
        <w:rPr>
          <w:sz w:val="20"/>
          <w:szCs w:val="20"/>
        </w:rPr>
      </w:pPr>
      <w:r w:rsidRPr="003D322D">
        <w:rPr>
          <w:sz w:val="20"/>
          <w:szCs w:val="20"/>
        </w:rPr>
        <w:t>&lt;/student&gt;</w:t>
      </w:r>
    </w:p>
    <w:p w:rsidR="00A0463A" w:rsidRDefault="00A0463A" w:rsidP="003D322D">
      <w:pPr>
        <w:pStyle w:val="KeinLeerraum"/>
        <w:shd w:val="clear" w:color="auto" w:fill="D9D9D9" w:themeFill="background1" w:themeFillShade="D9"/>
        <w:rPr>
          <w:sz w:val="20"/>
          <w:szCs w:val="20"/>
        </w:rPr>
      </w:pPr>
    </w:p>
    <w:p w:rsidR="00A0463A" w:rsidRDefault="00A0463A" w:rsidP="00A0463A"/>
    <w:p w:rsidR="00A0463A" w:rsidRDefault="00A0463A" w:rsidP="00A0463A">
      <w:pPr>
        <w:pStyle w:val="berschrift1"/>
        <w:jc w:val="center"/>
      </w:pPr>
      <w:bookmarkStart w:id="141" w:name="_Toc31984708"/>
      <w:r>
        <w:t>XML Schema Tutorial</w:t>
      </w:r>
      <w:bookmarkEnd w:id="141"/>
    </w:p>
    <w:p w:rsidR="00C60007" w:rsidRDefault="00C60007" w:rsidP="00C60007">
      <w:pPr>
        <w:pStyle w:val="berschrift2"/>
      </w:pPr>
      <w:bookmarkStart w:id="142" w:name="_Toc31984709"/>
      <w:r>
        <w:t>What is an XML Schema?</w:t>
      </w:r>
      <w:bookmarkEnd w:id="142"/>
    </w:p>
    <w:p w:rsidR="00C60007" w:rsidRDefault="00C60007" w:rsidP="00C60007">
      <w:pPr>
        <w:pStyle w:val="KeinLeerraum"/>
      </w:pPr>
      <w:r>
        <w:t>An XML Schema describes the structure of an XML document.</w:t>
      </w:r>
    </w:p>
    <w:p w:rsidR="00C60007" w:rsidRDefault="00C60007" w:rsidP="00C60007">
      <w:pPr>
        <w:pStyle w:val="KeinLeerraum"/>
      </w:pPr>
      <w:r>
        <w:t>The XML Schema language is also referred to as XML Schema Definition (XSD).</w:t>
      </w:r>
    </w:p>
    <w:p w:rsidR="00C60007" w:rsidRDefault="00C60007" w:rsidP="00C60007">
      <w:pPr>
        <w:pStyle w:val="KeinLeerraum"/>
      </w:pPr>
    </w:p>
    <w:p w:rsidR="00C60007" w:rsidRPr="00517F9D" w:rsidRDefault="00C60007" w:rsidP="00C60007">
      <w:pPr>
        <w:pStyle w:val="KeinLeerraum"/>
        <w:rPr>
          <w:b/>
          <w:bCs/>
        </w:rPr>
      </w:pPr>
      <w:r w:rsidRPr="00517F9D">
        <w:rPr>
          <w:b/>
          <w:bCs/>
        </w:rPr>
        <w:t>XSD Example</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&lt;?xml version="1.0"?&gt;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&lt;xs:schema xmlns:xs="http://www.w3.org/2001/XMLSchema"&gt;</w:t>
      </w:r>
    </w:p>
    <w:p w:rsidR="00C60007" w:rsidRPr="00517F9D" w:rsidRDefault="00C60007" w:rsidP="00517F9D">
      <w:pPr>
        <w:pStyle w:val="KeinLeerraum"/>
        <w:shd w:val="clear" w:color="auto" w:fill="D9D9D9" w:themeFill="background1" w:themeFillShade="D9"/>
        <w:rPr>
          <w:sz w:val="20"/>
          <w:szCs w:val="20"/>
        </w:rPr>
      </w:pP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&lt;xs:element name="note"&gt;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&lt;xs:complexType&gt;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&lt;xs:sequence&gt;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&lt;xs:element name="to" type="xs:string"/&gt;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&lt;xs:element name="from" type="xs:string"/&gt;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&lt;xs:element name="heading" type="xs:string"/&gt;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&lt;xs:element name="body" type="xs:string"/&gt;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&lt;/xs:sequence&gt;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&lt;/xs:complexType&gt;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&lt;/xs:element&gt;</w:t>
      </w:r>
    </w:p>
    <w:p w:rsidR="00C60007" w:rsidRPr="00517F9D" w:rsidRDefault="00C60007" w:rsidP="00517F9D">
      <w:pPr>
        <w:pStyle w:val="KeinLeerraum"/>
        <w:shd w:val="clear" w:color="auto" w:fill="D9D9D9" w:themeFill="background1" w:themeFillShade="D9"/>
        <w:rPr>
          <w:sz w:val="20"/>
          <w:szCs w:val="20"/>
        </w:rPr>
      </w:pP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&lt;/xs:schema&gt;</w:t>
      </w:r>
    </w:p>
    <w:p w:rsidR="00C60007" w:rsidRDefault="00C60007" w:rsidP="00C60007">
      <w:pPr>
        <w:pStyle w:val="KeinLeerraum"/>
      </w:pPr>
    </w:p>
    <w:p w:rsidR="00C60007" w:rsidRDefault="00C60007" w:rsidP="00C60007">
      <w:pPr>
        <w:pStyle w:val="KeinLeerraum"/>
      </w:pPr>
    </w:p>
    <w:p w:rsidR="00C60007" w:rsidRDefault="00C60007" w:rsidP="00C60007">
      <w:pPr>
        <w:pStyle w:val="KeinLeerraum"/>
      </w:pPr>
      <w:r>
        <w:t>The purpose of an XML Schema is to define the legal building blocks of an XML document:</w:t>
      </w:r>
    </w:p>
    <w:p w:rsidR="00C60007" w:rsidRDefault="00C60007" w:rsidP="00C60007">
      <w:pPr>
        <w:pStyle w:val="KeinLeerraum"/>
      </w:pPr>
    </w:p>
    <w:p w:rsidR="00C60007" w:rsidRDefault="00C60007" w:rsidP="00517F9D">
      <w:pPr>
        <w:pStyle w:val="KeinLeerraum"/>
        <w:numPr>
          <w:ilvl w:val="0"/>
          <w:numId w:val="40"/>
        </w:numPr>
      </w:pPr>
      <w:r>
        <w:t>the elements and attributes that can appear in a document</w:t>
      </w:r>
    </w:p>
    <w:p w:rsidR="00C60007" w:rsidRDefault="00C60007" w:rsidP="00517F9D">
      <w:pPr>
        <w:pStyle w:val="KeinLeerraum"/>
        <w:numPr>
          <w:ilvl w:val="0"/>
          <w:numId w:val="40"/>
        </w:numPr>
      </w:pPr>
      <w:r>
        <w:t>the number of (and order of) child elements</w:t>
      </w:r>
    </w:p>
    <w:p w:rsidR="00C60007" w:rsidRDefault="00C60007" w:rsidP="00517F9D">
      <w:pPr>
        <w:pStyle w:val="KeinLeerraum"/>
        <w:numPr>
          <w:ilvl w:val="0"/>
          <w:numId w:val="40"/>
        </w:numPr>
      </w:pPr>
      <w:r>
        <w:t>data types for elements and attributes</w:t>
      </w:r>
    </w:p>
    <w:p w:rsidR="00C60007" w:rsidRDefault="00C60007" w:rsidP="00517F9D">
      <w:pPr>
        <w:pStyle w:val="KeinLeerraum"/>
        <w:numPr>
          <w:ilvl w:val="0"/>
          <w:numId w:val="40"/>
        </w:numPr>
      </w:pPr>
      <w:r>
        <w:t>default and fixed values for elements and attributes</w:t>
      </w:r>
    </w:p>
    <w:p w:rsidR="00C60007" w:rsidRDefault="00C60007" w:rsidP="00C60007">
      <w:pPr>
        <w:pStyle w:val="KeinLeerraum"/>
      </w:pPr>
    </w:p>
    <w:p w:rsidR="00C60007" w:rsidRDefault="00C60007" w:rsidP="00517F9D">
      <w:pPr>
        <w:pStyle w:val="berschrift3"/>
      </w:pPr>
      <w:bookmarkStart w:id="143" w:name="_Toc31984710"/>
      <w:r>
        <w:t>Why Learn XML Schema?</w:t>
      </w:r>
      <w:bookmarkEnd w:id="143"/>
    </w:p>
    <w:p w:rsidR="00C60007" w:rsidRDefault="00C60007" w:rsidP="00C60007">
      <w:pPr>
        <w:pStyle w:val="KeinLeerraum"/>
      </w:pPr>
      <w:r>
        <w:t>In the XML world, hundreds of standardized XML formats are in daily use.</w:t>
      </w:r>
    </w:p>
    <w:p w:rsidR="00C60007" w:rsidRDefault="00C60007" w:rsidP="00C60007">
      <w:pPr>
        <w:pStyle w:val="KeinLeerraum"/>
      </w:pPr>
      <w:r>
        <w:t>Many of these XML standards are defined by XML Schemas.</w:t>
      </w:r>
    </w:p>
    <w:p w:rsidR="00C60007" w:rsidRDefault="00C60007" w:rsidP="00C60007">
      <w:pPr>
        <w:pStyle w:val="KeinLeerraum"/>
      </w:pPr>
      <w:r>
        <w:t>XML Schema is an XML-based (and more powerful) alternative to DTD.</w:t>
      </w:r>
    </w:p>
    <w:p w:rsidR="00C60007" w:rsidRDefault="00C60007" w:rsidP="00C60007">
      <w:pPr>
        <w:pStyle w:val="KeinLeerraum"/>
      </w:pPr>
    </w:p>
    <w:p w:rsidR="00C60007" w:rsidRDefault="00C60007" w:rsidP="00517F9D">
      <w:pPr>
        <w:pStyle w:val="berschrift3"/>
      </w:pPr>
      <w:bookmarkStart w:id="144" w:name="_Toc31984711"/>
      <w:r>
        <w:t>XML Schemas Support Data Types</w:t>
      </w:r>
      <w:bookmarkEnd w:id="144"/>
    </w:p>
    <w:p w:rsidR="00C60007" w:rsidRDefault="00C60007" w:rsidP="00C60007">
      <w:pPr>
        <w:pStyle w:val="KeinLeerraum"/>
      </w:pPr>
      <w:r>
        <w:t>One of the greatest strength of XML Schemas is the support for data types.</w:t>
      </w:r>
    </w:p>
    <w:p w:rsidR="00C60007" w:rsidRDefault="00C60007" w:rsidP="00517F9D">
      <w:pPr>
        <w:pStyle w:val="KeinLeerraum"/>
        <w:numPr>
          <w:ilvl w:val="0"/>
          <w:numId w:val="41"/>
        </w:numPr>
      </w:pPr>
      <w:r>
        <w:t>It is easier to describe allowable document content</w:t>
      </w:r>
    </w:p>
    <w:p w:rsidR="00C60007" w:rsidRDefault="00C60007" w:rsidP="00517F9D">
      <w:pPr>
        <w:pStyle w:val="KeinLeerraum"/>
        <w:numPr>
          <w:ilvl w:val="0"/>
          <w:numId w:val="41"/>
        </w:numPr>
      </w:pPr>
      <w:r>
        <w:t>It is easier to validate the correctness of data</w:t>
      </w:r>
    </w:p>
    <w:p w:rsidR="00C60007" w:rsidRDefault="00C60007" w:rsidP="00517F9D">
      <w:pPr>
        <w:pStyle w:val="KeinLeerraum"/>
        <w:numPr>
          <w:ilvl w:val="0"/>
          <w:numId w:val="41"/>
        </w:numPr>
      </w:pPr>
      <w:r>
        <w:t>It is easier to define data facets (restrictions on data)</w:t>
      </w:r>
    </w:p>
    <w:p w:rsidR="00C60007" w:rsidRDefault="00C60007" w:rsidP="00517F9D">
      <w:pPr>
        <w:pStyle w:val="KeinLeerraum"/>
        <w:numPr>
          <w:ilvl w:val="0"/>
          <w:numId w:val="41"/>
        </w:numPr>
      </w:pPr>
      <w:r>
        <w:t>It is easier to define data patterns (data formats)</w:t>
      </w:r>
    </w:p>
    <w:p w:rsidR="00C60007" w:rsidRDefault="00C60007" w:rsidP="00517F9D">
      <w:pPr>
        <w:pStyle w:val="KeinLeerraum"/>
        <w:numPr>
          <w:ilvl w:val="0"/>
          <w:numId w:val="41"/>
        </w:numPr>
      </w:pPr>
      <w:r>
        <w:t>It is easier to convert data between different data types</w:t>
      </w:r>
    </w:p>
    <w:p w:rsidR="00C60007" w:rsidRDefault="00C60007" w:rsidP="00C60007">
      <w:pPr>
        <w:pStyle w:val="KeinLeerraum"/>
      </w:pPr>
    </w:p>
    <w:p w:rsidR="00C60007" w:rsidRDefault="00C60007" w:rsidP="00517F9D">
      <w:pPr>
        <w:pStyle w:val="berschrift3"/>
      </w:pPr>
      <w:bookmarkStart w:id="145" w:name="_Toc31984712"/>
      <w:r>
        <w:t>XML Schemas use XML Syntax</w:t>
      </w:r>
      <w:bookmarkEnd w:id="145"/>
    </w:p>
    <w:p w:rsidR="00C60007" w:rsidRDefault="00C60007" w:rsidP="00C60007">
      <w:pPr>
        <w:pStyle w:val="KeinLeerraum"/>
      </w:pPr>
      <w:r>
        <w:t>Another great strength about XML Schemas is that they are written in XML.</w:t>
      </w:r>
    </w:p>
    <w:p w:rsidR="00C60007" w:rsidRDefault="00C60007" w:rsidP="00C60007">
      <w:pPr>
        <w:pStyle w:val="KeinLeerraum"/>
      </w:pPr>
    </w:p>
    <w:p w:rsidR="00C60007" w:rsidRDefault="00C60007" w:rsidP="00517F9D">
      <w:pPr>
        <w:pStyle w:val="KeinLeerraum"/>
        <w:numPr>
          <w:ilvl w:val="0"/>
          <w:numId w:val="42"/>
        </w:numPr>
      </w:pPr>
      <w:r>
        <w:t>You don't have to learn a new language</w:t>
      </w:r>
    </w:p>
    <w:p w:rsidR="00C60007" w:rsidRDefault="00C60007" w:rsidP="00517F9D">
      <w:pPr>
        <w:pStyle w:val="KeinLeerraum"/>
        <w:numPr>
          <w:ilvl w:val="0"/>
          <w:numId w:val="42"/>
        </w:numPr>
      </w:pPr>
      <w:r>
        <w:t>You can use your XML editor to edit your Schema files</w:t>
      </w:r>
    </w:p>
    <w:p w:rsidR="00C60007" w:rsidRDefault="00C60007" w:rsidP="00517F9D">
      <w:pPr>
        <w:pStyle w:val="KeinLeerraum"/>
        <w:numPr>
          <w:ilvl w:val="0"/>
          <w:numId w:val="42"/>
        </w:numPr>
      </w:pPr>
      <w:r>
        <w:t>You can use your XML parser to parse your Schema files</w:t>
      </w:r>
    </w:p>
    <w:p w:rsidR="00C60007" w:rsidRDefault="00C60007" w:rsidP="00517F9D">
      <w:pPr>
        <w:pStyle w:val="KeinLeerraum"/>
        <w:numPr>
          <w:ilvl w:val="0"/>
          <w:numId w:val="42"/>
        </w:numPr>
      </w:pPr>
      <w:r>
        <w:t>You can manipulate your Schema with the XML DOM</w:t>
      </w:r>
    </w:p>
    <w:p w:rsidR="00C60007" w:rsidRDefault="00C60007" w:rsidP="00517F9D">
      <w:pPr>
        <w:pStyle w:val="KeinLeerraum"/>
        <w:numPr>
          <w:ilvl w:val="0"/>
          <w:numId w:val="42"/>
        </w:numPr>
      </w:pPr>
      <w:r>
        <w:t>You can transform your Schema with XSLT</w:t>
      </w:r>
    </w:p>
    <w:p w:rsidR="00C60007" w:rsidRDefault="00C60007" w:rsidP="00C60007">
      <w:pPr>
        <w:pStyle w:val="KeinLeerraum"/>
      </w:pPr>
    </w:p>
    <w:p w:rsidR="00C60007" w:rsidRDefault="00C60007" w:rsidP="00C60007">
      <w:pPr>
        <w:pStyle w:val="KeinLeerraum"/>
      </w:pPr>
      <w:r>
        <w:t>XML Schemas are extensible, because they are written in XML.</w:t>
      </w:r>
    </w:p>
    <w:p w:rsidR="00C60007" w:rsidRDefault="00C60007" w:rsidP="00C60007">
      <w:pPr>
        <w:pStyle w:val="KeinLeerraum"/>
      </w:pPr>
      <w:r>
        <w:t>With an extensible Schema definition you can:</w:t>
      </w:r>
    </w:p>
    <w:p w:rsidR="00C60007" w:rsidRDefault="00C60007" w:rsidP="00C60007">
      <w:pPr>
        <w:pStyle w:val="KeinLeerraum"/>
      </w:pPr>
    </w:p>
    <w:p w:rsidR="00C60007" w:rsidRDefault="00C60007" w:rsidP="00C60007">
      <w:pPr>
        <w:pStyle w:val="KeinLeerraum"/>
      </w:pPr>
      <w:r>
        <w:t>Reuse your Schema in other Schemas</w:t>
      </w:r>
    </w:p>
    <w:p w:rsidR="00C60007" w:rsidRDefault="00C60007" w:rsidP="00C60007">
      <w:pPr>
        <w:pStyle w:val="KeinLeerraum"/>
      </w:pPr>
      <w:r>
        <w:t>Create your own data types derived from the standard types</w:t>
      </w:r>
    </w:p>
    <w:p w:rsidR="00C60007" w:rsidRDefault="00C60007" w:rsidP="00C60007">
      <w:pPr>
        <w:pStyle w:val="KeinLeerraum"/>
      </w:pPr>
      <w:r>
        <w:t>Reference multiple schemas in the same document</w:t>
      </w:r>
    </w:p>
    <w:p w:rsidR="00C60007" w:rsidRDefault="00C60007" w:rsidP="00C60007">
      <w:pPr>
        <w:pStyle w:val="KeinLeerraum"/>
      </w:pPr>
    </w:p>
    <w:p w:rsidR="00C60007" w:rsidRDefault="00C60007" w:rsidP="00C60007">
      <w:pPr>
        <w:pStyle w:val="KeinLeerraum"/>
      </w:pPr>
    </w:p>
    <w:p w:rsidR="00C60007" w:rsidRDefault="00C60007" w:rsidP="00517F9D">
      <w:pPr>
        <w:pStyle w:val="berschrift2"/>
      </w:pPr>
      <w:bookmarkStart w:id="146" w:name="_Toc31984713"/>
      <w:r>
        <w:t>XML Schemas Secure Data Communication</w:t>
      </w:r>
      <w:bookmarkEnd w:id="146"/>
    </w:p>
    <w:p w:rsidR="00C60007" w:rsidRDefault="00C60007" w:rsidP="00C60007">
      <w:pPr>
        <w:pStyle w:val="KeinLeerraum"/>
      </w:pPr>
      <w:r>
        <w:t>When sending data from a sender to a receiver, it is essential that both parts have the same "expectations" about the content.</w:t>
      </w:r>
    </w:p>
    <w:p w:rsidR="00C60007" w:rsidRDefault="00C60007" w:rsidP="00C60007">
      <w:pPr>
        <w:pStyle w:val="KeinLeerraum"/>
      </w:pPr>
    </w:p>
    <w:p w:rsidR="00C60007" w:rsidRDefault="00C60007" w:rsidP="00C60007">
      <w:pPr>
        <w:pStyle w:val="KeinLeerraum"/>
      </w:pPr>
      <w:r>
        <w:t>With XML Schemas, the sender can describe the data in a way that the receiver will understand.</w:t>
      </w:r>
    </w:p>
    <w:p w:rsidR="00C60007" w:rsidRDefault="00C60007" w:rsidP="00C60007">
      <w:pPr>
        <w:pStyle w:val="KeinLeerraum"/>
      </w:pPr>
    </w:p>
    <w:p w:rsidR="00C60007" w:rsidRDefault="00C60007" w:rsidP="00C60007">
      <w:pPr>
        <w:pStyle w:val="KeinLeerraum"/>
      </w:pPr>
      <w:r>
        <w:t>A date like: "03-11-2004" will, in some countries, be interpreted as 3.November and in other countries as 11.March.</w:t>
      </w:r>
    </w:p>
    <w:p w:rsidR="00C60007" w:rsidRDefault="00C60007" w:rsidP="00C60007">
      <w:pPr>
        <w:pStyle w:val="KeinLeerraum"/>
      </w:pPr>
    </w:p>
    <w:p w:rsidR="00C60007" w:rsidRPr="00517F9D" w:rsidRDefault="00C60007" w:rsidP="00C60007">
      <w:pPr>
        <w:pStyle w:val="KeinLeerraum"/>
        <w:rPr>
          <w:b/>
          <w:bCs/>
        </w:rPr>
      </w:pPr>
      <w:r w:rsidRPr="00517F9D">
        <w:rPr>
          <w:b/>
          <w:bCs/>
        </w:rPr>
        <w:t>However, an XML element with a data type like this:</w:t>
      </w:r>
    </w:p>
    <w:p w:rsidR="00C60007" w:rsidRDefault="00C60007" w:rsidP="00C60007">
      <w:pPr>
        <w:pStyle w:val="KeinLeerraum"/>
      </w:pPr>
    </w:p>
    <w:p w:rsidR="00C60007" w:rsidRDefault="00C60007" w:rsidP="00C60007">
      <w:pPr>
        <w:pStyle w:val="KeinLeerraum"/>
      </w:pPr>
      <w:r>
        <w:t>&lt;date type="date"&gt;2004-03-11&lt;/date&gt;</w:t>
      </w:r>
    </w:p>
    <w:p w:rsidR="00C60007" w:rsidRDefault="00C60007" w:rsidP="00C60007">
      <w:pPr>
        <w:pStyle w:val="KeinLeerraum"/>
      </w:pPr>
    </w:p>
    <w:p w:rsidR="00C60007" w:rsidRDefault="00C60007" w:rsidP="00C60007">
      <w:pPr>
        <w:pStyle w:val="KeinLeerraum"/>
      </w:pPr>
      <w:r>
        <w:t>ensures a mutual understanding of the content, because the XML data type "date" requires the format "YYYY-MM-DD".</w:t>
      </w:r>
    </w:p>
    <w:p w:rsidR="00C60007" w:rsidRDefault="00C60007" w:rsidP="00C60007">
      <w:pPr>
        <w:pStyle w:val="KeinLeerraum"/>
      </w:pPr>
    </w:p>
    <w:p w:rsidR="00C60007" w:rsidRDefault="00C60007" w:rsidP="00517F9D">
      <w:pPr>
        <w:pStyle w:val="berschrift2"/>
      </w:pPr>
      <w:bookmarkStart w:id="147" w:name="_Toc31984714"/>
      <w:r>
        <w:t>Well-Formed is Not Enough</w:t>
      </w:r>
      <w:bookmarkEnd w:id="147"/>
    </w:p>
    <w:p w:rsidR="00C60007" w:rsidRDefault="00C60007" w:rsidP="00C60007">
      <w:pPr>
        <w:pStyle w:val="KeinLeerraum"/>
      </w:pPr>
      <w:r>
        <w:t>A well-formed XML document is a document that conforms to the XML syntax rules, like:</w:t>
      </w:r>
    </w:p>
    <w:p w:rsidR="00C60007" w:rsidRDefault="00C60007" w:rsidP="00C60007">
      <w:pPr>
        <w:pStyle w:val="KeinLeerraum"/>
      </w:pPr>
    </w:p>
    <w:p w:rsidR="00C60007" w:rsidRDefault="00C60007" w:rsidP="00517F9D">
      <w:pPr>
        <w:pStyle w:val="KeinLeerraum"/>
        <w:numPr>
          <w:ilvl w:val="0"/>
          <w:numId w:val="43"/>
        </w:numPr>
      </w:pPr>
      <w:r>
        <w:t>it must begin with the XML declaration</w:t>
      </w:r>
    </w:p>
    <w:p w:rsidR="00C60007" w:rsidRDefault="00C60007" w:rsidP="00517F9D">
      <w:pPr>
        <w:pStyle w:val="KeinLeerraum"/>
        <w:numPr>
          <w:ilvl w:val="0"/>
          <w:numId w:val="43"/>
        </w:numPr>
      </w:pPr>
      <w:r>
        <w:t>it must have one unique root element</w:t>
      </w:r>
    </w:p>
    <w:p w:rsidR="00C60007" w:rsidRDefault="00C60007" w:rsidP="00517F9D">
      <w:pPr>
        <w:pStyle w:val="KeinLeerraum"/>
        <w:numPr>
          <w:ilvl w:val="0"/>
          <w:numId w:val="43"/>
        </w:numPr>
      </w:pPr>
      <w:r>
        <w:t>start-tags must have matching end-tags</w:t>
      </w:r>
    </w:p>
    <w:p w:rsidR="00C60007" w:rsidRDefault="00C60007" w:rsidP="00517F9D">
      <w:pPr>
        <w:pStyle w:val="KeinLeerraum"/>
        <w:numPr>
          <w:ilvl w:val="0"/>
          <w:numId w:val="43"/>
        </w:numPr>
      </w:pPr>
      <w:r>
        <w:t>elements are case sensitive</w:t>
      </w:r>
    </w:p>
    <w:p w:rsidR="00C60007" w:rsidRDefault="00C60007" w:rsidP="00517F9D">
      <w:pPr>
        <w:pStyle w:val="KeinLeerraum"/>
        <w:numPr>
          <w:ilvl w:val="0"/>
          <w:numId w:val="43"/>
        </w:numPr>
      </w:pPr>
      <w:r>
        <w:t>all elements must be closed</w:t>
      </w:r>
    </w:p>
    <w:p w:rsidR="00C60007" w:rsidRDefault="00C60007" w:rsidP="00517F9D">
      <w:pPr>
        <w:pStyle w:val="KeinLeerraum"/>
        <w:numPr>
          <w:ilvl w:val="0"/>
          <w:numId w:val="43"/>
        </w:numPr>
      </w:pPr>
      <w:r>
        <w:t>all elements must be properly nested</w:t>
      </w:r>
    </w:p>
    <w:p w:rsidR="00C60007" w:rsidRDefault="00C60007" w:rsidP="00517F9D">
      <w:pPr>
        <w:pStyle w:val="KeinLeerraum"/>
        <w:numPr>
          <w:ilvl w:val="0"/>
          <w:numId w:val="43"/>
        </w:numPr>
      </w:pPr>
      <w:r>
        <w:t>all attribute values must be quoted</w:t>
      </w:r>
    </w:p>
    <w:p w:rsidR="00C60007" w:rsidRDefault="00C60007" w:rsidP="00517F9D">
      <w:pPr>
        <w:pStyle w:val="KeinLeerraum"/>
        <w:numPr>
          <w:ilvl w:val="0"/>
          <w:numId w:val="43"/>
        </w:numPr>
      </w:pPr>
      <w:r>
        <w:t>entities must be used for special characters</w:t>
      </w:r>
    </w:p>
    <w:p w:rsidR="00C60007" w:rsidRDefault="00C60007" w:rsidP="00C60007">
      <w:pPr>
        <w:pStyle w:val="KeinLeerraum"/>
      </w:pPr>
      <w:r>
        <w:t>Even if documents are well-formed they can still contain errors, and those errors can have serious consequences.</w:t>
      </w:r>
    </w:p>
    <w:p w:rsidR="00C60007" w:rsidRDefault="00C60007" w:rsidP="00C60007">
      <w:pPr>
        <w:pStyle w:val="KeinLeerraum"/>
      </w:pPr>
    </w:p>
    <w:p w:rsidR="00C60007" w:rsidRDefault="00C60007" w:rsidP="00C60007">
      <w:pPr>
        <w:pStyle w:val="KeinLeerraum"/>
      </w:pPr>
      <w:r>
        <w:t>Think of the following situation: you order 5 gross of laser printers, instead of 5 laser printers. With XML Schemas, most of these errors can be caught by your validating software.</w:t>
      </w:r>
    </w:p>
    <w:p w:rsidR="00C60007" w:rsidRDefault="00C60007" w:rsidP="00C60007">
      <w:pPr>
        <w:pStyle w:val="KeinLeerraum"/>
      </w:pPr>
    </w:p>
    <w:p w:rsidR="00C60007" w:rsidRDefault="00C60007" w:rsidP="00517F9D">
      <w:pPr>
        <w:pStyle w:val="berschrift2"/>
      </w:pPr>
      <w:bookmarkStart w:id="148" w:name="_Toc31984715"/>
      <w:r>
        <w:t>XSD How To?</w:t>
      </w:r>
      <w:bookmarkEnd w:id="148"/>
    </w:p>
    <w:p w:rsidR="00C60007" w:rsidRDefault="00C60007" w:rsidP="00C60007">
      <w:pPr>
        <w:pStyle w:val="KeinLeerraum"/>
      </w:pPr>
      <w:r>
        <w:t>XML documents can have a reference to a DTD or to an XML Schema.</w:t>
      </w:r>
    </w:p>
    <w:p w:rsidR="00C60007" w:rsidRDefault="00C60007" w:rsidP="00C60007">
      <w:pPr>
        <w:pStyle w:val="KeinLeerraum"/>
      </w:pPr>
    </w:p>
    <w:p w:rsidR="00C60007" w:rsidRDefault="00C60007" w:rsidP="00517F9D">
      <w:pPr>
        <w:pStyle w:val="berschrift3"/>
      </w:pPr>
      <w:bookmarkStart w:id="149" w:name="_Toc31984716"/>
      <w:r>
        <w:t>An XML Schema</w:t>
      </w:r>
      <w:r w:rsidR="00517F9D">
        <w:t xml:space="preserve"> example</w:t>
      </w:r>
      <w:bookmarkEnd w:id="149"/>
    </w:p>
    <w:p w:rsidR="00C60007" w:rsidRDefault="00C60007" w:rsidP="00C60007">
      <w:pPr>
        <w:pStyle w:val="KeinLeerraum"/>
      </w:pPr>
      <w:r>
        <w:t>The following example is an XML Schema file called "note.xsd" that defines the elements of the XML document above ("note.xml"):</w:t>
      </w:r>
    </w:p>
    <w:p w:rsidR="00C60007" w:rsidRDefault="00C60007" w:rsidP="00C60007">
      <w:pPr>
        <w:pStyle w:val="KeinLeerraum"/>
      </w:pPr>
    </w:p>
    <w:p w:rsidR="00C60007" w:rsidRPr="0081684F" w:rsidRDefault="00C60007" w:rsidP="00517F9D">
      <w:pPr>
        <w:pStyle w:val="KeinLeerraum"/>
        <w:shd w:val="clear" w:color="auto" w:fill="D9D9D9" w:themeFill="background1" w:themeFillShade="D9"/>
        <w:rPr>
          <w:sz w:val="20"/>
          <w:szCs w:val="20"/>
          <w:lang w:val="de-DE"/>
        </w:rPr>
      </w:pPr>
      <w:r w:rsidRPr="0081684F">
        <w:rPr>
          <w:sz w:val="20"/>
          <w:szCs w:val="20"/>
          <w:lang w:val="de-DE"/>
        </w:rPr>
        <w:t>&lt;?xml version="1.0"?&gt;</w:t>
      </w:r>
    </w:p>
    <w:p w:rsidR="00C60007" w:rsidRPr="0081684F" w:rsidRDefault="00C60007" w:rsidP="00517F9D">
      <w:pPr>
        <w:pStyle w:val="KeinLeerraum"/>
        <w:shd w:val="clear" w:color="auto" w:fill="D9D9D9" w:themeFill="background1" w:themeFillShade="D9"/>
        <w:rPr>
          <w:sz w:val="20"/>
          <w:szCs w:val="20"/>
          <w:lang w:val="de-DE"/>
        </w:rPr>
      </w:pPr>
      <w:r w:rsidRPr="0081684F">
        <w:rPr>
          <w:sz w:val="20"/>
          <w:szCs w:val="20"/>
          <w:lang w:val="de-DE"/>
        </w:rPr>
        <w:t>&lt;xs:schema xmlns:xs="http://www.w3.org/2001/XMLSchema"</w:t>
      </w:r>
    </w:p>
    <w:p w:rsidR="00C60007" w:rsidRPr="0081684F" w:rsidRDefault="00C60007" w:rsidP="00517F9D">
      <w:pPr>
        <w:pStyle w:val="KeinLeerraum"/>
        <w:shd w:val="clear" w:color="auto" w:fill="D9D9D9" w:themeFill="background1" w:themeFillShade="D9"/>
        <w:rPr>
          <w:sz w:val="20"/>
          <w:szCs w:val="20"/>
          <w:lang w:val="de-DE"/>
        </w:rPr>
      </w:pPr>
      <w:r w:rsidRPr="0081684F">
        <w:rPr>
          <w:sz w:val="20"/>
          <w:szCs w:val="20"/>
          <w:lang w:val="de-DE"/>
        </w:rPr>
        <w:t>targetNamespace="https://www.w3schools.com"</w:t>
      </w:r>
    </w:p>
    <w:p w:rsidR="00C60007" w:rsidRPr="0081684F" w:rsidRDefault="00C60007" w:rsidP="00517F9D">
      <w:pPr>
        <w:pStyle w:val="KeinLeerraum"/>
        <w:shd w:val="clear" w:color="auto" w:fill="D9D9D9" w:themeFill="background1" w:themeFillShade="D9"/>
        <w:rPr>
          <w:sz w:val="20"/>
          <w:szCs w:val="20"/>
          <w:lang w:val="de-DE"/>
        </w:rPr>
      </w:pPr>
      <w:r w:rsidRPr="0081684F">
        <w:rPr>
          <w:sz w:val="20"/>
          <w:szCs w:val="20"/>
          <w:lang w:val="de-DE"/>
        </w:rPr>
        <w:t>xmlns="https://www.w3schools.com"</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elementFormDefault="qualified"&gt;</w:t>
      </w:r>
    </w:p>
    <w:p w:rsidR="00C60007" w:rsidRPr="00517F9D" w:rsidRDefault="00C60007" w:rsidP="00517F9D">
      <w:pPr>
        <w:pStyle w:val="KeinLeerraum"/>
        <w:shd w:val="clear" w:color="auto" w:fill="D9D9D9" w:themeFill="background1" w:themeFillShade="D9"/>
        <w:rPr>
          <w:sz w:val="20"/>
          <w:szCs w:val="20"/>
        </w:rPr>
      </w:pP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&lt;xs:element name="note"&gt;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&lt;xs:complexType&gt;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&lt;xs:sequence&gt;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&lt;xs:element name="to" type="xs:string"/&gt;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&lt;xs:element name="from" type="xs:string"/&gt;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&lt;xs:element name="heading" type="xs:string"/&gt;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&lt;xs:element name="body" type="xs:string"/&gt;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&lt;/xs:sequence&gt;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&lt;/xs:complexType&gt;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&lt;/xs:element&gt;</w:t>
      </w:r>
    </w:p>
    <w:p w:rsidR="00C60007" w:rsidRPr="00517F9D" w:rsidRDefault="00C60007" w:rsidP="00517F9D">
      <w:pPr>
        <w:pStyle w:val="KeinLeerraum"/>
        <w:shd w:val="clear" w:color="auto" w:fill="D9D9D9" w:themeFill="background1" w:themeFillShade="D9"/>
        <w:rPr>
          <w:sz w:val="20"/>
          <w:szCs w:val="20"/>
        </w:rPr>
      </w:pPr>
    </w:p>
    <w:p w:rsidR="00C60007" w:rsidRDefault="00C60007" w:rsidP="00517F9D">
      <w:pPr>
        <w:pStyle w:val="KeinLeerraum"/>
        <w:shd w:val="clear" w:color="auto" w:fill="D9D9D9" w:themeFill="background1" w:themeFillShade="D9"/>
      </w:pPr>
      <w:r w:rsidRPr="00517F9D">
        <w:rPr>
          <w:sz w:val="20"/>
          <w:szCs w:val="20"/>
        </w:rPr>
        <w:t>&lt;/xs:schema&gt;</w:t>
      </w:r>
    </w:p>
    <w:p w:rsidR="00517F9D" w:rsidRDefault="00517F9D" w:rsidP="00C60007">
      <w:pPr>
        <w:pStyle w:val="KeinLeerraum"/>
      </w:pPr>
    </w:p>
    <w:p w:rsidR="00C60007" w:rsidRDefault="00C60007" w:rsidP="00C60007">
      <w:pPr>
        <w:pStyle w:val="KeinLeerraum"/>
      </w:pPr>
      <w:r>
        <w:t>The note element is a complex type because it contains other elements. The other elements (to, from, heading, body) are simple types because they do not contain other elements. You will learn more about simple and complex types in the following chapters.</w:t>
      </w:r>
    </w:p>
    <w:p w:rsidR="00C60007" w:rsidRDefault="00C60007" w:rsidP="00C60007">
      <w:pPr>
        <w:pStyle w:val="KeinLeerraum"/>
      </w:pPr>
    </w:p>
    <w:p w:rsidR="00C60007" w:rsidRDefault="00C60007" w:rsidP="00517F9D">
      <w:pPr>
        <w:pStyle w:val="berschrift2"/>
      </w:pPr>
      <w:bookmarkStart w:id="150" w:name="_Toc31984717"/>
      <w:r>
        <w:t>A Reference to a DTD</w:t>
      </w:r>
      <w:bookmarkEnd w:id="150"/>
    </w:p>
    <w:p w:rsidR="00C60007" w:rsidRDefault="00C60007" w:rsidP="00C60007">
      <w:pPr>
        <w:pStyle w:val="KeinLeerraum"/>
      </w:pPr>
      <w:r>
        <w:t>This XML document has a reference to a DTD:</w:t>
      </w:r>
    </w:p>
    <w:p w:rsidR="00C60007" w:rsidRDefault="00C60007" w:rsidP="00C60007">
      <w:pPr>
        <w:pStyle w:val="KeinLeerraum"/>
      </w:pP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&lt;?xml version="1.0"?&gt;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&lt;!DOCTYPE note SYSTEM</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"https://www.w3schools.com/xml/note.dtd"&gt;</w:t>
      </w:r>
    </w:p>
    <w:p w:rsidR="00C60007" w:rsidRPr="00517F9D" w:rsidRDefault="00C60007" w:rsidP="00517F9D">
      <w:pPr>
        <w:pStyle w:val="KeinLeerraum"/>
        <w:shd w:val="clear" w:color="auto" w:fill="D9D9D9" w:themeFill="background1" w:themeFillShade="D9"/>
        <w:rPr>
          <w:sz w:val="20"/>
          <w:szCs w:val="20"/>
        </w:rPr>
      </w:pP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&lt;note&gt;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&lt;to&gt;Tove&lt;/to&gt;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&lt;from&gt;Jani&lt;/from&gt;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&lt;heading&gt;Reminder&lt;/heading&gt;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 xml:space="preserve">  &lt;body&gt;Don't forget me this weekend!&lt;/body&gt;</w:t>
      </w:r>
    </w:p>
    <w:p w:rsidR="00C60007" w:rsidRPr="00517F9D" w:rsidRDefault="00C60007" w:rsidP="00517F9D">
      <w:pPr>
        <w:pStyle w:val="KeinLeerraum"/>
        <w:shd w:val="clear" w:color="auto" w:fill="D9D9D9" w:themeFill="background1" w:themeFillShade="D9"/>
        <w:rPr>
          <w:sz w:val="20"/>
          <w:szCs w:val="20"/>
        </w:rPr>
      </w:pPr>
      <w:r w:rsidRPr="00517F9D">
        <w:rPr>
          <w:sz w:val="20"/>
          <w:szCs w:val="20"/>
        </w:rPr>
        <w:t>&lt;/note&gt;</w:t>
      </w:r>
    </w:p>
    <w:p w:rsidR="00C60007" w:rsidRDefault="00C60007" w:rsidP="00C60007">
      <w:pPr>
        <w:pStyle w:val="KeinLeerraum"/>
      </w:pPr>
    </w:p>
    <w:p w:rsidR="00C60007" w:rsidRDefault="00C60007" w:rsidP="00C60007">
      <w:pPr>
        <w:pStyle w:val="KeinLeerraum"/>
      </w:pPr>
    </w:p>
    <w:p w:rsidR="00C60007" w:rsidRDefault="00C60007" w:rsidP="00C60007">
      <w:pPr>
        <w:pStyle w:val="KeinLeerraum"/>
      </w:pPr>
    </w:p>
    <w:p w:rsidR="00C60007" w:rsidRDefault="00C60007" w:rsidP="00FC5590">
      <w:pPr>
        <w:pStyle w:val="berschrift3"/>
      </w:pPr>
      <w:bookmarkStart w:id="151" w:name="_Toc31984718"/>
      <w:r>
        <w:t>A Reference to an XML Schema</w:t>
      </w:r>
      <w:bookmarkEnd w:id="151"/>
    </w:p>
    <w:p w:rsidR="00C60007" w:rsidRDefault="00C60007" w:rsidP="00C60007">
      <w:pPr>
        <w:pStyle w:val="KeinLeerraum"/>
      </w:pPr>
      <w:r>
        <w:t>This XML document has a reference to an XML Schema:</w:t>
      </w:r>
    </w:p>
    <w:p w:rsidR="00C60007" w:rsidRDefault="00C60007" w:rsidP="00C60007">
      <w:pPr>
        <w:pStyle w:val="KeinLeerraum"/>
      </w:pP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&lt;?xml version="1.0"?&gt;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&lt;note</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xmlns="https://www.w3schools.com"</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xmlns:xsi="http://www.w3.org/2001/XMLSchema-instance"</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xsi:schemaLocation="https://www.w3schools.com/xml note.xsd"&gt;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 xml:space="preserve">  &lt;to&gt;Tove&lt;/to&gt;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 xml:space="preserve">  &lt;from&gt;Jani&lt;/from&gt;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 xml:space="preserve">  &lt;heading&gt;Reminder&lt;/heading&gt;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 xml:space="preserve">  &lt;body&gt;Don't forget me this weekend!&lt;/body&gt;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&lt;/note&gt;</w:t>
      </w:r>
    </w:p>
    <w:p w:rsidR="00C60007" w:rsidRDefault="00C60007" w:rsidP="00C60007">
      <w:pPr>
        <w:pStyle w:val="KeinLeerraum"/>
      </w:pPr>
    </w:p>
    <w:p w:rsidR="00C60007" w:rsidRDefault="00C60007" w:rsidP="00FC5590">
      <w:pPr>
        <w:pStyle w:val="berschrift2"/>
      </w:pPr>
      <w:bookmarkStart w:id="152" w:name="_Toc31984719"/>
      <w:r>
        <w:t>XSD - The &lt;schema&gt; Element</w:t>
      </w:r>
      <w:bookmarkEnd w:id="152"/>
    </w:p>
    <w:p w:rsidR="00C60007" w:rsidRDefault="00C60007" w:rsidP="00C60007">
      <w:pPr>
        <w:pStyle w:val="KeinLeerraum"/>
      </w:pPr>
      <w:r>
        <w:t>The &lt;schema&gt; element is the root element of every XML Schema.</w:t>
      </w:r>
    </w:p>
    <w:p w:rsidR="00C60007" w:rsidRPr="0081684F" w:rsidRDefault="00C60007" w:rsidP="00C60007">
      <w:pPr>
        <w:pStyle w:val="KeinLeerraum"/>
        <w:rPr>
          <w:lang w:val="de-DE"/>
        </w:rPr>
      </w:pPr>
      <w:r w:rsidRPr="0081684F">
        <w:rPr>
          <w:lang w:val="de-DE"/>
        </w:rPr>
        <w:t>Syntax:</w:t>
      </w:r>
    </w:p>
    <w:p w:rsidR="00C60007" w:rsidRPr="0081684F" w:rsidRDefault="00C60007" w:rsidP="00C60007">
      <w:pPr>
        <w:pStyle w:val="KeinLeerraum"/>
        <w:rPr>
          <w:lang w:val="de-DE"/>
        </w:rPr>
      </w:pPr>
    </w:p>
    <w:p w:rsidR="00C60007" w:rsidRPr="0081684F" w:rsidRDefault="00C60007" w:rsidP="00FC5590">
      <w:pPr>
        <w:pStyle w:val="KeinLeerraum"/>
        <w:shd w:val="clear" w:color="auto" w:fill="D9D9D9" w:themeFill="background1" w:themeFillShade="D9"/>
        <w:rPr>
          <w:sz w:val="20"/>
          <w:szCs w:val="20"/>
          <w:lang w:val="de-DE"/>
        </w:rPr>
      </w:pPr>
      <w:r w:rsidRPr="0081684F">
        <w:rPr>
          <w:sz w:val="20"/>
          <w:szCs w:val="20"/>
          <w:lang w:val="de-DE"/>
        </w:rPr>
        <w:t>&lt;?xml version="1.0"?&gt;</w:t>
      </w:r>
    </w:p>
    <w:p w:rsidR="00C60007" w:rsidRPr="0081684F" w:rsidRDefault="00C60007" w:rsidP="00FC5590">
      <w:pPr>
        <w:pStyle w:val="KeinLeerraum"/>
        <w:shd w:val="clear" w:color="auto" w:fill="D9D9D9" w:themeFill="background1" w:themeFillShade="D9"/>
        <w:rPr>
          <w:sz w:val="20"/>
          <w:szCs w:val="20"/>
          <w:lang w:val="de-DE"/>
        </w:rPr>
      </w:pPr>
      <w:r w:rsidRPr="0081684F">
        <w:rPr>
          <w:sz w:val="20"/>
          <w:szCs w:val="20"/>
          <w:lang w:val="de-DE"/>
        </w:rPr>
        <w:t>&lt;xs:schema&gt;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&lt;/xs:schema&gt;</w:t>
      </w:r>
    </w:p>
    <w:p w:rsidR="00C60007" w:rsidRDefault="00C60007" w:rsidP="00C60007">
      <w:pPr>
        <w:pStyle w:val="KeinLeerraum"/>
      </w:pPr>
    </w:p>
    <w:p w:rsidR="00C60007" w:rsidRDefault="00C60007" w:rsidP="00C60007">
      <w:pPr>
        <w:pStyle w:val="KeinLeerraum"/>
      </w:pPr>
      <w:r>
        <w:t>The &lt;schema&gt; element may contain some attributes. A schema declaration often looks something like this:</w:t>
      </w:r>
    </w:p>
    <w:p w:rsidR="00C60007" w:rsidRPr="0081684F" w:rsidRDefault="00C60007" w:rsidP="00FC5590">
      <w:pPr>
        <w:pStyle w:val="KeinLeerraum"/>
        <w:shd w:val="clear" w:color="auto" w:fill="D9D9D9" w:themeFill="background1" w:themeFillShade="D9"/>
        <w:rPr>
          <w:sz w:val="20"/>
          <w:szCs w:val="20"/>
          <w:lang w:val="de-DE"/>
        </w:rPr>
      </w:pPr>
      <w:r w:rsidRPr="0081684F">
        <w:rPr>
          <w:sz w:val="20"/>
          <w:szCs w:val="20"/>
          <w:lang w:val="de-DE"/>
        </w:rPr>
        <w:t>&lt;?xml version="1.0"?&gt;</w:t>
      </w:r>
    </w:p>
    <w:p w:rsidR="00C60007" w:rsidRPr="0081684F" w:rsidRDefault="00C60007" w:rsidP="00FC5590">
      <w:pPr>
        <w:pStyle w:val="KeinLeerraum"/>
        <w:shd w:val="clear" w:color="auto" w:fill="D9D9D9" w:themeFill="background1" w:themeFillShade="D9"/>
        <w:rPr>
          <w:sz w:val="20"/>
          <w:szCs w:val="20"/>
          <w:lang w:val="de-DE"/>
        </w:rPr>
      </w:pPr>
      <w:r w:rsidRPr="0081684F">
        <w:rPr>
          <w:sz w:val="20"/>
          <w:szCs w:val="20"/>
          <w:lang w:val="de-DE"/>
        </w:rPr>
        <w:t>&lt;xs:schema xmlns:xs="http://www.w3.org/2001/XMLSchema"</w:t>
      </w:r>
    </w:p>
    <w:p w:rsidR="00C60007" w:rsidRPr="0081684F" w:rsidRDefault="00C60007" w:rsidP="00FC5590">
      <w:pPr>
        <w:pStyle w:val="KeinLeerraum"/>
        <w:shd w:val="clear" w:color="auto" w:fill="D9D9D9" w:themeFill="background1" w:themeFillShade="D9"/>
        <w:rPr>
          <w:sz w:val="20"/>
          <w:szCs w:val="20"/>
          <w:lang w:val="de-DE"/>
        </w:rPr>
      </w:pPr>
      <w:r w:rsidRPr="0081684F">
        <w:rPr>
          <w:sz w:val="20"/>
          <w:szCs w:val="20"/>
          <w:lang w:val="de-DE"/>
        </w:rPr>
        <w:t>targetNamespace="https://www.w3schools.com"</w:t>
      </w:r>
    </w:p>
    <w:p w:rsidR="00C60007" w:rsidRPr="0081684F" w:rsidRDefault="00C60007" w:rsidP="00FC5590">
      <w:pPr>
        <w:pStyle w:val="KeinLeerraum"/>
        <w:shd w:val="clear" w:color="auto" w:fill="D9D9D9" w:themeFill="background1" w:themeFillShade="D9"/>
        <w:rPr>
          <w:sz w:val="20"/>
          <w:szCs w:val="20"/>
          <w:lang w:val="de-DE"/>
        </w:rPr>
      </w:pPr>
      <w:r w:rsidRPr="0081684F">
        <w:rPr>
          <w:sz w:val="20"/>
          <w:szCs w:val="20"/>
          <w:lang w:val="de-DE"/>
        </w:rPr>
        <w:t>xmlns="https://www.w3schools.com"</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elementFormDefault="qualified"&gt;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&lt;/xs:schema&gt;</w:t>
      </w:r>
    </w:p>
    <w:p w:rsidR="00C60007" w:rsidRDefault="00C60007" w:rsidP="00C60007">
      <w:pPr>
        <w:pStyle w:val="KeinLeerraum"/>
      </w:pPr>
    </w:p>
    <w:p w:rsidR="00C60007" w:rsidRDefault="00C60007" w:rsidP="00C60007">
      <w:pPr>
        <w:pStyle w:val="KeinLeerraum"/>
      </w:pPr>
    </w:p>
    <w:p w:rsidR="00C60007" w:rsidRPr="00FC5590" w:rsidRDefault="00C60007" w:rsidP="00FC5590">
      <w:pPr>
        <w:pStyle w:val="KeinLeerraum"/>
        <w:rPr>
          <w:b/>
          <w:bCs/>
        </w:rPr>
      </w:pPr>
      <w:r w:rsidRPr="00FC5590">
        <w:rPr>
          <w:b/>
          <w:bCs/>
        </w:rPr>
        <w:t>The following fragment:</w:t>
      </w:r>
    </w:p>
    <w:p w:rsidR="00C60007" w:rsidRPr="00FC5590" w:rsidRDefault="00C60007" w:rsidP="00FC5590">
      <w:pPr>
        <w:pStyle w:val="KeinLeerraum"/>
        <w:shd w:val="clear" w:color="auto" w:fill="D9D9D9" w:themeFill="background1" w:themeFillShade="D9"/>
        <w:rPr>
          <w:i/>
          <w:iCs/>
          <w:sz w:val="20"/>
          <w:szCs w:val="20"/>
        </w:rPr>
      </w:pPr>
      <w:r w:rsidRPr="00FC5590">
        <w:rPr>
          <w:i/>
          <w:iCs/>
          <w:sz w:val="20"/>
          <w:szCs w:val="20"/>
        </w:rPr>
        <w:t>xmlns:xs="http://www.w3.org/2001/XMLSchema"</w:t>
      </w:r>
    </w:p>
    <w:p w:rsidR="00C60007" w:rsidRDefault="00C60007" w:rsidP="00C60007">
      <w:pPr>
        <w:pStyle w:val="KeinLeerraum"/>
      </w:pPr>
      <w:r>
        <w:t>indicates that the elements and data types used in the schema come from the "http://www.w3.org/2001/XMLSchema" namespace. It also specifies that the elements and data types that come from the "http://www.w3.org/2001/XMLSchema" namespace should be prefixed with xs:</w:t>
      </w:r>
    </w:p>
    <w:p w:rsidR="00FC5590" w:rsidRDefault="00FC5590" w:rsidP="00C60007">
      <w:pPr>
        <w:pStyle w:val="KeinLeerraum"/>
      </w:pPr>
    </w:p>
    <w:p w:rsidR="00C60007" w:rsidRPr="00FC5590" w:rsidRDefault="00C60007" w:rsidP="00C60007">
      <w:pPr>
        <w:pStyle w:val="KeinLeerraum"/>
        <w:rPr>
          <w:b/>
          <w:bCs/>
        </w:rPr>
      </w:pPr>
      <w:r w:rsidRPr="00FC5590">
        <w:rPr>
          <w:b/>
          <w:bCs/>
        </w:rPr>
        <w:t>This fragment:</w:t>
      </w:r>
    </w:p>
    <w:p w:rsidR="00C60007" w:rsidRPr="00FC5590" w:rsidRDefault="00C60007" w:rsidP="00FC5590">
      <w:pPr>
        <w:pStyle w:val="KeinLeerraum"/>
        <w:shd w:val="clear" w:color="auto" w:fill="D9D9D9" w:themeFill="background1" w:themeFillShade="D9"/>
        <w:rPr>
          <w:i/>
          <w:iCs/>
          <w:sz w:val="20"/>
          <w:szCs w:val="20"/>
        </w:rPr>
      </w:pPr>
      <w:r w:rsidRPr="00FC5590">
        <w:rPr>
          <w:i/>
          <w:iCs/>
          <w:sz w:val="20"/>
          <w:szCs w:val="20"/>
        </w:rPr>
        <w:t>targetNamespace="https://www.w3schools.com"</w:t>
      </w:r>
    </w:p>
    <w:p w:rsidR="00C60007" w:rsidRDefault="00C60007" w:rsidP="00C60007">
      <w:pPr>
        <w:pStyle w:val="KeinLeerraum"/>
      </w:pPr>
      <w:r>
        <w:t>indicates that the elements defined by this schema (note, to, from, heading, body.) come from the "https://www.w3schools.com" namespace.</w:t>
      </w:r>
    </w:p>
    <w:p w:rsidR="00C60007" w:rsidRDefault="00C60007" w:rsidP="00C60007">
      <w:pPr>
        <w:pStyle w:val="KeinLeerraum"/>
      </w:pPr>
    </w:p>
    <w:p w:rsidR="00C60007" w:rsidRPr="00FC5590" w:rsidRDefault="00C60007" w:rsidP="00C60007">
      <w:pPr>
        <w:pStyle w:val="KeinLeerraum"/>
        <w:rPr>
          <w:b/>
          <w:bCs/>
        </w:rPr>
      </w:pPr>
      <w:r w:rsidRPr="00FC5590">
        <w:rPr>
          <w:b/>
          <w:bCs/>
        </w:rPr>
        <w:t>This fragment:</w:t>
      </w:r>
    </w:p>
    <w:p w:rsidR="00C60007" w:rsidRPr="00FC5590" w:rsidRDefault="00C60007" w:rsidP="00FC5590">
      <w:pPr>
        <w:pStyle w:val="KeinLeerraum"/>
        <w:shd w:val="clear" w:color="auto" w:fill="D9D9D9" w:themeFill="background1" w:themeFillShade="D9"/>
        <w:rPr>
          <w:i/>
          <w:iCs/>
          <w:sz w:val="20"/>
          <w:szCs w:val="20"/>
        </w:rPr>
      </w:pPr>
      <w:r w:rsidRPr="00FC5590">
        <w:rPr>
          <w:i/>
          <w:iCs/>
          <w:sz w:val="20"/>
          <w:szCs w:val="20"/>
        </w:rPr>
        <w:t>xmlns="https://www.w3schools.com"</w:t>
      </w:r>
    </w:p>
    <w:p w:rsidR="00C60007" w:rsidRDefault="00C60007" w:rsidP="00C60007">
      <w:pPr>
        <w:pStyle w:val="KeinLeerraum"/>
      </w:pPr>
      <w:r>
        <w:t>indicates that the default namespace is "https://www.w3schools.com".</w:t>
      </w:r>
    </w:p>
    <w:p w:rsidR="00C60007" w:rsidRDefault="00C60007" w:rsidP="00C60007">
      <w:pPr>
        <w:pStyle w:val="KeinLeerraum"/>
      </w:pPr>
    </w:p>
    <w:p w:rsidR="00C60007" w:rsidRPr="00FC5590" w:rsidRDefault="00C60007" w:rsidP="00FC5590">
      <w:pPr>
        <w:pStyle w:val="KeinLeerraum"/>
        <w:rPr>
          <w:b/>
          <w:bCs/>
        </w:rPr>
      </w:pPr>
      <w:r w:rsidRPr="00FC5590">
        <w:rPr>
          <w:b/>
          <w:bCs/>
        </w:rPr>
        <w:t>This fragment:</w:t>
      </w:r>
    </w:p>
    <w:p w:rsidR="00C60007" w:rsidRDefault="00C60007" w:rsidP="00C60007">
      <w:pPr>
        <w:pStyle w:val="KeinLeerraum"/>
      </w:pPr>
      <w:r>
        <w:t>elementFormDefault="qualified"</w:t>
      </w:r>
    </w:p>
    <w:p w:rsidR="00C60007" w:rsidRDefault="00C60007" w:rsidP="00C60007">
      <w:pPr>
        <w:pStyle w:val="KeinLeerraum"/>
      </w:pPr>
      <w:r>
        <w:t>indicates that any elements used by the XML instance document which were declared in this schema must be namespace qualified.</w:t>
      </w:r>
    </w:p>
    <w:p w:rsidR="00C60007" w:rsidRDefault="00C60007" w:rsidP="00C60007">
      <w:pPr>
        <w:pStyle w:val="KeinLeerraum"/>
      </w:pPr>
    </w:p>
    <w:p w:rsidR="00C60007" w:rsidRDefault="00C60007" w:rsidP="00FC5590">
      <w:pPr>
        <w:pStyle w:val="berschrift2"/>
      </w:pPr>
      <w:bookmarkStart w:id="153" w:name="_Toc31984720"/>
      <w:r>
        <w:t>XSD Simple Elements</w:t>
      </w:r>
      <w:bookmarkEnd w:id="153"/>
    </w:p>
    <w:p w:rsidR="00C60007" w:rsidRDefault="00C60007" w:rsidP="00C60007">
      <w:pPr>
        <w:pStyle w:val="KeinLeerraum"/>
      </w:pPr>
      <w:r>
        <w:t>XML Schemas define the elements of your XML files.</w:t>
      </w:r>
    </w:p>
    <w:p w:rsidR="00C60007" w:rsidRDefault="00C60007" w:rsidP="00C60007">
      <w:pPr>
        <w:pStyle w:val="KeinLeerraum"/>
      </w:pPr>
    </w:p>
    <w:p w:rsidR="00C60007" w:rsidRDefault="00C60007" w:rsidP="00C60007">
      <w:pPr>
        <w:pStyle w:val="KeinLeerraum"/>
      </w:pPr>
      <w:r>
        <w:t>A simple element is an XML element that contains only text. It cannot contain any other elements or attributes.</w:t>
      </w:r>
    </w:p>
    <w:p w:rsidR="00C60007" w:rsidRDefault="00C60007" w:rsidP="00C60007">
      <w:pPr>
        <w:pStyle w:val="KeinLeerraum"/>
      </w:pPr>
    </w:p>
    <w:p w:rsidR="00C60007" w:rsidRDefault="00C60007" w:rsidP="00FC5590">
      <w:pPr>
        <w:pStyle w:val="berschrift3"/>
      </w:pPr>
      <w:bookmarkStart w:id="154" w:name="_Toc31984721"/>
      <w:r>
        <w:t>What is a Simple Element?</w:t>
      </w:r>
      <w:bookmarkEnd w:id="154"/>
    </w:p>
    <w:p w:rsidR="00C60007" w:rsidRDefault="00C60007" w:rsidP="00C60007">
      <w:pPr>
        <w:pStyle w:val="KeinLeerraum"/>
      </w:pPr>
      <w:r>
        <w:t>A simple element is an XML element that can contain only text. It cannot contain any other elements or attributes.</w:t>
      </w:r>
    </w:p>
    <w:p w:rsidR="00C60007" w:rsidRDefault="00C60007" w:rsidP="00C60007">
      <w:pPr>
        <w:pStyle w:val="KeinLeerraum"/>
      </w:pPr>
    </w:p>
    <w:p w:rsidR="00C60007" w:rsidRDefault="00C60007" w:rsidP="00C60007">
      <w:pPr>
        <w:pStyle w:val="KeinLeerraum"/>
      </w:pPr>
      <w:r>
        <w:t>However, the "only text" restriction is quite misleading. The text can be of many different types. It can be one of the types included in the XML Schema definition (boolean, string, date, etc.), or it can be a custom type that you can define yourself.</w:t>
      </w:r>
    </w:p>
    <w:p w:rsidR="00C60007" w:rsidRDefault="00C60007" w:rsidP="00C60007">
      <w:pPr>
        <w:pStyle w:val="KeinLeerraum"/>
      </w:pPr>
    </w:p>
    <w:p w:rsidR="00C60007" w:rsidRDefault="00C60007" w:rsidP="00C60007">
      <w:pPr>
        <w:pStyle w:val="KeinLeerraum"/>
      </w:pPr>
      <w:r>
        <w:t>You can also add restrictions (facets) to a data type in order to limit its content, or you can require the data to match a specific pattern.</w:t>
      </w:r>
    </w:p>
    <w:p w:rsidR="00C60007" w:rsidRDefault="00C60007" w:rsidP="00C60007">
      <w:pPr>
        <w:pStyle w:val="KeinLeerraum"/>
      </w:pPr>
    </w:p>
    <w:p w:rsidR="00C60007" w:rsidRDefault="00C60007" w:rsidP="00FC5590">
      <w:pPr>
        <w:pStyle w:val="berschrift3"/>
      </w:pPr>
      <w:bookmarkStart w:id="155" w:name="_Toc31984722"/>
      <w:r>
        <w:t>Defining a Simple Element</w:t>
      </w:r>
      <w:bookmarkEnd w:id="155"/>
    </w:p>
    <w:p w:rsidR="00C60007" w:rsidRDefault="00C60007" w:rsidP="00C60007">
      <w:pPr>
        <w:pStyle w:val="KeinLeerraum"/>
      </w:pPr>
      <w:r>
        <w:t>The syntax for defining a simple element is:</w:t>
      </w:r>
    </w:p>
    <w:p w:rsidR="00C60007" w:rsidRDefault="00C60007" w:rsidP="00C60007">
      <w:pPr>
        <w:pStyle w:val="KeinLeerraum"/>
      </w:pP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&lt;xs:element name="xxx" type="yyy"/&gt;</w:t>
      </w:r>
    </w:p>
    <w:p w:rsidR="00C60007" w:rsidRDefault="00C60007" w:rsidP="00C60007">
      <w:pPr>
        <w:pStyle w:val="KeinLeerraum"/>
      </w:pPr>
      <w:r>
        <w:t>where xxx is the name of the element and yyy is the data type of the element.</w:t>
      </w:r>
    </w:p>
    <w:p w:rsidR="00C60007" w:rsidRDefault="00C60007" w:rsidP="00C60007">
      <w:pPr>
        <w:pStyle w:val="KeinLeerraum"/>
      </w:pPr>
    </w:p>
    <w:p w:rsidR="00C60007" w:rsidRDefault="00C60007" w:rsidP="00C60007">
      <w:pPr>
        <w:pStyle w:val="KeinLeerraum"/>
      </w:pPr>
      <w:r>
        <w:t>XML Schema has a lot of built-in data types. The most common types are:</w:t>
      </w:r>
    </w:p>
    <w:p w:rsidR="00C60007" w:rsidRDefault="00C60007" w:rsidP="00C60007">
      <w:pPr>
        <w:pStyle w:val="KeinLeerraum"/>
      </w:pPr>
    </w:p>
    <w:p w:rsidR="00C60007" w:rsidRDefault="00C60007" w:rsidP="00FC5590">
      <w:pPr>
        <w:pStyle w:val="KeinLeerraum"/>
        <w:numPr>
          <w:ilvl w:val="0"/>
          <w:numId w:val="44"/>
        </w:numPr>
      </w:pPr>
      <w:r>
        <w:t>xs:string</w:t>
      </w:r>
    </w:p>
    <w:p w:rsidR="00C60007" w:rsidRDefault="00C60007" w:rsidP="00FC5590">
      <w:pPr>
        <w:pStyle w:val="KeinLeerraum"/>
        <w:numPr>
          <w:ilvl w:val="0"/>
          <w:numId w:val="44"/>
        </w:numPr>
      </w:pPr>
      <w:r>
        <w:t>xs:decimal</w:t>
      </w:r>
    </w:p>
    <w:p w:rsidR="00C60007" w:rsidRDefault="00C60007" w:rsidP="00FC5590">
      <w:pPr>
        <w:pStyle w:val="KeinLeerraum"/>
        <w:numPr>
          <w:ilvl w:val="0"/>
          <w:numId w:val="44"/>
        </w:numPr>
      </w:pPr>
      <w:r>
        <w:t>xs:integer</w:t>
      </w:r>
    </w:p>
    <w:p w:rsidR="00C60007" w:rsidRDefault="00C60007" w:rsidP="00FC5590">
      <w:pPr>
        <w:pStyle w:val="KeinLeerraum"/>
        <w:numPr>
          <w:ilvl w:val="0"/>
          <w:numId w:val="44"/>
        </w:numPr>
      </w:pPr>
      <w:r>
        <w:t>xs:boolean</w:t>
      </w:r>
    </w:p>
    <w:p w:rsidR="00C60007" w:rsidRDefault="00C60007" w:rsidP="00FC5590">
      <w:pPr>
        <w:pStyle w:val="KeinLeerraum"/>
        <w:numPr>
          <w:ilvl w:val="0"/>
          <w:numId w:val="44"/>
        </w:numPr>
      </w:pPr>
      <w:r>
        <w:t>xs:date</w:t>
      </w:r>
    </w:p>
    <w:p w:rsidR="00C60007" w:rsidRDefault="00C60007" w:rsidP="00FC5590">
      <w:pPr>
        <w:pStyle w:val="KeinLeerraum"/>
        <w:numPr>
          <w:ilvl w:val="0"/>
          <w:numId w:val="44"/>
        </w:numPr>
      </w:pPr>
      <w:r>
        <w:t>xs:time</w:t>
      </w:r>
    </w:p>
    <w:p w:rsidR="00FC5590" w:rsidRDefault="00FC5590" w:rsidP="00C60007">
      <w:pPr>
        <w:pStyle w:val="KeinLeerraum"/>
      </w:pPr>
    </w:p>
    <w:p w:rsidR="00C60007" w:rsidRPr="00FC5590" w:rsidRDefault="00C60007" w:rsidP="00C60007">
      <w:pPr>
        <w:pStyle w:val="KeinLeerraum"/>
        <w:rPr>
          <w:b/>
          <w:bCs/>
        </w:rPr>
      </w:pPr>
      <w:r w:rsidRPr="00FC5590">
        <w:rPr>
          <w:b/>
          <w:bCs/>
        </w:rPr>
        <w:t>Example</w:t>
      </w:r>
    </w:p>
    <w:p w:rsidR="00C60007" w:rsidRDefault="00C60007" w:rsidP="00FC5590">
      <w:pPr>
        <w:pStyle w:val="KeinLeerraum"/>
      </w:pPr>
      <w:r>
        <w:t>Here are some XML elements:</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&lt;lastname&gt;Refsnes&lt;/lastname&gt;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&lt;age&gt;36&lt;/age&gt;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&lt;dateborn&gt;1970-03-27&lt;/dateborn&gt;</w:t>
      </w:r>
    </w:p>
    <w:p w:rsidR="00C60007" w:rsidRDefault="00C60007" w:rsidP="00C60007">
      <w:pPr>
        <w:pStyle w:val="KeinLeerraum"/>
      </w:pPr>
      <w:r>
        <w:t>And here are the corresponding simple element definitions:</w:t>
      </w:r>
    </w:p>
    <w:p w:rsidR="00C60007" w:rsidRDefault="00C60007" w:rsidP="00C60007">
      <w:pPr>
        <w:pStyle w:val="KeinLeerraum"/>
      </w:pP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&lt;xs:element name="lastname" type="xs:string"/&gt;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&lt;xs:element name="age" type="xs:integer"/&gt;</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&lt;xs:element name="dateborn" type="xs:date"/&gt;</w:t>
      </w:r>
    </w:p>
    <w:p w:rsidR="00C60007" w:rsidRDefault="00C60007" w:rsidP="00C60007">
      <w:pPr>
        <w:pStyle w:val="KeinLeerraum"/>
      </w:pPr>
    </w:p>
    <w:p w:rsidR="00C60007" w:rsidRDefault="00C60007" w:rsidP="00C60007">
      <w:pPr>
        <w:pStyle w:val="KeinLeerraum"/>
      </w:pPr>
    </w:p>
    <w:p w:rsidR="00C60007" w:rsidRDefault="00C60007" w:rsidP="00FC5590">
      <w:pPr>
        <w:pStyle w:val="berschrift3"/>
      </w:pPr>
      <w:bookmarkStart w:id="156" w:name="_Toc31984723"/>
      <w:r>
        <w:t>Default and Fixed Values for Simple Elements</w:t>
      </w:r>
      <w:bookmarkEnd w:id="156"/>
    </w:p>
    <w:p w:rsidR="00C60007" w:rsidRDefault="00C60007" w:rsidP="00FC5590">
      <w:pPr>
        <w:pStyle w:val="KeinLeerraum"/>
      </w:pPr>
      <w:r>
        <w:t>Simple elements may have a default value OR a fixed value specified.</w:t>
      </w:r>
    </w:p>
    <w:p w:rsidR="00C60007" w:rsidRDefault="00C60007" w:rsidP="00FC5590">
      <w:pPr>
        <w:pStyle w:val="KeinLeerraum"/>
      </w:pPr>
      <w:r>
        <w:t>A default value is automatically assigned to the element when no other value is specified.</w:t>
      </w:r>
    </w:p>
    <w:p w:rsidR="00C60007" w:rsidRDefault="00C60007" w:rsidP="00FC5590">
      <w:pPr>
        <w:pStyle w:val="KeinLeerraum"/>
      </w:pPr>
      <w:r>
        <w:t>In the following example the default value is "red":</w:t>
      </w:r>
    </w:p>
    <w:p w:rsidR="00FC5590" w:rsidRDefault="00FC5590" w:rsidP="00FC5590">
      <w:pPr>
        <w:pStyle w:val="KeinLeerraum"/>
      </w:pPr>
    </w:p>
    <w:p w:rsidR="00FC5590" w:rsidRPr="00FC5590" w:rsidRDefault="00C60007" w:rsidP="00FC5590">
      <w:pPr>
        <w:pStyle w:val="KeinLeerraum"/>
        <w:shd w:val="clear" w:color="auto" w:fill="D9D9D9" w:themeFill="background1" w:themeFillShade="D9"/>
        <w:rPr>
          <w:sz w:val="20"/>
          <w:szCs w:val="20"/>
        </w:rPr>
      </w:pPr>
      <w:r w:rsidRPr="00FC5590">
        <w:rPr>
          <w:sz w:val="20"/>
          <w:szCs w:val="20"/>
        </w:rPr>
        <w:t>&lt;xs:element name="color" type="xs:string" default="red"/&gt;</w:t>
      </w:r>
    </w:p>
    <w:p w:rsidR="00FC5590" w:rsidRDefault="00FC5590" w:rsidP="00C60007">
      <w:pPr>
        <w:pStyle w:val="KeinLeerraum"/>
      </w:pPr>
    </w:p>
    <w:p w:rsidR="00C60007" w:rsidRDefault="00C60007" w:rsidP="00FC5590">
      <w:pPr>
        <w:pStyle w:val="KeinLeerraum"/>
      </w:pPr>
      <w:r>
        <w:t>A fixed value is also automatically assigned to the element, and you cannot specify another value.</w:t>
      </w:r>
    </w:p>
    <w:p w:rsidR="00FC5590" w:rsidRDefault="00FC5590" w:rsidP="00FC5590">
      <w:pPr>
        <w:pStyle w:val="KeinLeerraum"/>
      </w:pPr>
    </w:p>
    <w:p w:rsidR="00C60007" w:rsidRDefault="00C60007" w:rsidP="00FC5590">
      <w:pPr>
        <w:pStyle w:val="KeinLeerraum"/>
      </w:pPr>
      <w:r>
        <w:t>In the following example the fixed value is "red":</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&lt;xs:element name="color" type="xs:string" fixed="red"/&gt;</w:t>
      </w:r>
    </w:p>
    <w:p w:rsidR="00C60007" w:rsidRDefault="00C60007" w:rsidP="00C60007">
      <w:pPr>
        <w:pStyle w:val="KeinLeerraum"/>
      </w:pPr>
    </w:p>
    <w:p w:rsidR="00C60007" w:rsidRDefault="00C60007" w:rsidP="00C60007">
      <w:pPr>
        <w:pStyle w:val="KeinLeerraum"/>
      </w:pPr>
    </w:p>
    <w:p w:rsidR="00C60007" w:rsidRDefault="00C60007" w:rsidP="00FC5590">
      <w:pPr>
        <w:pStyle w:val="berschrift2"/>
      </w:pPr>
      <w:bookmarkStart w:id="157" w:name="_Toc31984724"/>
      <w:r>
        <w:t>XSD Attributes</w:t>
      </w:r>
      <w:bookmarkEnd w:id="157"/>
    </w:p>
    <w:p w:rsidR="00C60007" w:rsidRDefault="00C60007" w:rsidP="00C60007">
      <w:pPr>
        <w:pStyle w:val="KeinLeerraum"/>
      </w:pPr>
      <w:r>
        <w:t>All attributes are declared as simple types.</w:t>
      </w:r>
    </w:p>
    <w:p w:rsidR="00C60007" w:rsidRDefault="00C60007" w:rsidP="00C60007">
      <w:pPr>
        <w:pStyle w:val="KeinLeerraum"/>
      </w:pPr>
    </w:p>
    <w:p w:rsidR="00C60007" w:rsidRDefault="00C60007" w:rsidP="00FC5590">
      <w:pPr>
        <w:pStyle w:val="berschrift3"/>
      </w:pPr>
      <w:bookmarkStart w:id="158" w:name="_Toc31984725"/>
      <w:r>
        <w:t>What is an Attribute?</w:t>
      </w:r>
      <w:bookmarkEnd w:id="158"/>
    </w:p>
    <w:p w:rsidR="00C60007" w:rsidRDefault="00C60007" w:rsidP="00C60007">
      <w:pPr>
        <w:pStyle w:val="KeinLeerraum"/>
      </w:pPr>
      <w:r>
        <w:t>Simple elements cannot have attributes. If an element has attributes, it is considered to be of a complex type. But the attribute itself is always declared as a simple type.</w:t>
      </w:r>
    </w:p>
    <w:p w:rsidR="00C60007" w:rsidRDefault="00C60007" w:rsidP="00C60007">
      <w:pPr>
        <w:pStyle w:val="KeinLeerraum"/>
      </w:pPr>
    </w:p>
    <w:p w:rsidR="00C60007" w:rsidRDefault="00C60007" w:rsidP="00FC5590">
      <w:pPr>
        <w:pStyle w:val="berschrift3"/>
      </w:pPr>
      <w:bookmarkStart w:id="159" w:name="_Toc31984726"/>
      <w:r>
        <w:t>How to Define an Attribute?</w:t>
      </w:r>
      <w:bookmarkEnd w:id="159"/>
    </w:p>
    <w:p w:rsidR="00C60007" w:rsidRDefault="00C60007" w:rsidP="00FC5590">
      <w:pPr>
        <w:pStyle w:val="KeinLeerraum"/>
      </w:pPr>
      <w:r>
        <w:t>The syntax for defining an attribute is:</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&lt;xs:attribute name="xxx" type="yyy"/&gt;</w:t>
      </w:r>
    </w:p>
    <w:p w:rsidR="00C60007" w:rsidRDefault="00C60007" w:rsidP="00C60007">
      <w:pPr>
        <w:pStyle w:val="KeinLeerraum"/>
      </w:pPr>
      <w:r>
        <w:t>where xxx is the name of the attribute and yyy specifies the data type of the attribute.</w:t>
      </w:r>
    </w:p>
    <w:p w:rsidR="00C60007" w:rsidRDefault="00C60007" w:rsidP="00C60007">
      <w:pPr>
        <w:pStyle w:val="KeinLeerraum"/>
      </w:pPr>
    </w:p>
    <w:p w:rsidR="00C60007" w:rsidRDefault="00C60007" w:rsidP="00FC5590">
      <w:pPr>
        <w:pStyle w:val="KeinLeerraum"/>
      </w:pPr>
      <w:r>
        <w:t>XML Schema has a lot of built-in data types. The most common types are:</w:t>
      </w:r>
    </w:p>
    <w:p w:rsidR="00C60007" w:rsidRDefault="00C60007" w:rsidP="00FC5590">
      <w:pPr>
        <w:pStyle w:val="KeinLeerraum"/>
        <w:numPr>
          <w:ilvl w:val="0"/>
          <w:numId w:val="45"/>
        </w:numPr>
      </w:pPr>
      <w:r>
        <w:t>xs:string</w:t>
      </w:r>
    </w:p>
    <w:p w:rsidR="00C60007" w:rsidRDefault="00C60007" w:rsidP="00FC5590">
      <w:pPr>
        <w:pStyle w:val="KeinLeerraum"/>
        <w:numPr>
          <w:ilvl w:val="0"/>
          <w:numId w:val="45"/>
        </w:numPr>
      </w:pPr>
      <w:r>
        <w:t>xs:decimal</w:t>
      </w:r>
    </w:p>
    <w:p w:rsidR="00C60007" w:rsidRDefault="00C60007" w:rsidP="00FC5590">
      <w:pPr>
        <w:pStyle w:val="KeinLeerraum"/>
        <w:numPr>
          <w:ilvl w:val="0"/>
          <w:numId w:val="45"/>
        </w:numPr>
      </w:pPr>
      <w:r>
        <w:t>xs:integer</w:t>
      </w:r>
    </w:p>
    <w:p w:rsidR="00C60007" w:rsidRDefault="00C60007" w:rsidP="00FC5590">
      <w:pPr>
        <w:pStyle w:val="KeinLeerraum"/>
        <w:numPr>
          <w:ilvl w:val="0"/>
          <w:numId w:val="45"/>
        </w:numPr>
      </w:pPr>
      <w:r>
        <w:t>xs:boolean</w:t>
      </w:r>
    </w:p>
    <w:p w:rsidR="00C60007" w:rsidRDefault="00C60007" w:rsidP="00FC5590">
      <w:pPr>
        <w:pStyle w:val="KeinLeerraum"/>
        <w:numPr>
          <w:ilvl w:val="0"/>
          <w:numId w:val="45"/>
        </w:numPr>
      </w:pPr>
      <w:r>
        <w:t>xs:date</w:t>
      </w:r>
    </w:p>
    <w:p w:rsidR="00C60007" w:rsidRDefault="00C60007" w:rsidP="00FC5590">
      <w:pPr>
        <w:pStyle w:val="KeinLeerraum"/>
        <w:numPr>
          <w:ilvl w:val="0"/>
          <w:numId w:val="45"/>
        </w:numPr>
      </w:pPr>
      <w:r>
        <w:t>xs:time</w:t>
      </w:r>
    </w:p>
    <w:p w:rsidR="00C60007" w:rsidRDefault="00C60007" w:rsidP="00C60007">
      <w:pPr>
        <w:pStyle w:val="KeinLeerraum"/>
      </w:pPr>
      <w:r>
        <w:t>Example</w:t>
      </w:r>
    </w:p>
    <w:p w:rsidR="00C60007" w:rsidRDefault="00C60007" w:rsidP="00FC5590">
      <w:pPr>
        <w:pStyle w:val="KeinLeerraum"/>
      </w:pPr>
      <w:r>
        <w:t>Here is an XML element with an attribute:</w:t>
      </w:r>
    </w:p>
    <w:p w:rsidR="00C60007" w:rsidRPr="0081684F" w:rsidRDefault="00C60007" w:rsidP="00FC5590">
      <w:pPr>
        <w:pStyle w:val="KeinLeerraum"/>
        <w:shd w:val="clear" w:color="auto" w:fill="D9D9D9" w:themeFill="background1" w:themeFillShade="D9"/>
        <w:rPr>
          <w:sz w:val="20"/>
          <w:szCs w:val="20"/>
          <w:lang w:val="de-DE"/>
        </w:rPr>
      </w:pPr>
      <w:r w:rsidRPr="0081684F">
        <w:rPr>
          <w:sz w:val="20"/>
          <w:szCs w:val="20"/>
          <w:lang w:val="de-DE"/>
        </w:rPr>
        <w:t>&lt;lastname lang="EN"&gt;Smith&lt;/lastname&gt;</w:t>
      </w:r>
    </w:p>
    <w:p w:rsidR="00FC5590" w:rsidRPr="0081684F" w:rsidRDefault="00FC5590" w:rsidP="00FC5590">
      <w:pPr>
        <w:pStyle w:val="KeinLeerraum"/>
        <w:rPr>
          <w:lang w:val="de-DE"/>
        </w:rPr>
      </w:pPr>
    </w:p>
    <w:p w:rsidR="00FC5590" w:rsidRDefault="00C60007" w:rsidP="00FC5590">
      <w:pPr>
        <w:pStyle w:val="KeinLeerraum"/>
      </w:pPr>
      <w:r>
        <w:t>And here is the corresponding attribute definition:</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&lt;xs:attribute name="lang" type="xs:string"/&gt;</w:t>
      </w:r>
    </w:p>
    <w:p w:rsidR="00FC5590" w:rsidRDefault="00FC5590" w:rsidP="00C60007">
      <w:pPr>
        <w:pStyle w:val="KeinLeerraum"/>
      </w:pPr>
    </w:p>
    <w:p w:rsidR="00FC5590" w:rsidRDefault="00FC5590" w:rsidP="00C60007">
      <w:pPr>
        <w:pStyle w:val="KeinLeerraum"/>
      </w:pPr>
    </w:p>
    <w:p w:rsidR="00C60007" w:rsidRDefault="00C60007" w:rsidP="00FC5590">
      <w:pPr>
        <w:pStyle w:val="berschrift3"/>
      </w:pPr>
      <w:bookmarkStart w:id="160" w:name="_Toc31984727"/>
      <w:r>
        <w:t>Default and Fixed Values for Attributes</w:t>
      </w:r>
      <w:bookmarkEnd w:id="160"/>
    </w:p>
    <w:p w:rsidR="00C60007" w:rsidRDefault="00C60007" w:rsidP="00FC5590">
      <w:pPr>
        <w:pStyle w:val="KeinLeerraum"/>
      </w:pPr>
      <w:r>
        <w:t>Attributes may have a default value OR a fixed value specified.</w:t>
      </w:r>
    </w:p>
    <w:p w:rsidR="00C60007" w:rsidRDefault="00C60007" w:rsidP="00C60007">
      <w:pPr>
        <w:pStyle w:val="KeinLeerraum"/>
      </w:pPr>
      <w:r>
        <w:t>A default value is automatically assigned to the attribute when no other value is specified.</w:t>
      </w:r>
    </w:p>
    <w:p w:rsidR="00C60007" w:rsidRDefault="00C60007" w:rsidP="00FC5590">
      <w:pPr>
        <w:pStyle w:val="KeinLeerraum"/>
      </w:pPr>
      <w:r>
        <w:t>In the following example the default value is "EN":</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&lt;xs:attribute name="lang" type="xs:string" default="EN"/&gt;</w:t>
      </w:r>
    </w:p>
    <w:p w:rsidR="00FC5590" w:rsidRDefault="00FC5590" w:rsidP="00C60007">
      <w:pPr>
        <w:pStyle w:val="KeinLeerraum"/>
      </w:pPr>
    </w:p>
    <w:p w:rsidR="00FC5590" w:rsidRDefault="00C60007" w:rsidP="00FC5590">
      <w:pPr>
        <w:pStyle w:val="KeinLeerraum"/>
      </w:pPr>
      <w:r>
        <w:t>A fixed value is also automatically assigned to the attribute, and you cannot specify another value.</w:t>
      </w:r>
    </w:p>
    <w:p w:rsidR="00C60007" w:rsidRDefault="00C60007" w:rsidP="00FC5590">
      <w:pPr>
        <w:pStyle w:val="KeinLeerraum"/>
      </w:pPr>
      <w:r>
        <w:t>In the following example the fixed value is "EN":</w:t>
      </w: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&lt;xs:attribute name="lang" type="xs:string" fixed="EN"/&gt;</w:t>
      </w:r>
    </w:p>
    <w:p w:rsidR="00C60007" w:rsidRDefault="00C60007" w:rsidP="00C60007">
      <w:pPr>
        <w:pStyle w:val="KeinLeerraum"/>
      </w:pPr>
    </w:p>
    <w:p w:rsidR="00C60007" w:rsidRDefault="00C60007" w:rsidP="00FC5590">
      <w:pPr>
        <w:pStyle w:val="berschrift3"/>
      </w:pPr>
      <w:bookmarkStart w:id="161" w:name="_Toc31984728"/>
      <w:r>
        <w:t>Optional and Required Attributes</w:t>
      </w:r>
      <w:bookmarkEnd w:id="161"/>
    </w:p>
    <w:p w:rsidR="00C60007" w:rsidRDefault="00C60007" w:rsidP="00C60007">
      <w:pPr>
        <w:pStyle w:val="KeinLeerraum"/>
      </w:pPr>
      <w:r>
        <w:t>Attributes are optional by default. To specify that the attribute is required, use the "use" attribute:</w:t>
      </w:r>
    </w:p>
    <w:p w:rsidR="00C60007" w:rsidRDefault="00C60007" w:rsidP="00C60007">
      <w:pPr>
        <w:pStyle w:val="KeinLeerraum"/>
      </w:pPr>
    </w:p>
    <w:p w:rsidR="00C60007" w:rsidRPr="00FC5590" w:rsidRDefault="00C60007" w:rsidP="00FC5590">
      <w:pPr>
        <w:pStyle w:val="KeinLeerraum"/>
        <w:shd w:val="clear" w:color="auto" w:fill="D9D9D9" w:themeFill="background1" w:themeFillShade="D9"/>
        <w:rPr>
          <w:sz w:val="20"/>
          <w:szCs w:val="20"/>
        </w:rPr>
      </w:pPr>
      <w:r w:rsidRPr="00FC5590">
        <w:rPr>
          <w:sz w:val="20"/>
          <w:szCs w:val="20"/>
        </w:rPr>
        <w:t>&lt;xs:attribute name="lang" type="xs:string" use="required"/&gt;</w:t>
      </w:r>
    </w:p>
    <w:p w:rsidR="00FC5590" w:rsidRDefault="00FC5590" w:rsidP="00C60007">
      <w:pPr>
        <w:pStyle w:val="KeinLeerraum"/>
      </w:pPr>
    </w:p>
    <w:p w:rsidR="00C60007" w:rsidRDefault="00C60007" w:rsidP="00E12300">
      <w:pPr>
        <w:pStyle w:val="berschrift2"/>
      </w:pPr>
      <w:bookmarkStart w:id="162" w:name="_Toc31984729"/>
      <w:r>
        <w:t>Restrictions on Content</w:t>
      </w:r>
      <w:bookmarkEnd w:id="162"/>
    </w:p>
    <w:p w:rsidR="00C60007" w:rsidRDefault="00C60007" w:rsidP="00C60007">
      <w:pPr>
        <w:pStyle w:val="KeinLeerraum"/>
      </w:pPr>
      <w:r>
        <w:t>When an XML element or attribute has a data type defined, it puts restrictions on the element's or attribute's content.</w:t>
      </w:r>
    </w:p>
    <w:p w:rsidR="00C60007" w:rsidRDefault="00C60007" w:rsidP="00C60007">
      <w:pPr>
        <w:pStyle w:val="KeinLeerraum"/>
      </w:pPr>
    </w:p>
    <w:p w:rsidR="00C60007" w:rsidRDefault="00C60007" w:rsidP="00C60007">
      <w:pPr>
        <w:pStyle w:val="KeinLeerraum"/>
      </w:pPr>
      <w:r>
        <w:t>If an XML element is of type "xs:date" and contains a string like "Hello World", the element will not validate.</w:t>
      </w:r>
    </w:p>
    <w:p w:rsidR="00C60007" w:rsidRDefault="00C60007" w:rsidP="00C60007">
      <w:pPr>
        <w:pStyle w:val="KeinLeerraum"/>
      </w:pPr>
    </w:p>
    <w:p w:rsidR="00C60007" w:rsidRDefault="00C60007" w:rsidP="00C60007">
      <w:pPr>
        <w:pStyle w:val="KeinLeerraum"/>
      </w:pPr>
      <w:r>
        <w:t>With XML Schemas, you can also add your own restrictions to your XML elements and attributes. These restrictions are called facets. You can read more about facets in the next chapter.</w:t>
      </w:r>
    </w:p>
    <w:p w:rsidR="00C60007" w:rsidRDefault="00C60007" w:rsidP="00C60007">
      <w:pPr>
        <w:pStyle w:val="KeinLeerraum"/>
      </w:pPr>
    </w:p>
    <w:p w:rsidR="00C60007" w:rsidRDefault="00C60007" w:rsidP="00E12300">
      <w:pPr>
        <w:pStyle w:val="berschrift3"/>
      </w:pPr>
      <w:bookmarkStart w:id="163" w:name="_Toc31984730"/>
      <w:r>
        <w:t>XSD Restrictions/Facets</w:t>
      </w:r>
      <w:bookmarkEnd w:id="163"/>
    </w:p>
    <w:p w:rsidR="00C60007" w:rsidRDefault="00C60007" w:rsidP="00C60007">
      <w:pPr>
        <w:pStyle w:val="KeinLeerraum"/>
      </w:pPr>
      <w:r>
        <w:t>Restrictions are used to define acceptable values for XML elements or attributes. Restrictions on XML elements are called facets.</w:t>
      </w:r>
    </w:p>
    <w:p w:rsidR="00C60007" w:rsidRDefault="00C60007" w:rsidP="00C60007">
      <w:pPr>
        <w:pStyle w:val="KeinLeerraum"/>
      </w:pPr>
    </w:p>
    <w:p w:rsidR="00C60007" w:rsidRDefault="00C60007" w:rsidP="00E12300">
      <w:pPr>
        <w:pStyle w:val="berschrift3"/>
      </w:pPr>
      <w:bookmarkStart w:id="164" w:name="_Toc31984731"/>
      <w:r>
        <w:t>Restrictions on Values</w:t>
      </w:r>
      <w:bookmarkEnd w:id="164"/>
    </w:p>
    <w:p w:rsidR="00C60007" w:rsidRDefault="00C60007" w:rsidP="00C60007">
      <w:pPr>
        <w:pStyle w:val="KeinLeerraum"/>
      </w:pPr>
      <w:r>
        <w:t>The following example defines an element called "age" with a restriction. The value of age cannot be lower than 0 or greater than 120:</w:t>
      </w:r>
    </w:p>
    <w:p w:rsidR="00C60007" w:rsidRDefault="00C60007" w:rsidP="00C60007">
      <w:pPr>
        <w:pStyle w:val="KeinLeerraum"/>
      </w:pP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name="age"&gt;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base="xs:integer"&gt;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&lt;xs:minInclusive value="0"/&gt;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&lt;xs:maxInclusive value="120"/&gt;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E12300">
      <w:pPr>
        <w:pStyle w:val="berschrift3"/>
      </w:pPr>
      <w:bookmarkStart w:id="165" w:name="_Toc31984732"/>
      <w:r>
        <w:t>Restrictions on a Set of Values</w:t>
      </w:r>
      <w:bookmarkEnd w:id="165"/>
    </w:p>
    <w:p w:rsidR="00C60007" w:rsidRDefault="00C60007" w:rsidP="00C60007">
      <w:pPr>
        <w:pStyle w:val="KeinLeerraum"/>
      </w:pPr>
      <w:r>
        <w:t>To limit the content of an XML element to a set of acceptable values, we would use the enumeration constraint.</w:t>
      </w:r>
    </w:p>
    <w:p w:rsidR="00C60007" w:rsidRDefault="00C60007" w:rsidP="00C60007">
      <w:pPr>
        <w:pStyle w:val="KeinLeerraum"/>
      </w:pPr>
    </w:p>
    <w:p w:rsidR="00C60007" w:rsidRDefault="00C60007" w:rsidP="00C60007">
      <w:pPr>
        <w:pStyle w:val="KeinLeerraum"/>
      </w:pPr>
      <w:r>
        <w:t>The example below defines an element called "car" with a restriction. The only acceptable values are: Audi, Golf, BMW:</w:t>
      </w:r>
    </w:p>
    <w:p w:rsidR="00C60007" w:rsidRDefault="00C60007" w:rsidP="00C60007">
      <w:pPr>
        <w:pStyle w:val="KeinLeerraum"/>
      </w:pP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name="car"&gt;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&lt;xs:enumeration value="Audi"/&gt;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&lt;xs:enumeration value="Golf"/&gt;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&lt;xs:enumeration value="BMW"/&gt;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C60007">
      <w:pPr>
        <w:pStyle w:val="KeinLeerraum"/>
      </w:pPr>
      <w:r>
        <w:t>The example above could also have been written like this:</w:t>
      </w:r>
    </w:p>
    <w:p w:rsidR="00C60007" w:rsidRDefault="00C60007" w:rsidP="00C60007">
      <w:pPr>
        <w:pStyle w:val="KeinLeerraum"/>
      </w:pP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name="car" type="carType"/&gt;</w:t>
      </w:r>
    </w:p>
    <w:p w:rsidR="00C60007" w:rsidRPr="00E12300" w:rsidRDefault="00C60007" w:rsidP="00E12300">
      <w:pPr>
        <w:pStyle w:val="KeinLeerraum"/>
        <w:shd w:val="clear" w:color="auto" w:fill="D9D9D9" w:themeFill="background1" w:themeFillShade="D9"/>
        <w:rPr>
          <w:sz w:val="20"/>
          <w:szCs w:val="20"/>
        </w:rPr>
      </w:pP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&lt;xs:simpleType name="carType"&gt;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&lt;xs:enumeration value="Audi"/&gt;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&lt;xs:enumeration value="Golf"/&gt;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&lt;xs:enumeration value="BMW"/&gt;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&lt;/xs:simpleType&gt;</w:t>
      </w:r>
    </w:p>
    <w:p w:rsidR="00C60007" w:rsidRDefault="00C60007" w:rsidP="00C60007">
      <w:pPr>
        <w:pStyle w:val="KeinLeerraum"/>
      </w:pPr>
      <w:r w:rsidRPr="00E12300">
        <w:rPr>
          <w:b/>
          <w:bCs/>
        </w:rPr>
        <w:t>Note:</w:t>
      </w:r>
      <w:r>
        <w:t xml:space="preserve"> In this case the type "carType" can be used by other elements because it is not a part of the "car" element.</w:t>
      </w:r>
    </w:p>
    <w:p w:rsidR="00C60007" w:rsidRDefault="00C60007" w:rsidP="00C60007">
      <w:pPr>
        <w:pStyle w:val="KeinLeerraum"/>
      </w:pPr>
    </w:p>
    <w:p w:rsidR="00C60007" w:rsidRDefault="00C60007" w:rsidP="00E12300">
      <w:pPr>
        <w:pStyle w:val="berschrift3"/>
      </w:pPr>
      <w:bookmarkStart w:id="166" w:name="_Toc31984733"/>
      <w:r>
        <w:t>Restrictions on a Series of Values</w:t>
      </w:r>
      <w:bookmarkEnd w:id="166"/>
    </w:p>
    <w:p w:rsidR="00C60007" w:rsidRDefault="00C60007" w:rsidP="00C60007">
      <w:pPr>
        <w:pStyle w:val="KeinLeerraum"/>
      </w:pPr>
      <w:r>
        <w:t>To limit the content of an XML element to define a series of numbers or letters that can be used, we would use the pattern constraint.</w:t>
      </w:r>
    </w:p>
    <w:p w:rsidR="00C60007" w:rsidRDefault="00C60007" w:rsidP="00C60007">
      <w:pPr>
        <w:pStyle w:val="KeinLeerraum"/>
      </w:pPr>
    </w:p>
    <w:p w:rsidR="00C60007" w:rsidRDefault="00C60007" w:rsidP="00C60007">
      <w:pPr>
        <w:pStyle w:val="KeinLeerraum"/>
      </w:pPr>
      <w:r>
        <w:t>The example below defines an element called "letter" with a restriction. The only acceptable value is ONE of the LOWERCASE letters from a to z:</w:t>
      </w:r>
    </w:p>
    <w:p w:rsidR="00C60007" w:rsidRDefault="00C60007" w:rsidP="00C60007">
      <w:pPr>
        <w:pStyle w:val="KeinLeerraum"/>
      </w:pP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name="letter"&gt;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value="[a-z]"/&gt;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C60007">
      <w:pPr>
        <w:pStyle w:val="KeinLeerraum"/>
      </w:pPr>
      <w:r>
        <w:t>The next example defines an element called "initials" with a restriction. The only acceptable value is THREE of the UPPERCASE letters from a to z:</w:t>
      </w:r>
    </w:p>
    <w:p w:rsidR="00C60007" w:rsidRDefault="00C60007" w:rsidP="00C60007">
      <w:pPr>
        <w:pStyle w:val="KeinLeerraum"/>
      </w:pP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name="initials"&gt;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value="[A-Z][A-Z][A-Z]"/&gt;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E12300">
      <w:pPr>
        <w:pStyle w:val="KeinLeerraum"/>
      </w:pPr>
      <w:r>
        <w:t>The next example also defines an element called "initials" with a restriction. The only acceptable value is THREE of the LOWERCASE OR UPPERCASE letters from a to z:</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name="initials"&gt;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value="[a-zA-Z][a-zA-Z][a-zA-Z]"/&gt;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C60007">
      <w:pPr>
        <w:pStyle w:val="KeinLeerraum"/>
      </w:pPr>
      <w:r>
        <w:t>The next example defines an element called "choice" with a restriction. The only acceptable value is ONE of the following letters: x, y, OR z:</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name="choice"&gt;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value="[xyz]"/&gt;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C60007">
      <w:pPr>
        <w:pStyle w:val="KeinLeerraum"/>
      </w:pPr>
      <w:r>
        <w:t>The next example defines an element called "prodid" with a restriction. The only acceptable value is FIVE digits in a sequence, and each digit must be in a range from 0 to 9:</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name="prodid"&gt;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base="xs:integer"&gt;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value="[0-9][0-9][0-9][0-9][0-9]"/&gt;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C60007" w:rsidRDefault="00C60007" w:rsidP="00C60007">
      <w:pPr>
        <w:pStyle w:val="KeinLeerraum"/>
      </w:pPr>
    </w:p>
    <w:p w:rsidR="00C60007" w:rsidRDefault="00C60007" w:rsidP="00C60007">
      <w:pPr>
        <w:pStyle w:val="KeinLeerraum"/>
      </w:pPr>
    </w:p>
    <w:p w:rsidR="00C60007" w:rsidRDefault="00C60007" w:rsidP="00E12300">
      <w:pPr>
        <w:pStyle w:val="berschrift3"/>
      </w:pPr>
      <w:bookmarkStart w:id="167" w:name="_Toc31984734"/>
      <w:r>
        <w:t>Other Restrictions on a Series of Values</w:t>
      </w:r>
      <w:bookmarkEnd w:id="167"/>
    </w:p>
    <w:p w:rsidR="00C60007" w:rsidRDefault="00C60007" w:rsidP="00C60007">
      <w:pPr>
        <w:pStyle w:val="KeinLeerraum"/>
      </w:pPr>
      <w:r>
        <w:t>The example below defines an element called "letter" with a restriction. The acceptable value is zero or more occurrences of lowercase letters from a to z:</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name="letter"&gt;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value="([a-z])*"/&gt;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E12300">
      <w:pPr>
        <w:pStyle w:val="KeinLeerraum"/>
      </w:pPr>
      <w:r>
        <w:t>The next example also defines an element called "letter" with a restriction. The acceptable value is one or more pairs of letters, each pair consisting of a lower case letter followed by an upper case letter. For example, "sToP" will be validated by this pattern, but not "Stop" or "STOP" or "stop":</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name="letter"&gt;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value="([a-z][A-Z])+"/&gt;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C60007">
      <w:pPr>
        <w:pStyle w:val="KeinLeerraum"/>
      </w:pPr>
      <w:r>
        <w:t>The next example defines an element called "gender" with a restriction. The only acceptable value is male OR female:</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name="gender"&gt;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value="male|female"/&gt;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C60007">
      <w:pPr>
        <w:pStyle w:val="KeinLeerraum"/>
      </w:pPr>
      <w:r>
        <w:t>The next example defines an element called "password" with a restriction. There must be exactly eight characters in a row and those characters must be lowercase or uppercase letters from a to z, or a number from 0 to 9:</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name="password"&gt;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&lt;xs:pattern value="[a-zA-Z0-9]{8}"/&gt;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C60007" w:rsidRDefault="00C60007" w:rsidP="00C60007">
      <w:pPr>
        <w:pStyle w:val="KeinLeerraum"/>
      </w:pPr>
    </w:p>
    <w:p w:rsidR="00C60007" w:rsidRDefault="00C60007" w:rsidP="00E12300">
      <w:pPr>
        <w:pStyle w:val="berschrift3"/>
      </w:pPr>
      <w:bookmarkStart w:id="168" w:name="_Toc31984735"/>
      <w:r>
        <w:t>Restrictions on Whitespace Characters</w:t>
      </w:r>
      <w:bookmarkEnd w:id="168"/>
    </w:p>
    <w:p w:rsidR="00C60007" w:rsidRDefault="00C60007" w:rsidP="00C60007">
      <w:pPr>
        <w:pStyle w:val="KeinLeerraum"/>
      </w:pPr>
      <w:r>
        <w:t>To specify how whitespace characters should be handled, we would use the whiteSpace constraint.</w:t>
      </w:r>
    </w:p>
    <w:p w:rsidR="00C60007" w:rsidRDefault="00C60007" w:rsidP="00C60007">
      <w:pPr>
        <w:pStyle w:val="KeinLeerraum"/>
      </w:pPr>
    </w:p>
    <w:p w:rsidR="00C60007" w:rsidRDefault="00C60007" w:rsidP="00E12300">
      <w:pPr>
        <w:pStyle w:val="KeinLeerraum"/>
      </w:pPr>
      <w:r>
        <w:t>This example defines an element called "address" with a restriction. The whiteSpace constraint is set to "preserve", which means that the XML processor WILL NOT remove any white space characters:</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name="address"&gt;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&lt;xs:whiteSpace value="preserve"/&gt;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E12300">
      <w:pPr>
        <w:pStyle w:val="KeinLeerraum"/>
      </w:pPr>
      <w:r>
        <w:t>This example also defines an element called "address" with a restriction. The whiteSpace constraint is set to "replace", which means that the XML processor WILL REPLACE all white space characters (line feeds, tabs, spaces, and carriage returns) with spaces:</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name="address"&gt;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&lt;xs:whiteSpace value="replace"/&gt;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E12300">
      <w:pPr>
        <w:pStyle w:val="KeinLeerraum"/>
      </w:pPr>
      <w:r>
        <w:t>This example also defines an element called "address" with a restriction. The whiteSpace constraint is set to "collapse", which means that the XML processor WILL REMOVE all white space characters (line feeds, tabs, spaces, carriage returns are replaced with spaces, leading and trailing spaces are removed, and multiple spaces are reduced to a single space):</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name="address"&gt;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&lt;xs:whiteSpace value="collapse"/&gt;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C60007" w:rsidRDefault="00C60007" w:rsidP="00C60007">
      <w:pPr>
        <w:pStyle w:val="KeinLeerraum"/>
      </w:pPr>
    </w:p>
    <w:p w:rsidR="00C60007" w:rsidRDefault="00C60007" w:rsidP="00E12300">
      <w:pPr>
        <w:pStyle w:val="berschrift3"/>
      </w:pPr>
      <w:bookmarkStart w:id="169" w:name="_Toc31984736"/>
      <w:r>
        <w:t>Restrictions on Length</w:t>
      </w:r>
      <w:bookmarkEnd w:id="169"/>
    </w:p>
    <w:p w:rsidR="00C60007" w:rsidRDefault="00C60007" w:rsidP="00C60007">
      <w:pPr>
        <w:pStyle w:val="KeinLeerraum"/>
      </w:pPr>
      <w:r>
        <w:t>To limit the length of a value in an element, we would use the length, maxLength, and minLength constraints.</w:t>
      </w:r>
    </w:p>
    <w:p w:rsidR="00C60007" w:rsidRDefault="00C60007" w:rsidP="00C60007">
      <w:pPr>
        <w:pStyle w:val="KeinLeerraum"/>
      </w:pPr>
    </w:p>
    <w:p w:rsidR="00C60007" w:rsidRDefault="00C60007" w:rsidP="00E12300">
      <w:pPr>
        <w:pStyle w:val="KeinLeerraum"/>
      </w:pPr>
      <w:r>
        <w:t>This example defines an element called "password" with a restriction. The value must be exactly eight characters:</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name="password"&gt;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&lt;xs:length value="8"/&gt;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E12300" w:rsidRDefault="00E12300" w:rsidP="00C60007">
      <w:pPr>
        <w:pStyle w:val="KeinLeerraum"/>
      </w:pPr>
    </w:p>
    <w:p w:rsidR="00C60007" w:rsidRDefault="00C60007" w:rsidP="00E12300">
      <w:pPr>
        <w:pStyle w:val="KeinLeerraum"/>
      </w:pPr>
      <w:r>
        <w:t>This example defines another element called "password" with a restriction. The value must be minimum five characters and maximum eight characters:</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 name="password"&gt;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 base="xs:string"&gt;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&lt;xs:minLength value="5"/&gt;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&lt;xs:maxLength value="8"/&gt;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&lt;/xs:restriction&gt;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 xml:space="preserve">  &lt;/xs:simpleType&gt;</w:t>
      </w:r>
    </w:p>
    <w:p w:rsidR="00C60007" w:rsidRPr="00E12300" w:rsidRDefault="00C60007" w:rsidP="00E12300">
      <w:pPr>
        <w:pStyle w:val="KeinLeerraum"/>
        <w:shd w:val="clear" w:color="auto" w:fill="D9D9D9" w:themeFill="background1" w:themeFillShade="D9"/>
        <w:rPr>
          <w:sz w:val="20"/>
          <w:szCs w:val="20"/>
        </w:rPr>
      </w:pPr>
      <w:r w:rsidRPr="00E12300">
        <w:rPr>
          <w:sz w:val="20"/>
          <w:szCs w:val="20"/>
        </w:rPr>
        <w:t>&lt;/xs:element&gt;</w:t>
      </w:r>
    </w:p>
    <w:p w:rsidR="00C60007" w:rsidRDefault="00C60007" w:rsidP="00C60007">
      <w:pPr>
        <w:pStyle w:val="KeinLeerraum"/>
      </w:pPr>
    </w:p>
    <w:p w:rsidR="00C60007" w:rsidRDefault="00C60007" w:rsidP="00E12300">
      <w:pPr>
        <w:pStyle w:val="berschrift3"/>
      </w:pPr>
      <w:bookmarkStart w:id="170" w:name="_Toc31984737"/>
      <w:r>
        <w:t>Restrictions for Datatypes</w:t>
      </w:r>
      <w:bookmarkEnd w:id="170"/>
    </w:p>
    <w:p w:rsidR="00C60007" w:rsidRDefault="00C60007" w:rsidP="00E12300">
      <w:pPr>
        <w:pStyle w:val="KeinLeerraum"/>
        <w:numPr>
          <w:ilvl w:val="0"/>
          <w:numId w:val="46"/>
        </w:numPr>
      </w:pPr>
      <w:r>
        <w:t>Constraint</w:t>
      </w:r>
      <w:r>
        <w:tab/>
        <w:t>Description</w:t>
      </w:r>
    </w:p>
    <w:p w:rsidR="00C60007" w:rsidRDefault="00C60007" w:rsidP="00E12300">
      <w:pPr>
        <w:pStyle w:val="KeinLeerraum"/>
        <w:numPr>
          <w:ilvl w:val="0"/>
          <w:numId w:val="46"/>
        </w:numPr>
      </w:pPr>
      <w:r>
        <w:t>enumeration</w:t>
      </w:r>
      <w:r>
        <w:tab/>
        <w:t>Defines a list of acceptable values</w:t>
      </w:r>
    </w:p>
    <w:p w:rsidR="00C60007" w:rsidRDefault="00C60007" w:rsidP="00E12300">
      <w:pPr>
        <w:pStyle w:val="KeinLeerraum"/>
        <w:numPr>
          <w:ilvl w:val="0"/>
          <w:numId w:val="46"/>
        </w:numPr>
      </w:pPr>
      <w:r>
        <w:t>fractionDigits</w:t>
      </w:r>
      <w:r>
        <w:tab/>
        <w:t>Specifies the maximum number of decimal places allowed. Must be equal to or greater than zero</w:t>
      </w:r>
    </w:p>
    <w:p w:rsidR="00C60007" w:rsidRDefault="00C60007" w:rsidP="00E12300">
      <w:pPr>
        <w:pStyle w:val="KeinLeerraum"/>
        <w:numPr>
          <w:ilvl w:val="0"/>
          <w:numId w:val="46"/>
        </w:numPr>
      </w:pPr>
      <w:r>
        <w:t>length</w:t>
      </w:r>
      <w:r>
        <w:tab/>
        <w:t>Specifies the exact number of characters or list items allowed. Must be equal to or greater than zero</w:t>
      </w:r>
    </w:p>
    <w:p w:rsidR="00C60007" w:rsidRDefault="00C60007" w:rsidP="00E12300">
      <w:pPr>
        <w:pStyle w:val="KeinLeerraum"/>
        <w:numPr>
          <w:ilvl w:val="0"/>
          <w:numId w:val="46"/>
        </w:numPr>
      </w:pPr>
      <w:r>
        <w:t>maxExclusive</w:t>
      </w:r>
      <w:r>
        <w:tab/>
        <w:t>Specifies the upper bounds for numeric values (the value must be less than this value)</w:t>
      </w:r>
    </w:p>
    <w:p w:rsidR="00C60007" w:rsidRDefault="00C60007" w:rsidP="00E12300">
      <w:pPr>
        <w:pStyle w:val="KeinLeerraum"/>
        <w:numPr>
          <w:ilvl w:val="0"/>
          <w:numId w:val="46"/>
        </w:numPr>
      </w:pPr>
      <w:r>
        <w:t>maxInclusive</w:t>
      </w:r>
      <w:r>
        <w:tab/>
        <w:t>Specifies the upper bounds for numeric values (the value must be less than or equal to this value)</w:t>
      </w:r>
    </w:p>
    <w:p w:rsidR="00C60007" w:rsidRDefault="00C60007" w:rsidP="00E12300">
      <w:pPr>
        <w:pStyle w:val="KeinLeerraum"/>
        <w:numPr>
          <w:ilvl w:val="0"/>
          <w:numId w:val="46"/>
        </w:numPr>
      </w:pPr>
      <w:r>
        <w:t>maxLength</w:t>
      </w:r>
      <w:r>
        <w:tab/>
        <w:t>Specifies the maximum number of characters or list items allowed. Must be equal to or greater than zero</w:t>
      </w:r>
    </w:p>
    <w:p w:rsidR="00C60007" w:rsidRDefault="00C60007" w:rsidP="00E12300">
      <w:pPr>
        <w:pStyle w:val="KeinLeerraum"/>
        <w:numPr>
          <w:ilvl w:val="0"/>
          <w:numId w:val="46"/>
        </w:numPr>
      </w:pPr>
      <w:r>
        <w:t>minExclusive</w:t>
      </w:r>
      <w:r>
        <w:tab/>
        <w:t>Specifies the lower bounds for numeric values (the value must be greater than this value)</w:t>
      </w:r>
    </w:p>
    <w:p w:rsidR="00C60007" w:rsidRDefault="00C60007" w:rsidP="00E12300">
      <w:pPr>
        <w:pStyle w:val="KeinLeerraum"/>
        <w:numPr>
          <w:ilvl w:val="0"/>
          <w:numId w:val="46"/>
        </w:numPr>
      </w:pPr>
      <w:r>
        <w:t>minInclusive</w:t>
      </w:r>
      <w:r>
        <w:tab/>
        <w:t>Specifies the lower bounds for numeric values (the value must be greater than or equal to this value)</w:t>
      </w:r>
    </w:p>
    <w:p w:rsidR="00C60007" w:rsidRDefault="00C60007" w:rsidP="00E12300">
      <w:pPr>
        <w:pStyle w:val="KeinLeerraum"/>
        <w:numPr>
          <w:ilvl w:val="0"/>
          <w:numId w:val="46"/>
        </w:numPr>
      </w:pPr>
      <w:r>
        <w:t>minLength</w:t>
      </w:r>
      <w:r>
        <w:tab/>
        <w:t>Specifies the minimum number of characters or list items allowed. Must be equal to or greater than zero</w:t>
      </w:r>
    </w:p>
    <w:p w:rsidR="00C60007" w:rsidRDefault="00C60007" w:rsidP="00E12300">
      <w:pPr>
        <w:pStyle w:val="KeinLeerraum"/>
        <w:numPr>
          <w:ilvl w:val="0"/>
          <w:numId w:val="46"/>
        </w:numPr>
      </w:pPr>
      <w:r>
        <w:t>pattern</w:t>
      </w:r>
      <w:r>
        <w:tab/>
        <w:t>Defines the exact sequence of characters that are acceptable</w:t>
      </w:r>
    </w:p>
    <w:p w:rsidR="00C60007" w:rsidRDefault="00C60007" w:rsidP="00E12300">
      <w:pPr>
        <w:pStyle w:val="KeinLeerraum"/>
        <w:numPr>
          <w:ilvl w:val="0"/>
          <w:numId w:val="46"/>
        </w:numPr>
      </w:pPr>
      <w:r>
        <w:t>totalDigits</w:t>
      </w:r>
      <w:r>
        <w:tab/>
        <w:t>Specifies the exact number of digits allowed. Must be greater than zero</w:t>
      </w:r>
    </w:p>
    <w:p w:rsidR="00B837E8" w:rsidRPr="00B837E8" w:rsidRDefault="00C60007" w:rsidP="00E12300">
      <w:pPr>
        <w:pStyle w:val="KeinLeerraum"/>
        <w:numPr>
          <w:ilvl w:val="0"/>
          <w:numId w:val="46"/>
        </w:numPr>
      </w:pPr>
      <w:r>
        <w:t>whiteSpace</w:t>
      </w:r>
      <w:r>
        <w:tab/>
        <w:t>Specifies how white space (line feeds, tabs, spaces, and carriage returns) is handled</w:t>
      </w:r>
    </w:p>
    <w:p w:rsidR="00EC299B" w:rsidRDefault="00A0463A" w:rsidP="00102A15">
      <w:pPr>
        <w:pStyle w:val="berschrift1"/>
        <w:jc w:val="center"/>
      </w:pPr>
      <w:bookmarkStart w:id="171" w:name="_Toc31984738"/>
      <w:r>
        <w:t>XSD Complex Elements</w:t>
      </w:r>
      <w:bookmarkEnd w:id="171"/>
    </w:p>
    <w:p w:rsidR="00072552" w:rsidRDefault="00072552" w:rsidP="00072552">
      <w:pPr>
        <w:pStyle w:val="berschrift2"/>
      </w:pPr>
      <w:bookmarkStart w:id="172" w:name="_Toc31984739"/>
      <w:r>
        <w:t>Define complex Element:</w:t>
      </w:r>
      <w:bookmarkEnd w:id="172"/>
    </w:p>
    <w:p w:rsidR="00072552" w:rsidRDefault="00072552" w:rsidP="00072552">
      <w:pPr>
        <w:pStyle w:val="KeinLeerraum"/>
        <w:shd w:val="clear" w:color="auto" w:fill="D9D9D9" w:themeFill="background1" w:themeFillShade="D9"/>
        <w:rPr>
          <w:sz w:val="20"/>
          <w:szCs w:val="20"/>
        </w:rPr>
      </w:pPr>
      <w:r w:rsidRPr="00072552">
        <w:rPr>
          <w:sz w:val="20"/>
          <w:szCs w:val="20"/>
        </w:rPr>
        <w:t>&lt;xs:element name="student" type="personinfo"/&gt;</w:t>
      </w:r>
      <w:r w:rsidRPr="00072552">
        <w:rPr>
          <w:sz w:val="20"/>
          <w:szCs w:val="20"/>
        </w:rPr>
        <w:br/>
        <w:t>&lt;xs:element name="member" type="personinfo"/&gt;</w:t>
      </w:r>
      <w:r w:rsidRPr="00072552">
        <w:rPr>
          <w:sz w:val="20"/>
          <w:szCs w:val="20"/>
        </w:rPr>
        <w:br/>
      </w:r>
      <w:r w:rsidRPr="00072552">
        <w:rPr>
          <w:sz w:val="20"/>
          <w:szCs w:val="20"/>
        </w:rPr>
        <w:br/>
        <w:t>&lt;xs:complexType name="personinfo"&gt;</w:t>
      </w:r>
      <w:r w:rsidRPr="00072552">
        <w:rPr>
          <w:sz w:val="20"/>
          <w:szCs w:val="20"/>
        </w:rPr>
        <w:br/>
        <w:t>  &lt;xs:sequence&gt;</w:t>
      </w:r>
      <w:r w:rsidRPr="00072552">
        <w:rPr>
          <w:sz w:val="20"/>
          <w:szCs w:val="20"/>
        </w:rPr>
        <w:br/>
        <w:t>    &lt;xs:element name="firstname" type="xs:string"/&gt;</w:t>
      </w:r>
      <w:r w:rsidRPr="00072552">
        <w:rPr>
          <w:sz w:val="20"/>
          <w:szCs w:val="20"/>
        </w:rPr>
        <w:br/>
        <w:t>    &lt;xs:element name="lastname" type="xs:string"/&gt;</w:t>
      </w:r>
      <w:r w:rsidRPr="00072552">
        <w:rPr>
          <w:sz w:val="20"/>
          <w:szCs w:val="20"/>
        </w:rPr>
        <w:br/>
        <w:t>  &lt;/xs:sequence&gt;</w:t>
      </w:r>
      <w:r w:rsidRPr="00072552">
        <w:rPr>
          <w:sz w:val="20"/>
          <w:szCs w:val="20"/>
        </w:rPr>
        <w:br/>
        <w:t>&lt;/xs:complexType&gt;</w:t>
      </w:r>
    </w:p>
    <w:p w:rsidR="00072552" w:rsidRDefault="00072552" w:rsidP="00072552"/>
    <w:p w:rsidR="00072552" w:rsidRPr="00072552" w:rsidRDefault="00072552" w:rsidP="00072552">
      <w:pPr>
        <w:pStyle w:val="berschrift2"/>
      </w:pPr>
      <w:bookmarkStart w:id="173" w:name="_Toc31984740"/>
      <w:r w:rsidRPr="00072552">
        <w:t>Empty Elements</w:t>
      </w:r>
      <w:bookmarkEnd w:id="173"/>
    </w:p>
    <w:p w:rsidR="00072552" w:rsidRPr="00072552" w:rsidRDefault="00072552" w:rsidP="00072552">
      <w:pPr>
        <w:pStyle w:val="KeinLeerraum"/>
        <w:shd w:val="clear" w:color="auto" w:fill="D9D9D9" w:themeFill="background1" w:themeFillShade="D9"/>
        <w:rPr>
          <w:sz w:val="20"/>
          <w:szCs w:val="20"/>
        </w:rPr>
      </w:pPr>
      <w:r w:rsidRPr="00072552">
        <w:rPr>
          <w:sz w:val="20"/>
          <w:szCs w:val="20"/>
        </w:rPr>
        <w:t>&lt;xs:element name="product" type="prodtype"/&gt;</w:t>
      </w:r>
    </w:p>
    <w:p w:rsidR="00072552" w:rsidRDefault="00072552" w:rsidP="00072552">
      <w:pPr>
        <w:pStyle w:val="KeinLeerraum"/>
        <w:shd w:val="clear" w:color="auto" w:fill="D9D9D9" w:themeFill="background1" w:themeFillShade="D9"/>
        <w:rPr>
          <w:sz w:val="20"/>
          <w:szCs w:val="20"/>
        </w:rPr>
      </w:pPr>
      <w:r w:rsidRPr="00072552">
        <w:rPr>
          <w:sz w:val="20"/>
          <w:szCs w:val="20"/>
        </w:rPr>
        <w:br/>
        <w:t>&lt;xs:complexType name="prodtype"&gt;</w:t>
      </w:r>
      <w:r w:rsidRPr="00072552">
        <w:rPr>
          <w:sz w:val="20"/>
          <w:szCs w:val="20"/>
        </w:rPr>
        <w:br/>
        <w:t>  &lt;xs:attribute name="prodid" type="xs:positiveInteger"/&gt;</w:t>
      </w:r>
      <w:r w:rsidRPr="00072552">
        <w:rPr>
          <w:sz w:val="20"/>
          <w:szCs w:val="20"/>
        </w:rPr>
        <w:br/>
        <w:t>&lt;/xs:complexType&gt;</w:t>
      </w:r>
    </w:p>
    <w:p w:rsidR="00072552" w:rsidRDefault="00072552" w:rsidP="00072552"/>
    <w:p w:rsidR="00072552" w:rsidRPr="00072552" w:rsidRDefault="00072552" w:rsidP="00072552">
      <w:pPr>
        <w:pStyle w:val="berschrift2"/>
      </w:pPr>
      <w:bookmarkStart w:id="174" w:name="_Toc31984741"/>
      <w:r w:rsidRPr="00072552">
        <w:t>Elements Only</w:t>
      </w:r>
      <w:bookmarkEnd w:id="174"/>
    </w:p>
    <w:p w:rsidR="00072552" w:rsidRDefault="00072552" w:rsidP="00072552">
      <w:pPr>
        <w:pStyle w:val="KeinLeerraum"/>
        <w:shd w:val="clear" w:color="auto" w:fill="D9D9D9" w:themeFill="background1" w:themeFillShade="D9"/>
        <w:rPr>
          <w:sz w:val="20"/>
          <w:szCs w:val="20"/>
        </w:rPr>
      </w:pPr>
      <w:r w:rsidRPr="00072552">
        <w:rPr>
          <w:sz w:val="20"/>
          <w:szCs w:val="20"/>
        </w:rPr>
        <w:t>&lt;xs:element name="person"&gt;</w:t>
      </w:r>
      <w:r w:rsidRPr="00072552">
        <w:rPr>
          <w:sz w:val="20"/>
          <w:szCs w:val="20"/>
        </w:rPr>
        <w:br/>
        <w:t>  &lt;xs:complexType&gt;</w:t>
      </w:r>
      <w:r w:rsidRPr="00072552">
        <w:rPr>
          <w:sz w:val="20"/>
          <w:szCs w:val="20"/>
        </w:rPr>
        <w:br/>
        <w:t>    &lt;xs:sequence&gt;</w:t>
      </w:r>
      <w:r w:rsidRPr="00072552">
        <w:rPr>
          <w:sz w:val="20"/>
          <w:szCs w:val="20"/>
        </w:rPr>
        <w:br/>
        <w:t>      &lt;xs:element name="firstname" type="xs:string"/&gt;</w:t>
      </w:r>
      <w:r w:rsidRPr="00072552">
        <w:rPr>
          <w:sz w:val="20"/>
          <w:szCs w:val="20"/>
        </w:rPr>
        <w:br/>
        <w:t>      &lt;xs:element name="lastname" type="xs:string"/&gt;</w:t>
      </w:r>
      <w:r w:rsidRPr="00072552">
        <w:rPr>
          <w:sz w:val="20"/>
          <w:szCs w:val="20"/>
        </w:rPr>
        <w:br/>
        <w:t>    &lt;/xs:sequence&gt;</w:t>
      </w:r>
      <w:r w:rsidRPr="00072552">
        <w:rPr>
          <w:sz w:val="20"/>
          <w:szCs w:val="20"/>
        </w:rPr>
        <w:br/>
        <w:t>  &lt;/xs:complexType&gt;</w:t>
      </w:r>
      <w:r w:rsidRPr="00072552">
        <w:rPr>
          <w:sz w:val="20"/>
          <w:szCs w:val="20"/>
        </w:rPr>
        <w:br/>
        <w:t>&lt;/xs:element&gt;</w:t>
      </w:r>
    </w:p>
    <w:p w:rsidR="00072552" w:rsidRDefault="00072552" w:rsidP="00072552"/>
    <w:p w:rsidR="00072552" w:rsidRDefault="00072552" w:rsidP="00072552">
      <w:pPr>
        <w:pStyle w:val="berschrift2"/>
      </w:pPr>
    </w:p>
    <w:p w:rsidR="00072552" w:rsidRPr="00072552" w:rsidRDefault="00072552" w:rsidP="00072552">
      <w:pPr>
        <w:pStyle w:val="berschrift2"/>
      </w:pPr>
      <w:bookmarkStart w:id="175" w:name="_Toc31984742"/>
      <w:r w:rsidRPr="00072552">
        <w:t>Text-Only Elements</w:t>
      </w:r>
      <w:bookmarkEnd w:id="175"/>
    </w:p>
    <w:p w:rsidR="00072552" w:rsidRDefault="00072552" w:rsidP="00072552">
      <w:pPr>
        <w:pStyle w:val="KeinLeerraum"/>
        <w:shd w:val="clear" w:color="auto" w:fill="D9D9D9" w:themeFill="background1" w:themeFillShade="D9"/>
        <w:rPr>
          <w:sz w:val="20"/>
          <w:szCs w:val="20"/>
        </w:rPr>
      </w:pPr>
      <w:r w:rsidRPr="00072552">
        <w:rPr>
          <w:sz w:val="20"/>
          <w:szCs w:val="20"/>
        </w:rPr>
        <w:t>&lt;xs:element name="somename"&gt;</w:t>
      </w:r>
      <w:r w:rsidRPr="00072552">
        <w:rPr>
          <w:sz w:val="20"/>
          <w:szCs w:val="20"/>
        </w:rPr>
        <w:br/>
        <w:t>  &lt;xs:complexType&gt;</w:t>
      </w:r>
      <w:r w:rsidRPr="00072552">
        <w:rPr>
          <w:sz w:val="20"/>
          <w:szCs w:val="20"/>
        </w:rPr>
        <w:br/>
        <w:t>    &lt;xs:simpleContent&gt;</w:t>
      </w:r>
      <w:r w:rsidRPr="00072552">
        <w:rPr>
          <w:sz w:val="20"/>
          <w:szCs w:val="20"/>
        </w:rPr>
        <w:br/>
        <w:t>      &lt;xs:extension base="basetype"&gt;</w:t>
      </w:r>
      <w:r w:rsidRPr="00072552">
        <w:rPr>
          <w:sz w:val="20"/>
          <w:szCs w:val="20"/>
        </w:rPr>
        <w:br/>
        <w:t>        ....</w:t>
      </w:r>
      <w:r w:rsidRPr="00072552">
        <w:rPr>
          <w:sz w:val="20"/>
          <w:szCs w:val="20"/>
        </w:rPr>
        <w:br/>
        <w:t>        ....</w:t>
      </w:r>
      <w:r w:rsidRPr="00072552">
        <w:rPr>
          <w:sz w:val="20"/>
          <w:szCs w:val="20"/>
        </w:rPr>
        <w:br/>
        <w:t>      &lt;/xs:extension&gt;</w:t>
      </w:r>
      <w:r w:rsidRPr="00072552">
        <w:rPr>
          <w:sz w:val="20"/>
          <w:szCs w:val="20"/>
        </w:rPr>
        <w:br/>
        <w:t>    &lt;/xs:simpleContent&gt;</w:t>
      </w:r>
      <w:r w:rsidRPr="00072552">
        <w:rPr>
          <w:sz w:val="20"/>
          <w:szCs w:val="20"/>
        </w:rPr>
        <w:br/>
        <w:t>  &lt;/xs:complexType&gt;</w:t>
      </w:r>
      <w:r w:rsidRPr="00072552">
        <w:rPr>
          <w:sz w:val="20"/>
          <w:szCs w:val="20"/>
        </w:rPr>
        <w:br/>
        <w:t>&lt;/xs:element&gt;</w:t>
      </w:r>
    </w:p>
    <w:p w:rsidR="00072552" w:rsidRDefault="00072552" w:rsidP="00072552"/>
    <w:p w:rsidR="00072552" w:rsidRPr="00072552" w:rsidRDefault="00072552" w:rsidP="00072552">
      <w:pPr>
        <w:pStyle w:val="berschrift2"/>
      </w:pPr>
      <w:bookmarkStart w:id="176" w:name="_Toc31984743"/>
      <w:r w:rsidRPr="00072552">
        <w:t>Mixed Content</w:t>
      </w:r>
      <w:bookmarkEnd w:id="176"/>
    </w:p>
    <w:p w:rsidR="00072552" w:rsidRPr="00072552" w:rsidRDefault="00072552" w:rsidP="00072552">
      <w:pPr>
        <w:shd w:val="clear" w:color="auto" w:fill="D9D9D9" w:themeFill="background1" w:themeFillShade="D9"/>
        <w:rPr>
          <w:sz w:val="20"/>
          <w:szCs w:val="20"/>
        </w:rPr>
      </w:pPr>
      <w:r w:rsidRPr="00072552">
        <w:rPr>
          <w:sz w:val="20"/>
          <w:szCs w:val="20"/>
        </w:rPr>
        <w:t>&lt;xs:element name="letter"&gt;</w:t>
      </w:r>
      <w:r w:rsidRPr="00072552">
        <w:rPr>
          <w:sz w:val="20"/>
          <w:szCs w:val="20"/>
        </w:rPr>
        <w:br/>
        <w:t>  &lt;xs:complexType mixed="true"&gt;</w:t>
      </w:r>
      <w:r w:rsidRPr="00072552">
        <w:rPr>
          <w:sz w:val="20"/>
          <w:szCs w:val="20"/>
        </w:rPr>
        <w:br/>
        <w:t>    &lt;xs:sequence&gt;</w:t>
      </w:r>
      <w:r w:rsidRPr="00072552">
        <w:rPr>
          <w:sz w:val="20"/>
          <w:szCs w:val="20"/>
        </w:rPr>
        <w:br/>
        <w:t>      &lt;xs:element name="name" type="xs:string"/&gt;</w:t>
      </w:r>
      <w:r w:rsidRPr="00072552">
        <w:rPr>
          <w:sz w:val="20"/>
          <w:szCs w:val="20"/>
        </w:rPr>
        <w:br/>
        <w:t>      &lt;xs:element name="orderid" type="xs:positiveInteger"/&gt;</w:t>
      </w:r>
      <w:r w:rsidRPr="00072552">
        <w:rPr>
          <w:sz w:val="20"/>
          <w:szCs w:val="20"/>
        </w:rPr>
        <w:br/>
        <w:t>      &lt;xs:element name="shipdate" type="xs:date"/&gt;</w:t>
      </w:r>
      <w:r w:rsidRPr="00072552">
        <w:rPr>
          <w:sz w:val="20"/>
          <w:szCs w:val="20"/>
        </w:rPr>
        <w:br/>
        <w:t>    &lt;/xs:sequence&gt;</w:t>
      </w:r>
      <w:r w:rsidRPr="00072552">
        <w:rPr>
          <w:sz w:val="20"/>
          <w:szCs w:val="20"/>
        </w:rPr>
        <w:br/>
        <w:t>  &lt;/xs:complexType&gt;</w:t>
      </w:r>
      <w:r w:rsidRPr="00072552">
        <w:rPr>
          <w:sz w:val="20"/>
          <w:szCs w:val="20"/>
        </w:rPr>
        <w:br/>
        <w:t>&lt;/xs:element&gt;</w:t>
      </w:r>
    </w:p>
    <w:p w:rsidR="00072552" w:rsidRPr="00072552" w:rsidRDefault="00072552" w:rsidP="00072552">
      <w:pPr>
        <w:pStyle w:val="KeinLeerraum"/>
      </w:pPr>
    </w:p>
    <w:p w:rsidR="00072552" w:rsidRPr="00072552" w:rsidRDefault="00072552" w:rsidP="00072552">
      <w:pPr>
        <w:pStyle w:val="KeinLeerraum"/>
        <w:rPr>
          <w:b/>
          <w:bCs/>
        </w:rPr>
      </w:pPr>
      <w:r w:rsidRPr="00072552">
        <w:rPr>
          <w:b/>
          <w:bCs/>
        </w:rPr>
        <w:t>Example:</w:t>
      </w:r>
    </w:p>
    <w:p w:rsidR="00072552" w:rsidRDefault="00072552" w:rsidP="00072552">
      <w:pPr>
        <w:pStyle w:val="KeinLeerraum"/>
        <w:shd w:val="clear" w:color="auto" w:fill="D9D9D9" w:themeFill="background1" w:themeFillShade="D9"/>
        <w:rPr>
          <w:sz w:val="20"/>
          <w:szCs w:val="20"/>
        </w:rPr>
      </w:pPr>
      <w:r w:rsidRPr="00072552">
        <w:rPr>
          <w:sz w:val="20"/>
          <w:szCs w:val="20"/>
        </w:rPr>
        <w:t>&lt;letter&gt;</w:t>
      </w:r>
      <w:r w:rsidRPr="00072552">
        <w:rPr>
          <w:sz w:val="20"/>
          <w:szCs w:val="20"/>
        </w:rPr>
        <w:br/>
        <w:t>  Dear Mr. &lt;name&gt;John Smith&lt;/name&gt;.</w:t>
      </w:r>
      <w:r w:rsidRPr="00072552">
        <w:rPr>
          <w:sz w:val="20"/>
          <w:szCs w:val="20"/>
        </w:rPr>
        <w:br/>
        <w:t>  Your order &lt;orderid&gt;1032&lt;/orderid&gt;</w:t>
      </w:r>
      <w:r w:rsidRPr="00072552">
        <w:rPr>
          <w:sz w:val="20"/>
          <w:szCs w:val="20"/>
        </w:rPr>
        <w:br/>
        <w:t>  will be shipped on &lt;shipdate&gt;2001-07-13&lt;/shipdate&gt;.</w:t>
      </w:r>
      <w:r w:rsidRPr="00072552">
        <w:rPr>
          <w:sz w:val="20"/>
          <w:szCs w:val="20"/>
        </w:rPr>
        <w:br/>
        <w:t>&lt;/letter&gt;</w:t>
      </w:r>
    </w:p>
    <w:p w:rsidR="00072552" w:rsidRDefault="00072552" w:rsidP="00072552"/>
    <w:p w:rsidR="005B41AD" w:rsidRPr="005B41AD" w:rsidRDefault="005B41AD" w:rsidP="005B41AD">
      <w:pPr>
        <w:pStyle w:val="berschrift2"/>
      </w:pPr>
      <w:bookmarkStart w:id="177" w:name="_Toc31984744"/>
      <w:r w:rsidRPr="005B41AD">
        <w:t>Indicators</w:t>
      </w:r>
      <w:bookmarkEnd w:id="177"/>
    </w:p>
    <w:p w:rsidR="005B41AD" w:rsidRPr="005B41AD" w:rsidRDefault="005B41AD" w:rsidP="005B41AD">
      <w:r w:rsidRPr="005B41AD">
        <w:t>There are seven indicators:</w:t>
      </w:r>
    </w:p>
    <w:p w:rsidR="005B41AD" w:rsidRPr="005B41AD" w:rsidRDefault="005B41AD" w:rsidP="005B41AD">
      <w:pPr>
        <w:pStyle w:val="berschrift3"/>
      </w:pPr>
      <w:bookmarkStart w:id="178" w:name="_Toc31984745"/>
      <w:r w:rsidRPr="005B41AD">
        <w:t>Order indicators:</w:t>
      </w:r>
      <w:bookmarkEnd w:id="178"/>
    </w:p>
    <w:p w:rsidR="005B41AD" w:rsidRPr="005B41AD" w:rsidRDefault="005B41AD" w:rsidP="00CE5CF8">
      <w:pPr>
        <w:pStyle w:val="KeinLeerraum"/>
        <w:numPr>
          <w:ilvl w:val="0"/>
          <w:numId w:val="47"/>
        </w:numPr>
      </w:pPr>
      <w:r w:rsidRPr="005B41AD">
        <w:t>All</w:t>
      </w:r>
    </w:p>
    <w:p w:rsidR="005B41AD" w:rsidRPr="005B41AD" w:rsidRDefault="005B41AD" w:rsidP="00CE5CF8">
      <w:pPr>
        <w:pStyle w:val="KeinLeerraum"/>
        <w:numPr>
          <w:ilvl w:val="0"/>
          <w:numId w:val="47"/>
        </w:numPr>
      </w:pPr>
      <w:r w:rsidRPr="005B41AD">
        <w:t>Choice</w:t>
      </w:r>
    </w:p>
    <w:p w:rsidR="005B41AD" w:rsidRPr="005B41AD" w:rsidRDefault="005B41AD" w:rsidP="00CE5CF8">
      <w:pPr>
        <w:pStyle w:val="KeinLeerraum"/>
        <w:numPr>
          <w:ilvl w:val="0"/>
          <w:numId w:val="47"/>
        </w:numPr>
      </w:pPr>
      <w:r w:rsidRPr="005B41AD">
        <w:t>Sequence</w:t>
      </w:r>
    </w:p>
    <w:p w:rsidR="005B41AD" w:rsidRPr="005B41AD" w:rsidRDefault="005B41AD" w:rsidP="005B41AD">
      <w:pPr>
        <w:pStyle w:val="berschrift3"/>
      </w:pPr>
      <w:bookmarkStart w:id="179" w:name="_Toc31984746"/>
      <w:r w:rsidRPr="005B41AD">
        <w:t>Occurrence indicators:</w:t>
      </w:r>
      <w:bookmarkEnd w:id="179"/>
    </w:p>
    <w:p w:rsidR="005B41AD" w:rsidRPr="005B41AD" w:rsidRDefault="005B41AD" w:rsidP="00CE5CF8">
      <w:pPr>
        <w:pStyle w:val="KeinLeerraum"/>
        <w:numPr>
          <w:ilvl w:val="0"/>
          <w:numId w:val="48"/>
        </w:numPr>
      </w:pPr>
      <w:r w:rsidRPr="005B41AD">
        <w:t>maxOccurs</w:t>
      </w:r>
    </w:p>
    <w:p w:rsidR="005B41AD" w:rsidRPr="005B41AD" w:rsidRDefault="005B41AD" w:rsidP="00CE5CF8">
      <w:pPr>
        <w:pStyle w:val="KeinLeerraum"/>
        <w:numPr>
          <w:ilvl w:val="0"/>
          <w:numId w:val="48"/>
        </w:numPr>
      </w:pPr>
      <w:r w:rsidRPr="005B41AD">
        <w:t>minOccurs</w:t>
      </w:r>
    </w:p>
    <w:p w:rsidR="005B41AD" w:rsidRPr="005B41AD" w:rsidRDefault="005B41AD" w:rsidP="005B41AD">
      <w:pPr>
        <w:pStyle w:val="berschrift3"/>
      </w:pPr>
      <w:bookmarkStart w:id="180" w:name="_Toc31984747"/>
      <w:r w:rsidRPr="005B41AD">
        <w:t>Group indicators:</w:t>
      </w:r>
      <w:bookmarkEnd w:id="180"/>
    </w:p>
    <w:p w:rsidR="005B41AD" w:rsidRPr="005B41AD" w:rsidRDefault="005B41AD" w:rsidP="00CE5CF8">
      <w:pPr>
        <w:pStyle w:val="KeinLeerraum"/>
        <w:numPr>
          <w:ilvl w:val="0"/>
          <w:numId w:val="49"/>
        </w:numPr>
      </w:pPr>
      <w:r w:rsidRPr="005B41AD">
        <w:t>Group name</w:t>
      </w:r>
    </w:p>
    <w:p w:rsidR="005B41AD" w:rsidRPr="005B41AD" w:rsidRDefault="005B41AD" w:rsidP="00CE5CF8">
      <w:pPr>
        <w:pStyle w:val="KeinLeerraum"/>
        <w:numPr>
          <w:ilvl w:val="0"/>
          <w:numId w:val="49"/>
        </w:numPr>
      </w:pPr>
      <w:r w:rsidRPr="005B41AD">
        <w:t>attributeGroup name</w:t>
      </w:r>
    </w:p>
    <w:p w:rsidR="005B41AD" w:rsidRPr="005B41AD" w:rsidRDefault="005B41AD" w:rsidP="005B41AD"/>
    <w:p w:rsidR="00C56824" w:rsidRPr="00561F35" w:rsidRDefault="00C56824" w:rsidP="00561F35">
      <w:pPr>
        <w:pStyle w:val="berschrift2"/>
      </w:pPr>
      <w:bookmarkStart w:id="181" w:name="_Toc31984748"/>
      <w:r w:rsidRPr="00561F35">
        <w:t>All Indicator</w:t>
      </w:r>
      <w:bookmarkEnd w:id="181"/>
    </w:p>
    <w:p w:rsidR="005B41AD" w:rsidRPr="00561F35" w:rsidRDefault="00C56824" w:rsidP="00561F35">
      <w:pPr>
        <w:pStyle w:val="KeinLeerraum"/>
      </w:pPr>
      <w:r w:rsidRPr="00561F35">
        <w:t>The &lt;all&gt; indicator specifies that the child elements can appear in any order, and that each child element must occur only once:</w:t>
      </w:r>
    </w:p>
    <w:p w:rsidR="00C56824" w:rsidRPr="00561F35" w:rsidRDefault="00C56824" w:rsidP="00561F35">
      <w:pPr>
        <w:pStyle w:val="KeinLeerraum"/>
        <w:shd w:val="clear" w:color="auto" w:fill="D9D9D9" w:themeFill="background1" w:themeFillShade="D9"/>
        <w:rPr>
          <w:sz w:val="20"/>
          <w:szCs w:val="20"/>
        </w:rPr>
      </w:pPr>
      <w:r w:rsidRPr="00561F35">
        <w:rPr>
          <w:sz w:val="20"/>
          <w:szCs w:val="20"/>
        </w:rPr>
        <w:t>&lt;xs:element name="person"&gt;</w:t>
      </w:r>
      <w:r w:rsidRPr="00561F35">
        <w:rPr>
          <w:sz w:val="20"/>
          <w:szCs w:val="20"/>
        </w:rPr>
        <w:br/>
        <w:t>  &lt;xs:complexType&gt;</w:t>
      </w:r>
      <w:r w:rsidRPr="00561F35">
        <w:rPr>
          <w:sz w:val="20"/>
          <w:szCs w:val="20"/>
        </w:rPr>
        <w:br/>
        <w:t>    &lt;xs:all&gt;</w:t>
      </w:r>
      <w:r w:rsidRPr="00561F35">
        <w:rPr>
          <w:sz w:val="20"/>
          <w:szCs w:val="20"/>
        </w:rPr>
        <w:br/>
        <w:t>      &lt;xs:element name="firstname" type="xs:string"/&gt;</w:t>
      </w:r>
      <w:r w:rsidRPr="00561F35">
        <w:rPr>
          <w:sz w:val="20"/>
          <w:szCs w:val="20"/>
        </w:rPr>
        <w:br/>
        <w:t>      &lt;xs:element name="lastname" type="xs:string"/&gt;</w:t>
      </w:r>
      <w:r w:rsidRPr="00561F35">
        <w:rPr>
          <w:sz w:val="20"/>
          <w:szCs w:val="20"/>
        </w:rPr>
        <w:br/>
        <w:t>    &lt;/xs:all&gt;</w:t>
      </w:r>
      <w:r w:rsidRPr="00561F35">
        <w:rPr>
          <w:sz w:val="20"/>
          <w:szCs w:val="20"/>
        </w:rPr>
        <w:br/>
        <w:t>  &lt;/xs:complexType&gt;</w:t>
      </w:r>
      <w:r w:rsidRPr="00561F35">
        <w:rPr>
          <w:sz w:val="20"/>
          <w:szCs w:val="20"/>
        </w:rPr>
        <w:br/>
        <w:t>&lt;/xs:element&gt;</w:t>
      </w:r>
    </w:p>
    <w:p w:rsidR="00C56824" w:rsidRPr="00561F35" w:rsidRDefault="00C56824" w:rsidP="00561F35">
      <w:pPr>
        <w:pStyle w:val="KeinLeerraum"/>
      </w:pPr>
      <w:r w:rsidRPr="00561F35">
        <w:t>Note: When using the &lt;all&gt; indicator you can set the &lt;minOccurs&gt; indicator to 0 or 1 and the &lt;maxOccurs&gt; indicator can only be set to 1 (the &lt;minOccurs&gt; and &lt;maxOccurs&gt; are described later).</w:t>
      </w:r>
    </w:p>
    <w:p w:rsidR="00C56824" w:rsidRPr="00C56824" w:rsidRDefault="00C56824" w:rsidP="00C56824">
      <w:pPr>
        <w:pStyle w:val="berschrift2"/>
      </w:pPr>
      <w:bookmarkStart w:id="182" w:name="_Toc31984749"/>
      <w:r w:rsidRPr="00C56824">
        <w:t>Choice Indicator</w:t>
      </w:r>
      <w:bookmarkEnd w:id="182"/>
    </w:p>
    <w:p w:rsidR="00C56824" w:rsidRPr="00C56824" w:rsidRDefault="00C56824" w:rsidP="00C56824">
      <w:pPr>
        <w:pStyle w:val="KeinLeerraum"/>
      </w:pPr>
      <w:r w:rsidRPr="00C56824">
        <w:t>The &lt;choice&gt; indicator specifies that either one child element or another can occur:</w:t>
      </w:r>
    </w:p>
    <w:p w:rsidR="00C56824" w:rsidRPr="00561F35" w:rsidRDefault="00C56824" w:rsidP="00561F35">
      <w:pPr>
        <w:pStyle w:val="KeinLeerraum"/>
        <w:shd w:val="clear" w:color="auto" w:fill="D9D9D9" w:themeFill="background1" w:themeFillShade="D9"/>
        <w:rPr>
          <w:sz w:val="20"/>
          <w:szCs w:val="20"/>
        </w:rPr>
      </w:pPr>
      <w:r w:rsidRPr="00561F35">
        <w:rPr>
          <w:sz w:val="20"/>
          <w:szCs w:val="20"/>
        </w:rPr>
        <w:t>&lt;xs:element name="person"&gt;</w:t>
      </w:r>
      <w:r w:rsidRPr="00561F35">
        <w:rPr>
          <w:sz w:val="20"/>
          <w:szCs w:val="20"/>
        </w:rPr>
        <w:br/>
        <w:t>  &lt;xs:complexType&gt;</w:t>
      </w:r>
      <w:r w:rsidRPr="00561F35">
        <w:rPr>
          <w:sz w:val="20"/>
          <w:szCs w:val="20"/>
        </w:rPr>
        <w:br/>
        <w:t>    &lt;xs:choice&gt;</w:t>
      </w:r>
      <w:r w:rsidRPr="00561F35">
        <w:rPr>
          <w:sz w:val="20"/>
          <w:szCs w:val="20"/>
        </w:rPr>
        <w:br/>
        <w:t>      &lt;xs:element name="employee" type="employee"/&gt;</w:t>
      </w:r>
      <w:r w:rsidRPr="00561F35">
        <w:rPr>
          <w:sz w:val="20"/>
          <w:szCs w:val="20"/>
        </w:rPr>
        <w:br/>
        <w:t>      &lt;xs:element name="member" type="member"/&gt;</w:t>
      </w:r>
      <w:r w:rsidRPr="00561F35">
        <w:rPr>
          <w:sz w:val="20"/>
          <w:szCs w:val="20"/>
        </w:rPr>
        <w:br/>
        <w:t>    &lt;/xs:choice&gt;</w:t>
      </w:r>
      <w:r w:rsidRPr="00561F35">
        <w:rPr>
          <w:sz w:val="20"/>
          <w:szCs w:val="20"/>
        </w:rPr>
        <w:br/>
        <w:t>  &lt;/xs:complexType&gt;</w:t>
      </w:r>
      <w:r w:rsidRPr="00561F35">
        <w:rPr>
          <w:sz w:val="20"/>
          <w:szCs w:val="20"/>
        </w:rPr>
        <w:br/>
        <w:t>&lt;/xs:element&gt;</w:t>
      </w:r>
    </w:p>
    <w:p w:rsidR="00C56824" w:rsidRPr="00C56824" w:rsidRDefault="00C56824" w:rsidP="00C56824">
      <w:pPr>
        <w:pStyle w:val="berschrift2"/>
      </w:pPr>
      <w:bookmarkStart w:id="183" w:name="_Toc31984750"/>
      <w:r w:rsidRPr="00C56824">
        <w:t>Sequence Indicator</w:t>
      </w:r>
      <w:bookmarkEnd w:id="183"/>
    </w:p>
    <w:p w:rsidR="00C56824" w:rsidRPr="00C56824" w:rsidRDefault="00C56824" w:rsidP="00C56824">
      <w:pPr>
        <w:pStyle w:val="KeinLeerraum"/>
      </w:pPr>
      <w:r w:rsidRPr="00C56824">
        <w:t>The &lt;sequence&gt; indicator specifies that the child elements must appear in a specific order:</w:t>
      </w:r>
    </w:p>
    <w:p w:rsidR="00C56824" w:rsidRPr="00C56824" w:rsidRDefault="00C56824" w:rsidP="00C56824">
      <w:pPr>
        <w:pStyle w:val="KeinLeerraum"/>
        <w:shd w:val="clear" w:color="auto" w:fill="D9D9D9" w:themeFill="background1" w:themeFillShade="D9"/>
        <w:rPr>
          <w:sz w:val="20"/>
          <w:szCs w:val="20"/>
        </w:rPr>
      </w:pPr>
      <w:r w:rsidRPr="00C56824">
        <w:rPr>
          <w:sz w:val="20"/>
          <w:szCs w:val="20"/>
        </w:rPr>
        <w:t>&lt;xs:element name="person"&gt;</w:t>
      </w:r>
      <w:r w:rsidRPr="00C56824">
        <w:rPr>
          <w:sz w:val="20"/>
          <w:szCs w:val="20"/>
        </w:rPr>
        <w:br/>
        <w:t>   &lt;xs:complexType&gt;</w:t>
      </w:r>
      <w:r w:rsidRPr="00C56824">
        <w:rPr>
          <w:sz w:val="20"/>
          <w:szCs w:val="20"/>
        </w:rPr>
        <w:br/>
        <w:t>    &lt;xs:sequence&gt;</w:t>
      </w:r>
      <w:r w:rsidRPr="00C56824">
        <w:rPr>
          <w:sz w:val="20"/>
          <w:szCs w:val="20"/>
        </w:rPr>
        <w:br/>
        <w:t>      &lt;xs:element name="firstname" type="xs:string"/&gt;</w:t>
      </w:r>
      <w:r w:rsidRPr="00C56824">
        <w:rPr>
          <w:sz w:val="20"/>
          <w:szCs w:val="20"/>
        </w:rPr>
        <w:br/>
        <w:t>      &lt;xs:element name="lastname" type="xs:string"/&gt;</w:t>
      </w:r>
      <w:r w:rsidRPr="00C56824">
        <w:rPr>
          <w:sz w:val="20"/>
          <w:szCs w:val="20"/>
        </w:rPr>
        <w:br/>
        <w:t>    &lt;/xs:sequence&gt;</w:t>
      </w:r>
      <w:r w:rsidRPr="00C56824">
        <w:rPr>
          <w:sz w:val="20"/>
          <w:szCs w:val="20"/>
        </w:rPr>
        <w:br/>
        <w:t>  &lt;/xs:complexType&gt;</w:t>
      </w:r>
      <w:r w:rsidRPr="00C56824">
        <w:rPr>
          <w:sz w:val="20"/>
          <w:szCs w:val="20"/>
        </w:rPr>
        <w:br/>
        <w:t>&lt;/xs:element&gt;</w:t>
      </w:r>
    </w:p>
    <w:p w:rsidR="00C56824" w:rsidRDefault="00C56824" w:rsidP="00072552"/>
    <w:p w:rsidR="00C56824" w:rsidRPr="00C56824" w:rsidRDefault="00C56824" w:rsidP="00C56824">
      <w:pPr>
        <w:pStyle w:val="berschrift2"/>
      </w:pPr>
      <w:bookmarkStart w:id="184" w:name="_Toc31984751"/>
      <w:r w:rsidRPr="00C56824">
        <w:t>maxOccurs Indicator</w:t>
      </w:r>
      <w:bookmarkEnd w:id="184"/>
    </w:p>
    <w:p w:rsidR="00C56824" w:rsidRPr="00C56824" w:rsidRDefault="00C56824" w:rsidP="00C56824">
      <w:pPr>
        <w:pStyle w:val="KeinLeerraum"/>
        <w:shd w:val="clear" w:color="auto" w:fill="D9D9D9" w:themeFill="background1" w:themeFillShade="D9"/>
        <w:rPr>
          <w:sz w:val="20"/>
          <w:szCs w:val="20"/>
        </w:rPr>
      </w:pPr>
      <w:r w:rsidRPr="00C56824">
        <w:rPr>
          <w:sz w:val="20"/>
          <w:szCs w:val="20"/>
        </w:rPr>
        <w:t>The &lt;maxOccurs&gt; indicator specifies the maximum number of times an element can occur:</w:t>
      </w:r>
    </w:p>
    <w:p w:rsidR="00C56824" w:rsidRPr="00C56824" w:rsidRDefault="00C56824" w:rsidP="00C56824">
      <w:pPr>
        <w:pStyle w:val="KeinLeerraum"/>
        <w:shd w:val="clear" w:color="auto" w:fill="D9D9D9" w:themeFill="background1" w:themeFillShade="D9"/>
        <w:rPr>
          <w:sz w:val="20"/>
          <w:szCs w:val="20"/>
        </w:rPr>
      </w:pPr>
      <w:r w:rsidRPr="00C56824">
        <w:rPr>
          <w:sz w:val="20"/>
          <w:szCs w:val="20"/>
        </w:rPr>
        <w:t>&lt;xs:element name="person"&gt;</w:t>
      </w:r>
      <w:r w:rsidRPr="00C56824">
        <w:rPr>
          <w:sz w:val="20"/>
          <w:szCs w:val="20"/>
        </w:rPr>
        <w:br/>
        <w:t>  &lt;xs:complexType&gt;</w:t>
      </w:r>
      <w:r w:rsidRPr="00C56824">
        <w:rPr>
          <w:sz w:val="20"/>
          <w:szCs w:val="20"/>
        </w:rPr>
        <w:br/>
        <w:t>    &lt;xs:sequence&gt;</w:t>
      </w:r>
      <w:r w:rsidRPr="00C56824">
        <w:rPr>
          <w:sz w:val="20"/>
          <w:szCs w:val="20"/>
        </w:rPr>
        <w:br/>
        <w:t>      &lt;xs:element name="full_name" type="xs:string"/&gt;</w:t>
      </w:r>
      <w:r w:rsidRPr="00C56824">
        <w:rPr>
          <w:sz w:val="20"/>
          <w:szCs w:val="20"/>
        </w:rPr>
        <w:br/>
        <w:t>      &lt;xs:element name="child_name" type="xs:string" maxOccurs="10"/&gt;</w:t>
      </w:r>
      <w:r w:rsidRPr="00C56824">
        <w:rPr>
          <w:sz w:val="20"/>
          <w:szCs w:val="20"/>
        </w:rPr>
        <w:br/>
        <w:t>    &lt;/xs:sequence&gt;</w:t>
      </w:r>
      <w:r w:rsidRPr="00C56824">
        <w:rPr>
          <w:sz w:val="20"/>
          <w:szCs w:val="20"/>
        </w:rPr>
        <w:br/>
        <w:t>  &lt;/xs:complexType&gt;</w:t>
      </w:r>
      <w:r w:rsidRPr="00C56824">
        <w:rPr>
          <w:sz w:val="20"/>
          <w:szCs w:val="20"/>
        </w:rPr>
        <w:br/>
        <w:t>&lt;/xs:element&gt;</w:t>
      </w:r>
    </w:p>
    <w:p w:rsidR="00C56824" w:rsidRDefault="00C56824" w:rsidP="00072552">
      <w:pPr>
        <w:rPr>
          <w:rStyle w:val="tagcolor"/>
          <w:rFonts w:ascii="Consolas" w:hAnsi="Consolas"/>
          <w:color w:val="0000CD"/>
          <w:sz w:val="23"/>
          <w:szCs w:val="23"/>
        </w:rPr>
      </w:pPr>
    </w:p>
    <w:p w:rsidR="00C56824" w:rsidRPr="00C56824" w:rsidRDefault="00C56824" w:rsidP="00C56824">
      <w:pPr>
        <w:pStyle w:val="berschrift2"/>
      </w:pPr>
      <w:bookmarkStart w:id="185" w:name="_Toc31984752"/>
      <w:r w:rsidRPr="00C56824">
        <w:t>minOccurs Indicator</w:t>
      </w:r>
      <w:bookmarkEnd w:id="185"/>
    </w:p>
    <w:p w:rsidR="00C56824" w:rsidRPr="00C56824" w:rsidRDefault="00C56824" w:rsidP="00C56824">
      <w:pPr>
        <w:pStyle w:val="KeinLeerraum"/>
        <w:shd w:val="clear" w:color="auto" w:fill="D9D9D9" w:themeFill="background1" w:themeFillShade="D9"/>
        <w:rPr>
          <w:sz w:val="20"/>
          <w:szCs w:val="20"/>
        </w:rPr>
      </w:pPr>
      <w:r w:rsidRPr="00C56824">
        <w:rPr>
          <w:sz w:val="20"/>
          <w:szCs w:val="20"/>
        </w:rPr>
        <w:t>The &lt;minOccurs&gt; indicator specifies the minimum number of times an element can occur:</w:t>
      </w:r>
    </w:p>
    <w:p w:rsidR="00C56824" w:rsidRPr="00C56824" w:rsidRDefault="00C56824" w:rsidP="00C56824">
      <w:pPr>
        <w:pStyle w:val="KeinLeerraum"/>
        <w:shd w:val="clear" w:color="auto" w:fill="D9D9D9" w:themeFill="background1" w:themeFillShade="D9"/>
        <w:rPr>
          <w:sz w:val="20"/>
          <w:szCs w:val="20"/>
        </w:rPr>
      </w:pPr>
      <w:r w:rsidRPr="00C56824">
        <w:rPr>
          <w:sz w:val="20"/>
          <w:szCs w:val="20"/>
        </w:rPr>
        <w:t>&lt;xs:element name="person"&gt;</w:t>
      </w:r>
      <w:r w:rsidRPr="00C56824">
        <w:rPr>
          <w:sz w:val="20"/>
          <w:szCs w:val="20"/>
        </w:rPr>
        <w:br/>
        <w:t>  &lt;xs:complexType&gt;</w:t>
      </w:r>
      <w:r w:rsidRPr="00C56824">
        <w:rPr>
          <w:sz w:val="20"/>
          <w:szCs w:val="20"/>
        </w:rPr>
        <w:br/>
        <w:t>    &lt;xs:sequence&gt;</w:t>
      </w:r>
      <w:r w:rsidRPr="00C56824">
        <w:rPr>
          <w:sz w:val="20"/>
          <w:szCs w:val="20"/>
        </w:rPr>
        <w:br/>
        <w:t>      &lt;xs:element name="full_name" type="xs:string"/&gt;</w:t>
      </w:r>
      <w:r w:rsidRPr="00C56824">
        <w:rPr>
          <w:sz w:val="20"/>
          <w:szCs w:val="20"/>
        </w:rPr>
        <w:br/>
        <w:t>      &lt;xs:element name="child_name" type="xs:string"</w:t>
      </w:r>
      <w:r w:rsidRPr="00C56824">
        <w:rPr>
          <w:sz w:val="20"/>
          <w:szCs w:val="20"/>
        </w:rPr>
        <w:br/>
        <w:t>      maxOccurs="10" minOccurs="0"/&gt;</w:t>
      </w:r>
      <w:r w:rsidRPr="00C56824">
        <w:rPr>
          <w:sz w:val="20"/>
          <w:szCs w:val="20"/>
        </w:rPr>
        <w:br/>
        <w:t>    &lt;/xs:sequence&gt;</w:t>
      </w:r>
      <w:r w:rsidRPr="00C56824">
        <w:rPr>
          <w:sz w:val="20"/>
          <w:szCs w:val="20"/>
        </w:rPr>
        <w:br/>
        <w:t>  &lt;/xs:complexType&gt;</w:t>
      </w:r>
      <w:r w:rsidRPr="00C56824">
        <w:rPr>
          <w:sz w:val="20"/>
          <w:szCs w:val="20"/>
        </w:rPr>
        <w:br/>
        <w:t>&lt;/xs:element&gt;</w:t>
      </w:r>
    </w:p>
    <w:p w:rsidR="00C56824" w:rsidRDefault="00C56824" w:rsidP="00072552">
      <w:pPr>
        <w:rPr>
          <w:rStyle w:val="tagcolor"/>
          <w:rFonts w:ascii="Consolas" w:hAnsi="Consolas"/>
          <w:color w:val="0000CD"/>
          <w:sz w:val="23"/>
          <w:szCs w:val="23"/>
        </w:rPr>
      </w:pPr>
    </w:p>
    <w:p w:rsidR="00C56824" w:rsidRPr="00C56824" w:rsidRDefault="00C56824" w:rsidP="00C56824">
      <w:pPr>
        <w:pStyle w:val="berschrift2"/>
      </w:pPr>
      <w:bookmarkStart w:id="186" w:name="_Toc31984753"/>
      <w:r w:rsidRPr="00C56824">
        <w:t>Element Groups</w:t>
      </w:r>
      <w:bookmarkEnd w:id="186"/>
    </w:p>
    <w:p w:rsidR="00C56824" w:rsidRPr="00C56824" w:rsidRDefault="00C56824" w:rsidP="00C56824">
      <w:pPr>
        <w:pStyle w:val="KeinLeerraum"/>
      </w:pPr>
      <w:r w:rsidRPr="00C56824">
        <w:t>Element groups are defined with the group declaration, like this:</w:t>
      </w:r>
    </w:p>
    <w:p w:rsidR="00C56824" w:rsidRPr="00C56824" w:rsidRDefault="00C56824" w:rsidP="00C56824">
      <w:pPr>
        <w:pStyle w:val="KeinLeerraum"/>
        <w:shd w:val="clear" w:color="auto" w:fill="D9D9D9" w:themeFill="background1" w:themeFillShade="D9"/>
        <w:rPr>
          <w:sz w:val="20"/>
          <w:szCs w:val="20"/>
        </w:rPr>
      </w:pPr>
      <w:r w:rsidRPr="00C56824">
        <w:rPr>
          <w:sz w:val="20"/>
          <w:szCs w:val="20"/>
        </w:rPr>
        <w:t>&lt;xs:group name="persongroup"&gt;</w:t>
      </w:r>
      <w:r w:rsidRPr="00C56824">
        <w:rPr>
          <w:sz w:val="20"/>
          <w:szCs w:val="20"/>
        </w:rPr>
        <w:br/>
        <w:t>  &lt;xs:sequence&gt;</w:t>
      </w:r>
      <w:r w:rsidRPr="00C56824">
        <w:rPr>
          <w:sz w:val="20"/>
          <w:szCs w:val="20"/>
        </w:rPr>
        <w:br/>
        <w:t>    &lt;xs:element name="firstname" type="xs:string"/&gt;</w:t>
      </w:r>
      <w:r w:rsidRPr="00C56824">
        <w:rPr>
          <w:sz w:val="20"/>
          <w:szCs w:val="20"/>
        </w:rPr>
        <w:br/>
        <w:t>    &lt;xs:element name="lastname" type="xs:string"/&gt;</w:t>
      </w:r>
      <w:r w:rsidRPr="00C56824">
        <w:rPr>
          <w:sz w:val="20"/>
          <w:szCs w:val="20"/>
        </w:rPr>
        <w:br/>
        <w:t>    &lt;xs:element name="birthday" type="xs:date"/&gt;</w:t>
      </w:r>
      <w:r w:rsidRPr="00C56824">
        <w:rPr>
          <w:sz w:val="20"/>
          <w:szCs w:val="20"/>
        </w:rPr>
        <w:br/>
        <w:t>  &lt;/xs:sequence&gt;</w:t>
      </w:r>
      <w:r w:rsidRPr="00C56824">
        <w:rPr>
          <w:sz w:val="20"/>
          <w:szCs w:val="20"/>
        </w:rPr>
        <w:br/>
        <w:t>&lt;/xs:group&gt;</w:t>
      </w:r>
      <w:r w:rsidRPr="00C56824">
        <w:rPr>
          <w:sz w:val="20"/>
          <w:szCs w:val="20"/>
        </w:rPr>
        <w:br/>
      </w:r>
      <w:r w:rsidRPr="00C56824">
        <w:rPr>
          <w:sz w:val="20"/>
          <w:szCs w:val="20"/>
        </w:rPr>
        <w:br/>
        <w:t>&lt;xs:element name="person" type="personinfo"/&gt;</w:t>
      </w:r>
      <w:r w:rsidRPr="00C56824">
        <w:rPr>
          <w:sz w:val="20"/>
          <w:szCs w:val="20"/>
        </w:rPr>
        <w:br/>
      </w:r>
      <w:r w:rsidRPr="00C56824">
        <w:rPr>
          <w:sz w:val="20"/>
          <w:szCs w:val="20"/>
        </w:rPr>
        <w:br/>
        <w:t>&lt;xs:complexType name="personinfo"&gt;</w:t>
      </w:r>
      <w:r w:rsidRPr="00C56824">
        <w:rPr>
          <w:sz w:val="20"/>
          <w:szCs w:val="20"/>
        </w:rPr>
        <w:br/>
        <w:t>  &lt;xs:sequence&gt;</w:t>
      </w:r>
      <w:r w:rsidRPr="00C56824">
        <w:rPr>
          <w:sz w:val="20"/>
          <w:szCs w:val="20"/>
        </w:rPr>
        <w:br/>
        <w:t>    &lt;xs:group ref="persongroup"/&gt;</w:t>
      </w:r>
      <w:r w:rsidRPr="00C56824">
        <w:rPr>
          <w:sz w:val="20"/>
          <w:szCs w:val="20"/>
        </w:rPr>
        <w:br/>
        <w:t>    &lt;xs:element name="country" type="xs:string"/&gt;</w:t>
      </w:r>
      <w:r w:rsidRPr="00C56824">
        <w:rPr>
          <w:sz w:val="20"/>
          <w:szCs w:val="20"/>
        </w:rPr>
        <w:br/>
        <w:t>  &lt;/xs:sequence&gt;</w:t>
      </w:r>
      <w:r w:rsidRPr="00C56824">
        <w:rPr>
          <w:sz w:val="20"/>
          <w:szCs w:val="20"/>
        </w:rPr>
        <w:br/>
        <w:t>&lt;/xs:complexType</w:t>
      </w:r>
    </w:p>
    <w:p w:rsidR="00C56824" w:rsidRDefault="00C56824" w:rsidP="00072552">
      <w:pPr>
        <w:rPr>
          <w:rStyle w:val="tagcolor"/>
          <w:rFonts w:ascii="Consolas" w:hAnsi="Consolas"/>
          <w:color w:val="0000CD"/>
          <w:sz w:val="23"/>
          <w:szCs w:val="23"/>
        </w:rPr>
      </w:pPr>
    </w:p>
    <w:p w:rsidR="00C56824" w:rsidRPr="00C56824" w:rsidRDefault="00C56824" w:rsidP="00C56824">
      <w:pPr>
        <w:pStyle w:val="berschrift2"/>
      </w:pPr>
      <w:bookmarkStart w:id="187" w:name="_Toc31984754"/>
      <w:r w:rsidRPr="00C56824">
        <w:t>Attribute Groups</w:t>
      </w:r>
      <w:bookmarkEnd w:id="187"/>
    </w:p>
    <w:p w:rsidR="00C56824" w:rsidRPr="00C56824" w:rsidRDefault="00C56824" w:rsidP="00C56824">
      <w:pPr>
        <w:pStyle w:val="KeinLeerraum"/>
      </w:pPr>
      <w:r w:rsidRPr="00C56824">
        <w:t>Attribute groups are defined with the attributeGroup declaration, like this:</w:t>
      </w:r>
    </w:p>
    <w:p w:rsidR="00C56824" w:rsidRPr="00C56824" w:rsidRDefault="00C56824" w:rsidP="00C56824">
      <w:pPr>
        <w:pStyle w:val="KeinLeerraum"/>
        <w:shd w:val="clear" w:color="auto" w:fill="D9D9D9" w:themeFill="background1" w:themeFillShade="D9"/>
        <w:rPr>
          <w:sz w:val="20"/>
          <w:szCs w:val="20"/>
        </w:rPr>
      </w:pPr>
      <w:r w:rsidRPr="00C56824">
        <w:rPr>
          <w:sz w:val="20"/>
          <w:szCs w:val="20"/>
        </w:rPr>
        <w:t>&lt;xs:attributeGroup name="personattrgroup"&gt;</w:t>
      </w:r>
      <w:r w:rsidRPr="00C56824">
        <w:rPr>
          <w:sz w:val="20"/>
          <w:szCs w:val="20"/>
        </w:rPr>
        <w:br/>
        <w:t>  &lt;xs:attribute name="firstname" type="xs:string"/&gt;</w:t>
      </w:r>
      <w:r w:rsidRPr="00C56824">
        <w:rPr>
          <w:sz w:val="20"/>
          <w:szCs w:val="20"/>
        </w:rPr>
        <w:br/>
        <w:t>  &lt;xs:attribute name="lastname" type="xs:string"/&gt;</w:t>
      </w:r>
      <w:r w:rsidRPr="00C56824">
        <w:rPr>
          <w:sz w:val="20"/>
          <w:szCs w:val="20"/>
        </w:rPr>
        <w:br/>
        <w:t>  &lt;xs:attribute name="birthday" type="xs:date"/&gt;</w:t>
      </w:r>
      <w:r w:rsidRPr="00C56824">
        <w:rPr>
          <w:sz w:val="20"/>
          <w:szCs w:val="20"/>
        </w:rPr>
        <w:br/>
        <w:t>&lt;/xs:attributeGroup&gt;</w:t>
      </w:r>
    </w:p>
    <w:p w:rsidR="00C56824" w:rsidRDefault="00C56824" w:rsidP="00072552">
      <w:pPr>
        <w:rPr>
          <w:rStyle w:val="tagcolor"/>
          <w:rFonts w:ascii="Consolas" w:hAnsi="Consolas"/>
          <w:color w:val="0000CD"/>
          <w:sz w:val="23"/>
          <w:szCs w:val="23"/>
        </w:rPr>
      </w:pPr>
    </w:p>
    <w:p w:rsidR="00C56824" w:rsidRDefault="00C56824" w:rsidP="00C56824">
      <w:pPr>
        <w:pStyle w:val="berschrift2"/>
      </w:pPr>
      <w:bookmarkStart w:id="188" w:name="_Toc31984755"/>
      <w:r w:rsidRPr="00C56824">
        <w:t>The &lt;any&gt; Element</w:t>
      </w:r>
      <w:bookmarkEnd w:id="188"/>
    </w:p>
    <w:p w:rsidR="00C56824" w:rsidRPr="00C56824" w:rsidRDefault="00C56824" w:rsidP="00C56824">
      <w:r w:rsidRPr="00C56824">
        <w:t>The &lt;any&gt; element enables us to extend the XML document with elements not specified by the schema.</w:t>
      </w:r>
    </w:p>
    <w:p w:rsidR="00C56824" w:rsidRPr="00C56824" w:rsidRDefault="00C56824" w:rsidP="00C56824">
      <w:pPr>
        <w:pStyle w:val="KeinLeerraum"/>
        <w:shd w:val="clear" w:color="auto" w:fill="D9D9D9" w:themeFill="background1" w:themeFillShade="D9"/>
        <w:rPr>
          <w:sz w:val="20"/>
          <w:szCs w:val="20"/>
        </w:rPr>
      </w:pPr>
      <w:r w:rsidRPr="00C56824">
        <w:rPr>
          <w:sz w:val="20"/>
          <w:szCs w:val="20"/>
        </w:rPr>
        <w:t>&lt;xs:element name="person"&gt;</w:t>
      </w:r>
      <w:r w:rsidRPr="00C56824">
        <w:rPr>
          <w:sz w:val="20"/>
          <w:szCs w:val="20"/>
        </w:rPr>
        <w:br/>
        <w:t>  &lt;xs:complexType&gt;</w:t>
      </w:r>
      <w:r w:rsidRPr="00C56824">
        <w:rPr>
          <w:sz w:val="20"/>
          <w:szCs w:val="20"/>
        </w:rPr>
        <w:br/>
        <w:t>    &lt;xs:sequence&gt;</w:t>
      </w:r>
      <w:r w:rsidRPr="00C56824">
        <w:rPr>
          <w:sz w:val="20"/>
          <w:szCs w:val="20"/>
        </w:rPr>
        <w:br/>
        <w:t>      &lt;xs:element name="firstname" type="xs:string"/&gt;</w:t>
      </w:r>
      <w:r w:rsidRPr="00C56824">
        <w:rPr>
          <w:sz w:val="20"/>
          <w:szCs w:val="20"/>
        </w:rPr>
        <w:br/>
        <w:t>      &lt;xs:element name="lastname" type="xs:string"/&gt;</w:t>
      </w:r>
      <w:r w:rsidRPr="00C56824">
        <w:rPr>
          <w:sz w:val="20"/>
          <w:szCs w:val="20"/>
        </w:rPr>
        <w:br/>
        <w:t>      &lt;xs:any minOccurs="0"/&gt;</w:t>
      </w:r>
      <w:r w:rsidRPr="00C56824">
        <w:rPr>
          <w:sz w:val="20"/>
          <w:szCs w:val="20"/>
        </w:rPr>
        <w:br/>
        <w:t>    &lt;/xs:sequence&gt;</w:t>
      </w:r>
      <w:r w:rsidRPr="00C56824">
        <w:rPr>
          <w:sz w:val="20"/>
          <w:szCs w:val="20"/>
        </w:rPr>
        <w:br/>
        <w:t>  &lt;/xs:complexType&gt;</w:t>
      </w:r>
      <w:r w:rsidRPr="00C56824">
        <w:rPr>
          <w:sz w:val="20"/>
          <w:szCs w:val="20"/>
        </w:rPr>
        <w:br/>
        <w:t>&lt;/xs:element&gt;</w:t>
      </w:r>
    </w:p>
    <w:p w:rsidR="00C56824" w:rsidRDefault="00C56824" w:rsidP="00C56824">
      <w:pPr>
        <w:rPr>
          <w:rStyle w:val="tagcolor"/>
          <w:rFonts w:ascii="Consolas" w:hAnsi="Consolas"/>
          <w:color w:val="0000CD"/>
          <w:sz w:val="23"/>
          <w:szCs w:val="23"/>
        </w:rPr>
      </w:pPr>
    </w:p>
    <w:p w:rsidR="00C56824" w:rsidRPr="00C56824" w:rsidRDefault="00C56824" w:rsidP="00C56824">
      <w:pPr>
        <w:pStyle w:val="berschrift2"/>
      </w:pPr>
      <w:bookmarkStart w:id="189" w:name="_Toc31984756"/>
      <w:r w:rsidRPr="00C56824">
        <w:t>&lt;anyAttribute&gt; Element</w:t>
      </w:r>
      <w:bookmarkEnd w:id="189"/>
    </w:p>
    <w:p w:rsidR="00C56824" w:rsidRPr="00C56824" w:rsidRDefault="00C56824" w:rsidP="00C56824">
      <w:pPr>
        <w:pStyle w:val="KeinLeerraum"/>
        <w:shd w:val="clear" w:color="auto" w:fill="D9D9D9" w:themeFill="background1" w:themeFillShade="D9"/>
        <w:rPr>
          <w:sz w:val="20"/>
          <w:szCs w:val="20"/>
        </w:rPr>
      </w:pPr>
      <w:r w:rsidRPr="00C56824">
        <w:rPr>
          <w:sz w:val="20"/>
          <w:szCs w:val="20"/>
        </w:rPr>
        <w:t>&lt;xs:element name="person"&gt;</w:t>
      </w:r>
      <w:r w:rsidRPr="00C56824">
        <w:rPr>
          <w:sz w:val="20"/>
          <w:szCs w:val="20"/>
        </w:rPr>
        <w:br/>
        <w:t>  &lt;xs:complexType&gt;</w:t>
      </w:r>
      <w:r w:rsidRPr="00C56824">
        <w:rPr>
          <w:sz w:val="20"/>
          <w:szCs w:val="20"/>
        </w:rPr>
        <w:br/>
        <w:t>    &lt;xs:sequence&gt;</w:t>
      </w:r>
      <w:r w:rsidRPr="00C56824">
        <w:rPr>
          <w:sz w:val="20"/>
          <w:szCs w:val="20"/>
        </w:rPr>
        <w:br/>
        <w:t>      &lt;xs:element name="firstname" type="xs:string"/&gt;</w:t>
      </w:r>
      <w:r w:rsidRPr="00C56824">
        <w:rPr>
          <w:sz w:val="20"/>
          <w:szCs w:val="20"/>
        </w:rPr>
        <w:br/>
        <w:t>      &lt;xs:element name="lastname" type="xs:string"/&gt;</w:t>
      </w:r>
      <w:r w:rsidRPr="00C56824">
        <w:rPr>
          <w:sz w:val="20"/>
          <w:szCs w:val="20"/>
        </w:rPr>
        <w:br/>
        <w:t>    &lt;/xs:sequence&gt;</w:t>
      </w:r>
      <w:r w:rsidRPr="00C56824">
        <w:rPr>
          <w:sz w:val="20"/>
          <w:szCs w:val="20"/>
        </w:rPr>
        <w:br/>
        <w:t>    &lt;xs:anyAttribute/&gt;</w:t>
      </w:r>
      <w:r w:rsidRPr="00C56824">
        <w:rPr>
          <w:sz w:val="20"/>
          <w:szCs w:val="20"/>
        </w:rPr>
        <w:br/>
        <w:t>  &lt;/xs:complexType&gt;</w:t>
      </w:r>
      <w:r w:rsidRPr="00C56824">
        <w:rPr>
          <w:sz w:val="20"/>
          <w:szCs w:val="20"/>
        </w:rPr>
        <w:br/>
        <w:t>&lt;/xs:element&gt;</w:t>
      </w:r>
    </w:p>
    <w:p w:rsidR="00C56824" w:rsidRPr="00C56824" w:rsidRDefault="00C56824" w:rsidP="00C56824">
      <w:pPr>
        <w:pStyle w:val="KeinLeerraum"/>
      </w:pPr>
    </w:p>
    <w:p w:rsidR="00C56824" w:rsidRPr="00C56824" w:rsidRDefault="00C56824" w:rsidP="00C56824">
      <w:pPr>
        <w:pStyle w:val="KeinLeerraum"/>
        <w:rPr>
          <w:b/>
          <w:bCs/>
        </w:rPr>
      </w:pPr>
      <w:r w:rsidRPr="00C56824">
        <w:rPr>
          <w:b/>
          <w:bCs/>
        </w:rPr>
        <w:t>Example:</w:t>
      </w:r>
    </w:p>
    <w:p w:rsidR="00C56824" w:rsidRPr="00C56824" w:rsidRDefault="00C56824" w:rsidP="00C56824">
      <w:pPr>
        <w:pStyle w:val="KeinLeerraum"/>
        <w:shd w:val="clear" w:color="auto" w:fill="D9D9D9" w:themeFill="background1" w:themeFillShade="D9"/>
        <w:rPr>
          <w:sz w:val="20"/>
          <w:szCs w:val="20"/>
        </w:rPr>
      </w:pPr>
      <w:r w:rsidRPr="00C56824">
        <w:rPr>
          <w:sz w:val="20"/>
          <w:szCs w:val="20"/>
        </w:rPr>
        <w:t>&lt;xs:attribute name="eyecolor"&gt;</w:t>
      </w:r>
      <w:r w:rsidRPr="00C56824">
        <w:rPr>
          <w:sz w:val="20"/>
          <w:szCs w:val="20"/>
        </w:rPr>
        <w:br/>
        <w:t>  &lt;xs:simpleType&gt;</w:t>
      </w:r>
      <w:r w:rsidRPr="00C56824">
        <w:rPr>
          <w:sz w:val="20"/>
          <w:szCs w:val="20"/>
        </w:rPr>
        <w:br/>
        <w:t>    &lt;xs:restriction base="xs:string"&gt;</w:t>
      </w:r>
      <w:r w:rsidRPr="00C56824">
        <w:rPr>
          <w:sz w:val="20"/>
          <w:szCs w:val="20"/>
        </w:rPr>
        <w:br/>
        <w:t>      &lt;xs:pattern value="blue|brown|green|grey"/&gt;</w:t>
      </w:r>
      <w:r w:rsidRPr="00C56824">
        <w:rPr>
          <w:sz w:val="20"/>
          <w:szCs w:val="20"/>
        </w:rPr>
        <w:br/>
        <w:t>    &lt;/xs:restriction&gt;</w:t>
      </w:r>
      <w:r w:rsidRPr="00C56824">
        <w:rPr>
          <w:sz w:val="20"/>
          <w:szCs w:val="20"/>
        </w:rPr>
        <w:br/>
        <w:t>  &lt;/xs:simpleType&gt;</w:t>
      </w:r>
      <w:r w:rsidRPr="00C56824">
        <w:rPr>
          <w:sz w:val="20"/>
          <w:szCs w:val="20"/>
        </w:rPr>
        <w:br/>
        <w:t>&lt;/xs:attribute&gt;</w:t>
      </w:r>
      <w:r w:rsidRPr="00C56824">
        <w:rPr>
          <w:sz w:val="20"/>
          <w:szCs w:val="20"/>
        </w:rPr>
        <w:br/>
      </w:r>
      <w:r w:rsidRPr="00C56824">
        <w:rPr>
          <w:sz w:val="20"/>
          <w:szCs w:val="20"/>
        </w:rPr>
        <w:br/>
        <w:t>&lt;/xs:schema&gt;</w:t>
      </w:r>
    </w:p>
    <w:p w:rsidR="00C56824" w:rsidRPr="00072552" w:rsidRDefault="00C56824" w:rsidP="00072552"/>
    <w:p w:rsidR="00A0463A" w:rsidRDefault="00A0463A" w:rsidP="00A0463A">
      <w:pPr>
        <w:pStyle w:val="berschrift1"/>
        <w:jc w:val="center"/>
      </w:pPr>
      <w:bookmarkStart w:id="190" w:name="_Toc31984757"/>
      <w:r>
        <w:t>XSD Data</w:t>
      </w:r>
      <w:bookmarkEnd w:id="190"/>
    </w:p>
    <w:p w:rsidR="00AA7E9B" w:rsidRPr="00AA7E9B" w:rsidRDefault="00AA7E9B" w:rsidP="00AA7E9B">
      <w:pPr>
        <w:pStyle w:val="berschrift2"/>
      </w:pPr>
      <w:bookmarkStart w:id="191" w:name="_Toc31984758"/>
      <w:r w:rsidRPr="00AA7E9B">
        <w:t>String Data Type</w:t>
      </w:r>
      <w:bookmarkEnd w:id="191"/>
    </w:p>
    <w:p w:rsidR="00AA7E9B" w:rsidRPr="00AA7E9B" w:rsidRDefault="00AA7E9B" w:rsidP="00AA7E9B">
      <w:pPr>
        <w:pStyle w:val="KeinLeerraum"/>
        <w:shd w:val="clear" w:color="auto" w:fill="D9D9D9" w:themeFill="background1" w:themeFillShade="D9"/>
      </w:pPr>
      <w:r w:rsidRPr="00AA7E9B">
        <w:t>&lt;xs:element name="customer" type="xs:string"/&gt;</w:t>
      </w:r>
    </w:p>
    <w:p w:rsidR="00AA7E9B" w:rsidRPr="00AA7E9B" w:rsidRDefault="00AA7E9B" w:rsidP="00CE5CF8">
      <w:pPr>
        <w:pStyle w:val="KeinLeerraum"/>
        <w:numPr>
          <w:ilvl w:val="0"/>
          <w:numId w:val="50"/>
        </w:numPr>
      </w:pPr>
      <w:r w:rsidRPr="00D87A9C">
        <w:rPr>
          <w:b/>
          <w:bCs/>
        </w:rPr>
        <w:t>ID:</w:t>
      </w:r>
      <w:r>
        <w:t xml:space="preserve"> </w:t>
      </w:r>
      <w:r w:rsidRPr="00AA7E9B">
        <w:t>A string that represents the ID attribute in XML (only used with schema attributes)</w:t>
      </w:r>
    </w:p>
    <w:p w:rsidR="00AA7E9B" w:rsidRPr="00AA7E9B" w:rsidRDefault="00AA7E9B" w:rsidP="00CE5CF8">
      <w:pPr>
        <w:pStyle w:val="KeinLeerraum"/>
        <w:numPr>
          <w:ilvl w:val="0"/>
          <w:numId w:val="50"/>
        </w:numPr>
      </w:pPr>
      <w:r w:rsidRPr="00D87A9C">
        <w:rPr>
          <w:b/>
          <w:bCs/>
        </w:rPr>
        <w:t>IDREF:</w:t>
      </w:r>
      <w:r>
        <w:t xml:space="preserve"> </w:t>
      </w:r>
      <w:r w:rsidRPr="00AA7E9B">
        <w:t>A string that represents the IDREF attribute in XML (only used with schema attributes)</w:t>
      </w:r>
      <w:r w:rsidRPr="00AA7E9B">
        <w:tab/>
        <w:t xml:space="preserve"> </w:t>
      </w:r>
    </w:p>
    <w:p w:rsidR="00AA7E9B" w:rsidRPr="00AA7E9B" w:rsidRDefault="00AA7E9B" w:rsidP="00CE5CF8">
      <w:pPr>
        <w:pStyle w:val="KeinLeerraum"/>
        <w:numPr>
          <w:ilvl w:val="0"/>
          <w:numId w:val="50"/>
        </w:numPr>
      </w:pPr>
      <w:r w:rsidRPr="00D87A9C">
        <w:rPr>
          <w:b/>
          <w:bCs/>
        </w:rPr>
        <w:t>Language:</w:t>
      </w:r>
      <w:r>
        <w:t xml:space="preserve"> </w:t>
      </w:r>
      <w:r w:rsidRPr="00AA7E9B">
        <w:t>A string that contains a valid language id</w:t>
      </w:r>
    </w:p>
    <w:p w:rsidR="00AA7E9B" w:rsidRPr="00AA7E9B" w:rsidRDefault="00AA7E9B" w:rsidP="00CE5CF8">
      <w:pPr>
        <w:pStyle w:val="KeinLeerraum"/>
        <w:numPr>
          <w:ilvl w:val="0"/>
          <w:numId w:val="50"/>
        </w:numPr>
      </w:pPr>
      <w:r w:rsidRPr="00D87A9C">
        <w:rPr>
          <w:b/>
          <w:bCs/>
        </w:rPr>
        <w:t>Name:</w:t>
      </w:r>
      <w:r>
        <w:t xml:space="preserve"> </w:t>
      </w:r>
      <w:r w:rsidRPr="00AA7E9B">
        <w:t>A string that contains a valid XML name</w:t>
      </w:r>
    </w:p>
    <w:p w:rsidR="00AA7E9B" w:rsidRPr="00AA7E9B" w:rsidRDefault="00AA7E9B" w:rsidP="00CE5CF8">
      <w:pPr>
        <w:pStyle w:val="KeinLeerraum"/>
        <w:numPr>
          <w:ilvl w:val="0"/>
          <w:numId w:val="50"/>
        </w:numPr>
      </w:pPr>
      <w:r w:rsidRPr="00D87A9C">
        <w:rPr>
          <w:b/>
          <w:bCs/>
        </w:rPr>
        <w:t>NMTOKEN:</w:t>
      </w:r>
      <w:r>
        <w:t xml:space="preserve"> </w:t>
      </w:r>
      <w:r w:rsidRPr="00AA7E9B">
        <w:t>A string that represents the NMTOKEN attribute in XML (only used with schema attributes)</w:t>
      </w:r>
      <w:r w:rsidRPr="00AA7E9B">
        <w:tab/>
        <w:t xml:space="preserve"> </w:t>
      </w:r>
    </w:p>
    <w:p w:rsidR="00AA7E9B" w:rsidRPr="00AA7E9B" w:rsidRDefault="00AA7E9B" w:rsidP="00CE5CF8">
      <w:pPr>
        <w:pStyle w:val="KeinLeerraum"/>
        <w:numPr>
          <w:ilvl w:val="0"/>
          <w:numId w:val="50"/>
        </w:numPr>
      </w:pPr>
      <w:r w:rsidRPr="00D87A9C">
        <w:rPr>
          <w:b/>
          <w:bCs/>
        </w:rPr>
        <w:t>normalizedString:</w:t>
      </w:r>
      <w:r>
        <w:t xml:space="preserve"> </w:t>
      </w:r>
      <w:r w:rsidRPr="00AA7E9B">
        <w:t>A string that does not contain line feeds, carriage returns, or tabs</w:t>
      </w:r>
    </w:p>
    <w:p w:rsidR="00AA7E9B" w:rsidRPr="00AA7E9B" w:rsidRDefault="00AA7E9B" w:rsidP="00CE5CF8">
      <w:pPr>
        <w:pStyle w:val="KeinLeerraum"/>
        <w:numPr>
          <w:ilvl w:val="0"/>
          <w:numId w:val="50"/>
        </w:numPr>
      </w:pPr>
      <w:r w:rsidRPr="00D87A9C">
        <w:rPr>
          <w:b/>
          <w:bCs/>
        </w:rPr>
        <w:t>string:</w:t>
      </w:r>
      <w:r>
        <w:t xml:space="preserve"> </w:t>
      </w:r>
      <w:r w:rsidRPr="00AA7E9B">
        <w:t>A string</w:t>
      </w:r>
    </w:p>
    <w:p w:rsidR="00C44D80" w:rsidRDefault="00AA7E9B" w:rsidP="00CE5CF8">
      <w:pPr>
        <w:pStyle w:val="KeinLeerraum"/>
        <w:numPr>
          <w:ilvl w:val="0"/>
          <w:numId w:val="50"/>
        </w:numPr>
      </w:pPr>
      <w:r w:rsidRPr="00D87A9C">
        <w:rPr>
          <w:b/>
          <w:bCs/>
        </w:rPr>
        <w:t>token:</w:t>
      </w:r>
      <w:r>
        <w:t xml:space="preserve"> </w:t>
      </w:r>
      <w:r w:rsidRPr="00AA7E9B">
        <w:t>A string that does not contain line feeds, carriage returns, tabs, leading or trailing spaces, or multiple spaces</w:t>
      </w:r>
    </w:p>
    <w:p w:rsidR="004732EA" w:rsidRDefault="004732EA" w:rsidP="004732EA">
      <w:pPr>
        <w:pStyle w:val="KeinLeerraum"/>
      </w:pPr>
    </w:p>
    <w:p w:rsidR="004732EA" w:rsidRPr="004732EA" w:rsidRDefault="004732EA" w:rsidP="004732EA">
      <w:pPr>
        <w:pStyle w:val="berschrift2"/>
      </w:pPr>
      <w:bookmarkStart w:id="192" w:name="_Toc31984759"/>
      <w:r w:rsidRPr="004732EA">
        <w:t>Date and Time Data Types</w:t>
      </w:r>
      <w:bookmarkEnd w:id="192"/>
    </w:p>
    <w:p w:rsidR="004732EA" w:rsidRPr="004732EA" w:rsidRDefault="004732EA" w:rsidP="004732EA">
      <w:pPr>
        <w:pStyle w:val="berschrift3"/>
      </w:pPr>
      <w:bookmarkStart w:id="193" w:name="_Toc31984760"/>
      <w:r w:rsidRPr="004732EA">
        <w:t>Date Data Type</w:t>
      </w:r>
      <w:bookmarkEnd w:id="193"/>
    </w:p>
    <w:p w:rsidR="004732EA" w:rsidRPr="004732EA" w:rsidRDefault="004732EA" w:rsidP="004732EA">
      <w:pPr>
        <w:pStyle w:val="KeinLeerraum"/>
        <w:shd w:val="clear" w:color="auto" w:fill="D9D9D9" w:themeFill="background1" w:themeFillShade="D9"/>
      </w:pPr>
      <w:r w:rsidRPr="004732EA">
        <w:t>&lt;xs:element name="start" type="xs:date"/&gt;</w:t>
      </w:r>
    </w:p>
    <w:p w:rsidR="004732EA" w:rsidRDefault="004732EA" w:rsidP="004732EA">
      <w:pPr>
        <w:pStyle w:val="KeinLeerraum"/>
      </w:pPr>
    </w:p>
    <w:p w:rsidR="004732EA" w:rsidRPr="004732EA" w:rsidRDefault="004732EA" w:rsidP="004732EA">
      <w:pPr>
        <w:pStyle w:val="KeinLeerraum"/>
        <w:shd w:val="clear" w:color="auto" w:fill="D9D9D9" w:themeFill="background1" w:themeFillShade="D9"/>
      </w:pPr>
      <w:r w:rsidRPr="004732EA">
        <w:t>&lt;start&gt;2002-09-24&lt;/start&gt;</w:t>
      </w:r>
    </w:p>
    <w:p w:rsidR="004732EA" w:rsidRDefault="004732EA" w:rsidP="004732EA">
      <w:pPr>
        <w:pStyle w:val="KeinLeerraum"/>
      </w:pPr>
    </w:p>
    <w:p w:rsidR="004732EA" w:rsidRPr="004732EA" w:rsidRDefault="004732EA" w:rsidP="004732EA">
      <w:pPr>
        <w:pStyle w:val="KeinLeerraum"/>
      </w:pPr>
    </w:p>
    <w:p w:rsidR="004732EA" w:rsidRPr="004732EA" w:rsidRDefault="004732EA" w:rsidP="004732EA">
      <w:pPr>
        <w:pStyle w:val="berschrift3"/>
      </w:pPr>
      <w:bookmarkStart w:id="194" w:name="_Toc31984761"/>
      <w:r w:rsidRPr="004732EA">
        <w:t>Time Data Type</w:t>
      </w:r>
      <w:bookmarkEnd w:id="194"/>
    </w:p>
    <w:p w:rsidR="004732EA" w:rsidRPr="004732EA" w:rsidRDefault="004732EA" w:rsidP="00CE5CF8">
      <w:pPr>
        <w:pStyle w:val="KeinLeerraum"/>
        <w:numPr>
          <w:ilvl w:val="0"/>
          <w:numId w:val="51"/>
        </w:numPr>
      </w:pPr>
      <w:r w:rsidRPr="004732EA">
        <w:t>hh indicates the hour</w:t>
      </w:r>
    </w:p>
    <w:p w:rsidR="004732EA" w:rsidRPr="004732EA" w:rsidRDefault="004732EA" w:rsidP="00CE5CF8">
      <w:pPr>
        <w:pStyle w:val="KeinLeerraum"/>
        <w:numPr>
          <w:ilvl w:val="0"/>
          <w:numId w:val="51"/>
        </w:numPr>
      </w:pPr>
      <w:r w:rsidRPr="004732EA">
        <w:t>mm indicates the minute</w:t>
      </w:r>
    </w:p>
    <w:p w:rsidR="004732EA" w:rsidRPr="004732EA" w:rsidRDefault="004732EA" w:rsidP="00CE5CF8">
      <w:pPr>
        <w:pStyle w:val="KeinLeerraum"/>
        <w:numPr>
          <w:ilvl w:val="0"/>
          <w:numId w:val="51"/>
        </w:numPr>
      </w:pPr>
      <w:r w:rsidRPr="004732EA">
        <w:t>ss indicates the second</w:t>
      </w:r>
    </w:p>
    <w:p w:rsidR="004732EA" w:rsidRDefault="004732EA" w:rsidP="004732EA">
      <w:pPr>
        <w:pStyle w:val="KeinLeerraum"/>
      </w:pPr>
    </w:p>
    <w:p w:rsidR="004732EA" w:rsidRPr="004732EA" w:rsidRDefault="004732EA" w:rsidP="004732EA">
      <w:pPr>
        <w:pStyle w:val="KeinLeerraum"/>
        <w:shd w:val="clear" w:color="auto" w:fill="D9D9D9" w:themeFill="background1" w:themeFillShade="D9"/>
      </w:pPr>
      <w:r w:rsidRPr="004732EA">
        <w:t>&lt;xs:element name="start" type="xs:time"/&gt;</w:t>
      </w:r>
    </w:p>
    <w:p w:rsidR="004732EA" w:rsidRDefault="004732EA" w:rsidP="004732EA">
      <w:pPr>
        <w:pStyle w:val="KeinLeerraum"/>
      </w:pPr>
    </w:p>
    <w:p w:rsidR="004732EA" w:rsidRPr="004732EA" w:rsidRDefault="004732EA" w:rsidP="004732EA">
      <w:pPr>
        <w:pStyle w:val="KeinLeerraum"/>
        <w:shd w:val="clear" w:color="auto" w:fill="D9D9D9" w:themeFill="background1" w:themeFillShade="D9"/>
      </w:pPr>
      <w:r w:rsidRPr="004732EA">
        <w:t>&lt;start&gt;09:00:00&lt;/start&gt;</w:t>
      </w:r>
    </w:p>
    <w:p w:rsidR="004732EA" w:rsidRDefault="004732EA" w:rsidP="004732EA">
      <w:pPr>
        <w:pStyle w:val="KeinLeerraum"/>
      </w:pPr>
    </w:p>
    <w:p w:rsidR="007A5C94" w:rsidRPr="007A5C94" w:rsidRDefault="007A5C94" w:rsidP="007A5C94">
      <w:pPr>
        <w:pStyle w:val="berschrift2"/>
      </w:pPr>
      <w:bookmarkStart w:id="195" w:name="_Toc31984762"/>
      <w:r w:rsidRPr="007A5C94">
        <w:t>Numeric Data Types</w:t>
      </w:r>
      <w:bookmarkEnd w:id="195"/>
    </w:p>
    <w:p w:rsidR="007A5C94" w:rsidRPr="007A5C94" w:rsidRDefault="007A5C94" w:rsidP="007A5C94">
      <w:pPr>
        <w:pStyle w:val="KeinLeerraum"/>
        <w:shd w:val="clear" w:color="auto" w:fill="D9D9D9" w:themeFill="background1" w:themeFillShade="D9"/>
      </w:pPr>
      <w:r w:rsidRPr="007A5C94">
        <w:t>&lt;xs:element name="prize" type="xs:decimal"/&gt;</w:t>
      </w:r>
    </w:p>
    <w:p w:rsidR="007A5C94" w:rsidRDefault="007A5C94" w:rsidP="007A5C94">
      <w:pPr>
        <w:pStyle w:val="KeinLeerraum"/>
      </w:pPr>
    </w:p>
    <w:p w:rsidR="007A5C94" w:rsidRPr="007A5C94" w:rsidRDefault="007A5C94" w:rsidP="007A5C94">
      <w:pPr>
        <w:pStyle w:val="KeinLeerraum"/>
        <w:shd w:val="clear" w:color="auto" w:fill="D9D9D9" w:themeFill="background1" w:themeFillShade="D9"/>
      </w:pPr>
      <w:r w:rsidRPr="007A5C94">
        <w:t>&lt;prize&gt;999.50&lt;/prize&gt;</w:t>
      </w:r>
    </w:p>
    <w:p w:rsidR="007A5C94" w:rsidRPr="007A5C94" w:rsidRDefault="007A5C94" w:rsidP="007A5C94">
      <w:pPr>
        <w:pStyle w:val="KeinLeerraum"/>
      </w:pPr>
    </w:p>
    <w:p w:rsidR="007A5C94" w:rsidRPr="007A5C94" w:rsidRDefault="007A5C94" w:rsidP="00CE5CF8">
      <w:pPr>
        <w:pStyle w:val="KeinLeerraum"/>
        <w:numPr>
          <w:ilvl w:val="0"/>
          <w:numId w:val="52"/>
        </w:numPr>
      </w:pPr>
      <w:r w:rsidRPr="007A5C94">
        <w:rPr>
          <w:b/>
          <w:bCs/>
        </w:rPr>
        <w:t>Byte:</w:t>
      </w:r>
      <w:r>
        <w:t xml:space="preserve"> </w:t>
      </w:r>
      <w:r w:rsidRPr="007A5C94">
        <w:t>A signed 8-bit integer</w:t>
      </w:r>
    </w:p>
    <w:p w:rsidR="007A5C94" w:rsidRPr="007A5C94" w:rsidRDefault="007A5C94" w:rsidP="00CE5CF8">
      <w:pPr>
        <w:pStyle w:val="KeinLeerraum"/>
        <w:numPr>
          <w:ilvl w:val="0"/>
          <w:numId w:val="52"/>
        </w:numPr>
      </w:pPr>
      <w:r w:rsidRPr="007A5C94">
        <w:rPr>
          <w:b/>
          <w:bCs/>
        </w:rPr>
        <w:t>decimal:</w:t>
      </w:r>
      <w:r>
        <w:t xml:space="preserve"> </w:t>
      </w:r>
      <w:r w:rsidRPr="007A5C94">
        <w:t>A decimal value</w:t>
      </w:r>
    </w:p>
    <w:p w:rsidR="007A5C94" w:rsidRPr="007A5C94" w:rsidRDefault="007A5C94" w:rsidP="00CE5CF8">
      <w:pPr>
        <w:pStyle w:val="KeinLeerraum"/>
        <w:numPr>
          <w:ilvl w:val="0"/>
          <w:numId w:val="52"/>
        </w:numPr>
      </w:pPr>
      <w:r w:rsidRPr="007A5C94">
        <w:rPr>
          <w:b/>
          <w:bCs/>
        </w:rPr>
        <w:t>int:</w:t>
      </w:r>
      <w:r>
        <w:t xml:space="preserve"> </w:t>
      </w:r>
      <w:r w:rsidRPr="007A5C94">
        <w:t>A signed 32-bit integer</w:t>
      </w:r>
    </w:p>
    <w:p w:rsidR="007A5C94" w:rsidRPr="007A5C94" w:rsidRDefault="007A5C94" w:rsidP="00CE5CF8">
      <w:pPr>
        <w:pStyle w:val="KeinLeerraum"/>
        <w:numPr>
          <w:ilvl w:val="0"/>
          <w:numId w:val="52"/>
        </w:numPr>
      </w:pPr>
      <w:r w:rsidRPr="007A5C94">
        <w:rPr>
          <w:b/>
          <w:bCs/>
        </w:rPr>
        <w:t>integer:</w:t>
      </w:r>
      <w:r>
        <w:t xml:space="preserve"> </w:t>
      </w:r>
      <w:r w:rsidRPr="007A5C94">
        <w:t>An integer value</w:t>
      </w:r>
    </w:p>
    <w:p w:rsidR="007A5C94" w:rsidRPr="007A5C94" w:rsidRDefault="007A5C94" w:rsidP="00CE5CF8">
      <w:pPr>
        <w:pStyle w:val="KeinLeerraum"/>
        <w:numPr>
          <w:ilvl w:val="0"/>
          <w:numId w:val="52"/>
        </w:numPr>
      </w:pPr>
      <w:r w:rsidRPr="007A5C94">
        <w:rPr>
          <w:b/>
          <w:bCs/>
        </w:rPr>
        <w:t>long:</w:t>
      </w:r>
      <w:r>
        <w:t xml:space="preserve"> </w:t>
      </w:r>
      <w:r w:rsidRPr="007A5C94">
        <w:t>A signed 64-bit integer</w:t>
      </w:r>
    </w:p>
    <w:p w:rsidR="007A5C94" w:rsidRPr="007A5C94" w:rsidRDefault="007A5C94" w:rsidP="00CE5CF8">
      <w:pPr>
        <w:pStyle w:val="KeinLeerraum"/>
        <w:numPr>
          <w:ilvl w:val="0"/>
          <w:numId w:val="52"/>
        </w:numPr>
      </w:pPr>
      <w:r w:rsidRPr="007A5C94">
        <w:rPr>
          <w:b/>
          <w:bCs/>
        </w:rPr>
        <w:t>negativeInteger:</w:t>
      </w:r>
      <w:r>
        <w:t xml:space="preserve"> </w:t>
      </w:r>
      <w:r w:rsidRPr="007A5C94">
        <w:t>An integer containing only negative values (..,-2,-1)</w:t>
      </w:r>
    </w:p>
    <w:p w:rsidR="007A5C94" w:rsidRPr="007A5C94" w:rsidRDefault="007A5C94" w:rsidP="00CE5CF8">
      <w:pPr>
        <w:pStyle w:val="KeinLeerraum"/>
        <w:numPr>
          <w:ilvl w:val="0"/>
          <w:numId w:val="52"/>
        </w:numPr>
      </w:pPr>
      <w:r w:rsidRPr="007A5C94">
        <w:rPr>
          <w:b/>
          <w:bCs/>
        </w:rPr>
        <w:t>nonNegativeInteger:</w:t>
      </w:r>
      <w:r>
        <w:t xml:space="preserve"> </w:t>
      </w:r>
      <w:r w:rsidRPr="007A5C94">
        <w:t>An integer containing only non-negative values (0,1,2,..)</w:t>
      </w:r>
    </w:p>
    <w:p w:rsidR="007A5C94" w:rsidRPr="007A5C94" w:rsidRDefault="007A5C94" w:rsidP="00CE5CF8">
      <w:pPr>
        <w:pStyle w:val="KeinLeerraum"/>
        <w:numPr>
          <w:ilvl w:val="0"/>
          <w:numId w:val="52"/>
        </w:numPr>
      </w:pPr>
      <w:r w:rsidRPr="007A5C94">
        <w:rPr>
          <w:b/>
          <w:bCs/>
        </w:rPr>
        <w:t>nonPositiveInteger:</w:t>
      </w:r>
      <w:r>
        <w:t xml:space="preserve"> </w:t>
      </w:r>
      <w:r w:rsidRPr="007A5C94">
        <w:t>An integer containing only non-positive values (..,-2,-1,0)</w:t>
      </w:r>
    </w:p>
    <w:p w:rsidR="007A5C94" w:rsidRPr="007A5C94" w:rsidRDefault="007A5C94" w:rsidP="00CE5CF8">
      <w:pPr>
        <w:pStyle w:val="KeinLeerraum"/>
        <w:numPr>
          <w:ilvl w:val="0"/>
          <w:numId w:val="52"/>
        </w:numPr>
      </w:pPr>
      <w:r w:rsidRPr="007A5C94">
        <w:rPr>
          <w:b/>
          <w:bCs/>
        </w:rPr>
        <w:t>positiveInteger:</w:t>
      </w:r>
      <w:r>
        <w:t xml:space="preserve"> </w:t>
      </w:r>
      <w:r w:rsidRPr="007A5C94">
        <w:t>An integer containing only positive values (1,2,..)</w:t>
      </w:r>
    </w:p>
    <w:p w:rsidR="007A5C94" w:rsidRPr="007A5C94" w:rsidRDefault="007A5C94" w:rsidP="00CE5CF8">
      <w:pPr>
        <w:pStyle w:val="KeinLeerraum"/>
        <w:numPr>
          <w:ilvl w:val="0"/>
          <w:numId w:val="52"/>
        </w:numPr>
      </w:pPr>
      <w:r w:rsidRPr="007A5C94">
        <w:rPr>
          <w:b/>
          <w:bCs/>
        </w:rPr>
        <w:t>short:</w:t>
      </w:r>
      <w:r>
        <w:t xml:space="preserve"> </w:t>
      </w:r>
      <w:r w:rsidRPr="007A5C94">
        <w:t>A signed 16-bit integer</w:t>
      </w:r>
    </w:p>
    <w:p w:rsidR="007A5C94" w:rsidRPr="007A5C94" w:rsidRDefault="007A5C94" w:rsidP="00CE5CF8">
      <w:pPr>
        <w:pStyle w:val="KeinLeerraum"/>
        <w:numPr>
          <w:ilvl w:val="0"/>
          <w:numId w:val="52"/>
        </w:numPr>
      </w:pPr>
      <w:r w:rsidRPr="007A5C94">
        <w:rPr>
          <w:b/>
          <w:bCs/>
        </w:rPr>
        <w:t>unsignedLong:</w:t>
      </w:r>
      <w:r>
        <w:t xml:space="preserve"> </w:t>
      </w:r>
      <w:r w:rsidRPr="007A5C94">
        <w:t>An unsigned 64-bit integer</w:t>
      </w:r>
    </w:p>
    <w:p w:rsidR="007A5C94" w:rsidRPr="007A5C94" w:rsidRDefault="007A5C94" w:rsidP="00CE5CF8">
      <w:pPr>
        <w:pStyle w:val="KeinLeerraum"/>
        <w:numPr>
          <w:ilvl w:val="0"/>
          <w:numId w:val="52"/>
        </w:numPr>
      </w:pPr>
      <w:r w:rsidRPr="007A5C94">
        <w:rPr>
          <w:b/>
          <w:bCs/>
        </w:rPr>
        <w:t>unsignedInt:</w:t>
      </w:r>
      <w:r>
        <w:t xml:space="preserve"> </w:t>
      </w:r>
      <w:r w:rsidRPr="007A5C94">
        <w:t>An unsigned 32-bit integer</w:t>
      </w:r>
    </w:p>
    <w:p w:rsidR="007A5C94" w:rsidRPr="007A5C94" w:rsidRDefault="007A5C94" w:rsidP="00CE5CF8">
      <w:pPr>
        <w:pStyle w:val="KeinLeerraum"/>
        <w:numPr>
          <w:ilvl w:val="0"/>
          <w:numId w:val="52"/>
        </w:numPr>
      </w:pPr>
      <w:r w:rsidRPr="007A5C94">
        <w:rPr>
          <w:b/>
          <w:bCs/>
        </w:rPr>
        <w:t>unsignedShort:</w:t>
      </w:r>
      <w:r>
        <w:t xml:space="preserve"> </w:t>
      </w:r>
      <w:r w:rsidRPr="007A5C94">
        <w:t>An unsigned 16-bit integer</w:t>
      </w:r>
    </w:p>
    <w:p w:rsidR="00E2176C" w:rsidRDefault="007A5C94" w:rsidP="00CE5CF8">
      <w:pPr>
        <w:pStyle w:val="KeinLeerraum"/>
        <w:numPr>
          <w:ilvl w:val="0"/>
          <w:numId w:val="52"/>
        </w:numPr>
      </w:pPr>
      <w:r w:rsidRPr="007A5C94">
        <w:rPr>
          <w:b/>
          <w:bCs/>
        </w:rPr>
        <w:t>unsignedByte:</w:t>
      </w:r>
      <w:r>
        <w:t xml:space="preserve"> </w:t>
      </w:r>
      <w:r w:rsidRPr="007A5C94">
        <w:t>An unsigned 8-bit integer</w:t>
      </w:r>
    </w:p>
    <w:p w:rsidR="00E2176C" w:rsidRDefault="00E2176C" w:rsidP="00E2176C">
      <w:pPr>
        <w:pStyle w:val="berschrift1"/>
        <w:jc w:val="center"/>
      </w:pPr>
      <w:bookmarkStart w:id="196" w:name="_Toc31984763"/>
      <w:r>
        <w:t>RDF</w:t>
      </w:r>
      <w:bookmarkEnd w:id="196"/>
    </w:p>
    <w:p w:rsidR="00C35D93" w:rsidRDefault="00C35D93" w:rsidP="00C35D93"/>
    <w:p w:rsidR="00C35D93" w:rsidRPr="00C35D93" w:rsidRDefault="00C35D93" w:rsidP="00C35D93">
      <w:pPr>
        <w:pStyle w:val="KeinLeerraum"/>
        <w:rPr>
          <w:b/>
          <w:bCs/>
        </w:rPr>
      </w:pPr>
      <w:r w:rsidRPr="00C35D93">
        <w:rPr>
          <w:b/>
          <w:bCs/>
        </w:rPr>
        <w:t>What is RDF?</w:t>
      </w:r>
    </w:p>
    <w:p w:rsidR="00C35D93" w:rsidRPr="00C35D93" w:rsidRDefault="00C35D93" w:rsidP="00CE5CF8">
      <w:pPr>
        <w:pStyle w:val="KeinLeerraum"/>
        <w:numPr>
          <w:ilvl w:val="0"/>
          <w:numId w:val="53"/>
        </w:numPr>
      </w:pPr>
      <w:r w:rsidRPr="00C35D93">
        <w:t>RDF stands for Resource Description Framework</w:t>
      </w:r>
    </w:p>
    <w:p w:rsidR="00C35D93" w:rsidRPr="00C35D93" w:rsidRDefault="00C35D93" w:rsidP="00CE5CF8">
      <w:pPr>
        <w:pStyle w:val="KeinLeerraum"/>
        <w:numPr>
          <w:ilvl w:val="0"/>
          <w:numId w:val="53"/>
        </w:numPr>
      </w:pPr>
      <w:r w:rsidRPr="00C35D93">
        <w:t>RDF is a framework for describing resources on the web</w:t>
      </w:r>
    </w:p>
    <w:p w:rsidR="00C35D93" w:rsidRPr="00C35D93" w:rsidRDefault="00C35D93" w:rsidP="00CE5CF8">
      <w:pPr>
        <w:pStyle w:val="KeinLeerraum"/>
        <w:numPr>
          <w:ilvl w:val="0"/>
          <w:numId w:val="53"/>
        </w:numPr>
      </w:pPr>
      <w:r w:rsidRPr="00C35D93">
        <w:t>RDF is designed to be read and understood by computers</w:t>
      </w:r>
    </w:p>
    <w:p w:rsidR="00C35D93" w:rsidRPr="00C35D93" w:rsidRDefault="00C35D93" w:rsidP="00CE5CF8">
      <w:pPr>
        <w:pStyle w:val="KeinLeerraum"/>
        <w:numPr>
          <w:ilvl w:val="0"/>
          <w:numId w:val="53"/>
        </w:numPr>
      </w:pPr>
      <w:r w:rsidRPr="00C35D93">
        <w:t>RDF is not designed for being displayed to people</w:t>
      </w:r>
    </w:p>
    <w:p w:rsidR="00C35D93" w:rsidRPr="00C35D93" w:rsidRDefault="00C35D93" w:rsidP="00CE5CF8">
      <w:pPr>
        <w:pStyle w:val="KeinLeerraum"/>
        <w:numPr>
          <w:ilvl w:val="0"/>
          <w:numId w:val="53"/>
        </w:numPr>
      </w:pPr>
      <w:r w:rsidRPr="00C35D93">
        <w:t>RDF is written in XML</w:t>
      </w:r>
    </w:p>
    <w:p w:rsidR="00C35D93" w:rsidRPr="00C35D93" w:rsidRDefault="00C35D93" w:rsidP="00CE5CF8">
      <w:pPr>
        <w:pStyle w:val="KeinLeerraum"/>
        <w:numPr>
          <w:ilvl w:val="0"/>
          <w:numId w:val="53"/>
        </w:numPr>
      </w:pPr>
      <w:r w:rsidRPr="00C35D93">
        <w:t>RDF is a part of the W3C's Semantic Web Activity</w:t>
      </w:r>
    </w:p>
    <w:p w:rsidR="00C35D93" w:rsidRPr="00C35D93" w:rsidRDefault="00C35D93" w:rsidP="00CE5CF8">
      <w:pPr>
        <w:pStyle w:val="KeinLeerraum"/>
        <w:numPr>
          <w:ilvl w:val="0"/>
          <w:numId w:val="53"/>
        </w:numPr>
      </w:pPr>
      <w:r w:rsidRPr="00C35D93">
        <w:t>RDF is a W3C Recommendation from 10. February 2004</w:t>
      </w:r>
    </w:p>
    <w:p w:rsidR="00C35D93" w:rsidRPr="00C35D93" w:rsidRDefault="00C35D93" w:rsidP="00C35D93"/>
    <w:p w:rsidR="00C35D93" w:rsidRPr="00C35D93" w:rsidRDefault="00C35D93" w:rsidP="00C35D93">
      <w:pPr>
        <w:pStyle w:val="berschrift2"/>
      </w:pPr>
      <w:bookmarkStart w:id="197" w:name="_Toc31984764"/>
      <w:r w:rsidRPr="00C35D93">
        <w:t>RDF Document Example</w:t>
      </w:r>
      <w:bookmarkEnd w:id="197"/>
    </w:p>
    <w:p w:rsidR="00D0683B" w:rsidRDefault="00C35D93" w:rsidP="00C35D93">
      <w:pPr>
        <w:pStyle w:val="KeinLeerraum"/>
        <w:shd w:val="clear" w:color="auto" w:fill="D9D9D9" w:themeFill="background1" w:themeFillShade="D9"/>
        <w:rPr>
          <w:sz w:val="20"/>
          <w:szCs w:val="20"/>
        </w:rPr>
      </w:pPr>
      <w:r w:rsidRPr="00C35D93">
        <w:rPr>
          <w:sz w:val="20"/>
          <w:szCs w:val="20"/>
        </w:rPr>
        <w:t>&lt;?xml version="1.0"?&gt;</w:t>
      </w:r>
      <w:r w:rsidRPr="00C35D93">
        <w:rPr>
          <w:sz w:val="20"/>
          <w:szCs w:val="20"/>
        </w:rPr>
        <w:br/>
      </w:r>
      <w:r w:rsidRPr="00C35D93">
        <w:rPr>
          <w:sz w:val="20"/>
          <w:szCs w:val="20"/>
        </w:rPr>
        <w:br/>
        <w:t>&lt;rdf:RDF</w:t>
      </w:r>
      <w:r w:rsidRPr="00C35D93">
        <w:rPr>
          <w:sz w:val="20"/>
          <w:szCs w:val="20"/>
        </w:rPr>
        <w:br/>
        <w:t>xmlns:rdf="http://www.w3.org/1999/02/22-rdf-syntax-ns#"</w:t>
      </w:r>
      <w:r w:rsidRPr="00C35D93">
        <w:rPr>
          <w:sz w:val="20"/>
          <w:szCs w:val="20"/>
        </w:rPr>
        <w:br/>
        <w:t>xmlns:si="https://www.w3schools.com/rdf/"&gt;</w:t>
      </w:r>
      <w:r w:rsidRPr="00C35D93">
        <w:rPr>
          <w:sz w:val="20"/>
          <w:szCs w:val="20"/>
        </w:rPr>
        <w:br/>
      </w:r>
      <w:r w:rsidRPr="00C35D93">
        <w:rPr>
          <w:sz w:val="20"/>
          <w:szCs w:val="20"/>
        </w:rPr>
        <w:br/>
        <w:t>&lt;rdf:Description rdf:about="https://www.w3schools.com"&gt;</w:t>
      </w:r>
      <w:r w:rsidRPr="00C35D93">
        <w:rPr>
          <w:sz w:val="20"/>
          <w:szCs w:val="20"/>
        </w:rPr>
        <w:br/>
        <w:t>  &lt;si:title&gt;W3Schools&lt;/si:title&gt;</w:t>
      </w:r>
      <w:r w:rsidRPr="00C35D93">
        <w:rPr>
          <w:sz w:val="20"/>
          <w:szCs w:val="20"/>
        </w:rPr>
        <w:br/>
        <w:t>  &lt;si:author&gt;Jan Egil Refsnes&lt;/si:author&gt;</w:t>
      </w:r>
      <w:r w:rsidRPr="00C35D93">
        <w:rPr>
          <w:sz w:val="20"/>
          <w:szCs w:val="20"/>
        </w:rPr>
        <w:br/>
        <w:t>&lt;/rdf:Description&gt;</w:t>
      </w:r>
      <w:r w:rsidRPr="00C35D93">
        <w:rPr>
          <w:sz w:val="20"/>
          <w:szCs w:val="20"/>
        </w:rPr>
        <w:br/>
      </w:r>
      <w:r w:rsidRPr="00C35D93">
        <w:rPr>
          <w:sz w:val="20"/>
          <w:szCs w:val="20"/>
        </w:rPr>
        <w:br/>
        <w:t>&lt;/rdf:RDF&gt;</w:t>
      </w:r>
    </w:p>
    <w:p w:rsidR="00C35D93" w:rsidRDefault="00C35D93" w:rsidP="00C35D93"/>
    <w:p w:rsidR="00F96BB9" w:rsidRPr="00F96BB9" w:rsidRDefault="00F96BB9" w:rsidP="00F96BB9">
      <w:pPr>
        <w:pStyle w:val="berschrift2"/>
      </w:pPr>
      <w:bookmarkStart w:id="198" w:name="_Toc31984765"/>
      <w:r w:rsidRPr="00F96BB9">
        <w:t>RDF Elements</w:t>
      </w:r>
      <w:bookmarkEnd w:id="198"/>
    </w:p>
    <w:p w:rsidR="00F96BB9" w:rsidRPr="00F96BB9" w:rsidRDefault="00F96BB9" w:rsidP="00F96BB9">
      <w:pPr>
        <w:pStyle w:val="KeinLeerraum"/>
      </w:pPr>
      <w:r w:rsidRPr="00F96BB9">
        <w:t>The main elements of RDF are the root element, &lt;RDF&gt;, and the &lt;Description&gt; element, which identifies a resource.</w:t>
      </w:r>
    </w:p>
    <w:p w:rsidR="00C35D93" w:rsidRPr="00F96BB9" w:rsidRDefault="00C35D93" w:rsidP="00F96BB9">
      <w:pPr>
        <w:pStyle w:val="KeinLeerraum"/>
      </w:pPr>
    </w:p>
    <w:p w:rsidR="00F96BB9" w:rsidRPr="00F96BB9" w:rsidRDefault="00F96BB9" w:rsidP="00F96BB9">
      <w:pPr>
        <w:pStyle w:val="berschrift3"/>
      </w:pPr>
      <w:bookmarkStart w:id="199" w:name="_Toc31984766"/>
      <w:r w:rsidRPr="00F96BB9">
        <w:t>The &lt;rdf:RDF&gt; Element</w:t>
      </w:r>
      <w:bookmarkEnd w:id="199"/>
    </w:p>
    <w:p w:rsidR="00F96BB9" w:rsidRDefault="00F96BB9" w:rsidP="00F96BB9">
      <w:pPr>
        <w:pStyle w:val="KeinLeerraum"/>
      </w:pPr>
      <w:r w:rsidRPr="00F96BB9">
        <w:rPr>
          <w:b/>
          <w:bCs/>
        </w:rPr>
        <w:t>&lt;rdf:RDF&gt;</w:t>
      </w:r>
      <w:r w:rsidRPr="00F96BB9">
        <w:t xml:space="preserve"> is the root element of an RDF document. It defines the XML document to be an RDF document. It also contains a reference to the RDF namespace:</w:t>
      </w:r>
    </w:p>
    <w:p w:rsidR="00F96BB9" w:rsidRPr="00F96BB9" w:rsidRDefault="00F96BB9" w:rsidP="00F96BB9">
      <w:pPr>
        <w:pStyle w:val="KeinLeerraum"/>
      </w:pPr>
    </w:p>
    <w:p w:rsidR="00F96BB9" w:rsidRPr="00F96BB9" w:rsidRDefault="00F96BB9" w:rsidP="00CE5CF8">
      <w:pPr>
        <w:pStyle w:val="KeinLeerraum"/>
        <w:numPr>
          <w:ilvl w:val="0"/>
          <w:numId w:val="54"/>
        </w:numPr>
      </w:pPr>
      <w:r w:rsidRPr="00F96BB9">
        <w:t>The &lt;rdf:Description&gt; Element</w:t>
      </w:r>
    </w:p>
    <w:p w:rsidR="00F96BB9" w:rsidRPr="00F96BB9" w:rsidRDefault="00F96BB9" w:rsidP="00CE5CF8">
      <w:pPr>
        <w:pStyle w:val="KeinLeerraum"/>
        <w:numPr>
          <w:ilvl w:val="0"/>
          <w:numId w:val="54"/>
        </w:numPr>
      </w:pPr>
      <w:r w:rsidRPr="00F96BB9">
        <w:t>The &lt;rdf:Description&gt; element identifies a resource with the about attribute.</w:t>
      </w:r>
    </w:p>
    <w:p w:rsidR="00F96BB9" w:rsidRPr="00F96BB9" w:rsidRDefault="00F96BB9" w:rsidP="00CE5CF8">
      <w:pPr>
        <w:pStyle w:val="KeinLeerraum"/>
        <w:numPr>
          <w:ilvl w:val="0"/>
          <w:numId w:val="54"/>
        </w:numPr>
      </w:pPr>
      <w:r w:rsidRPr="00F96BB9">
        <w:t>The &lt;rdf:Description&gt; element contains elements that describe the resource:</w:t>
      </w:r>
    </w:p>
    <w:p w:rsidR="00F96BB9" w:rsidRPr="00F96BB9" w:rsidRDefault="00F96BB9" w:rsidP="00F96BB9">
      <w:pPr>
        <w:pStyle w:val="KeinLeerraum"/>
      </w:pPr>
    </w:p>
    <w:p w:rsidR="00F96BB9" w:rsidRPr="00F96BB9" w:rsidRDefault="00F96BB9" w:rsidP="00F96BB9">
      <w:pPr>
        <w:pStyle w:val="berschrift2"/>
      </w:pPr>
      <w:bookmarkStart w:id="200" w:name="_Toc31984767"/>
      <w:r w:rsidRPr="00F96BB9">
        <w:t>Properties as Resources</w:t>
      </w:r>
      <w:bookmarkEnd w:id="200"/>
    </w:p>
    <w:p w:rsidR="00F96BB9" w:rsidRPr="00F96BB9" w:rsidRDefault="00F96BB9" w:rsidP="00F96BB9">
      <w:pPr>
        <w:pStyle w:val="KeinLeerraum"/>
      </w:pPr>
      <w:r w:rsidRPr="00F96BB9">
        <w:t>The property elements can also be defined as resources:</w:t>
      </w:r>
    </w:p>
    <w:p w:rsidR="00F96BB9" w:rsidRPr="00F96BB9" w:rsidRDefault="00F96BB9" w:rsidP="00F96BB9">
      <w:pPr>
        <w:pStyle w:val="KeinLeerraum"/>
      </w:pPr>
      <w:r w:rsidRPr="00F96BB9">
        <w:t>Example:</w:t>
      </w:r>
    </w:p>
    <w:p w:rsidR="00F96BB9" w:rsidRPr="00F96BB9" w:rsidRDefault="00F96BB9" w:rsidP="00F96BB9">
      <w:pPr>
        <w:pStyle w:val="KeinLeerraum"/>
        <w:shd w:val="clear" w:color="auto" w:fill="D9D9D9" w:themeFill="background1" w:themeFillShade="D9"/>
      </w:pPr>
      <w:r w:rsidRPr="00F96BB9">
        <w:t>&lt;?xml version="1.0"?&gt;</w:t>
      </w:r>
      <w:r w:rsidRPr="00F96BB9">
        <w:br/>
      </w:r>
      <w:r w:rsidRPr="00F96BB9">
        <w:br/>
        <w:t>&lt;rdf:RDF</w:t>
      </w:r>
      <w:r w:rsidRPr="00F96BB9">
        <w:br/>
        <w:t>xmlns:rdf="http://www.w3.org/1999/02/22-rdf-syntax-ns#"</w:t>
      </w:r>
      <w:r w:rsidRPr="00F96BB9">
        <w:br/>
        <w:t>xmlns:cd="http://www.recshop.fake/cd#"&gt;</w:t>
      </w:r>
      <w:r w:rsidRPr="00F96BB9">
        <w:br/>
      </w:r>
      <w:r w:rsidRPr="00F96BB9">
        <w:br/>
        <w:t>&lt;rdf:Description</w:t>
      </w:r>
      <w:r w:rsidRPr="00F96BB9">
        <w:br/>
        <w:t>rdf:about="http://www.recshop.fake/cd/Empire Burlesque"&gt;</w:t>
      </w:r>
      <w:r w:rsidRPr="00F96BB9">
        <w:br/>
        <w:t>  &lt;cd:artist rdf:resource="http://www.recshop.fake/cd/dylan" /&gt;</w:t>
      </w:r>
      <w:r w:rsidRPr="00F96BB9">
        <w:br/>
        <w:t>  ...</w:t>
      </w:r>
      <w:r w:rsidRPr="00F96BB9">
        <w:br/>
        <w:t>  ...</w:t>
      </w:r>
      <w:r w:rsidRPr="00F96BB9">
        <w:br/>
        <w:t>&lt;/rdf:Description&gt;</w:t>
      </w:r>
      <w:r w:rsidRPr="00F96BB9">
        <w:br/>
      </w:r>
      <w:r w:rsidRPr="00F96BB9">
        <w:br/>
        <w:t>&lt;/rdf:RDF&gt;</w:t>
      </w:r>
    </w:p>
    <w:p w:rsidR="00F96BB9" w:rsidRPr="00F96BB9" w:rsidRDefault="00F96BB9" w:rsidP="00F96BB9">
      <w:pPr>
        <w:pStyle w:val="KeinLeerraum"/>
      </w:pPr>
    </w:p>
    <w:p w:rsidR="00F96BB9" w:rsidRPr="00F96BB9" w:rsidRDefault="00F96BB9" w:rsidP="00F96BB9">
      <w:pPr>
        <w:pStyle w:val="KeinLeerraum"/>
      </w:pPr>
      <w:r w:rsidRPr="00F96BB9">
        <w:t>RDF Containers</w:t>
      </w:r>
    </w:p>
    <w:p w:rsidR="00F96BB9" w:rsidRPr="00F96BB9" w:rsidRDefault="00F96BB9" w:rsidP="00F96BB9">
      <w:pPr>
        <w:pStyle w:val="KeinLeerraum"/>
      </w:pPr>
      <w:r w:rsidRPr="00F96BB9">
        <w:t>RDF containers are used to describe group of things.</w:t>
      </w:r>
    </w:p>
    <w:p w:rsidR="00F96BB9" w:rsidRPr="00F96BB9" w:rsidRDefault="00F96BB9" w:rsidP="00F96BB9">
      <w:pPr>
        <w:pStyle w:val="KeinLeerraum"/>
      </w:pPr>
      <w:r w:rsidRPr="00F96BB9">
        <w:t>The following RDF elements are used to describe groups: &lt;Bag&gt;, &lt;Seq&gt;, and &lt;Alt&gt;.</w:t>
      </w:r>
    </w:p>
    <w:p w:rsidR="00F96BB9" w:rsidRPr="00F96BB9" w:rsidRDefault="00F96BB9" w:rsidP="00F96BB9">
      <w:pPr>
        <w:pStyle w:val="KeinLeerraum"/>
      </w:pPr>
    </w:p>
    <w:p w:rsidR="00F96BB9" w:rsidRPr="00F96BB9" w:rsidRDefault="00F96BB9" w:rsidP="00F96BB9">
      <w:pPr>
        <w:pStyle w:val="berschrift2"/>
      </w:pPr>
      <w:bookmarkStart w:id="201" w:name="_Toc31984768"/>
      <w:r w:rsidRPr="00F96BB9">
        <w:t>The &lt;rdf:Bag&gt; Element</w:t>
      </w:r>
      <w:bookmarkEnd w:id="201"/>
    </w:p>
    <w:p w:rsidR="00F96BB9" w:rsidRPr="00F96BB9" w:rsidRDefault="00F96BB9" w:rsidP="00F96BB9">
      <w:pPr>
        <w:pStyle w:val="KeinLeerraum"/>
      </w:pPr>
      <w:r w:rsidRPr="00F96BB9">
        <w:t>The &lt;rdf:Bag&gt; element is used to describe a list of values that do not have to be in a specific order.</w:t>
      </w:r>
    </w:p>
    <w:p w:rsidR="00F96BB9" w:rsidRPr="00F96BB9" w:rsidRDefault="00F96BB9" w:rsidP="00F96BB9">
      <w:pPr>
        <w:pStyle w:val="KeinLeerraum"/>
      </w:pPr>
      <w:r w:rsidRPr="00F96BB9">
        <w:t>The &lt;rdf:Bag&gt; element may contain duplicate values.</w:t>
      </w:r>
    </w:p>
    <w:p w:rsidR="00F96BB9" w:rsidRPr="00F96BB9" w:rsidRDefault="00F96BB9" w:rsidP="00F96BB9">
      <w:pPr>
        <w:pStyle w:val="KeinLeerraum"/>
      </w:pPr>
    </w:p>
    <w:p w:rsidR="00F96BB9" w:rsidRPr="00F96BB9" w:rsidRDefault="00F96BB9" w:rsidP="00F96BB9">
      <w:pPr>
        <w:pStyle w:val="KeinLeerraum"/>
      </w:pPr>
    </w:p>
    <w:p w:rsidR="00F96BB9" w:rsidRPr="00F96BB9" w:rsidRDefault="00F96BB9" w:rsidP="00F96BB9">
      <w:pPr>
        <w:pStyle w:val="KeinLeerraum"/>
        <w:rPr>
          <w:b/>
          <w:bCs/>
        </w:rPr>
      </w:pPr>
      <w:r w:rsidRPr="00F96BB9">
        <w:rPr>
          <w:b/>
          <w:bCs/>
        </w:rPr>
        <w:t>Example:</w:t>
      </w:r>
    </w:p>
    <w:p w:rsidR="00F96BB9" w:rsidRPr="00F96BB9" w:rsidRDefault="00F96BB9" w:rsidP="00F96BB9">
      <w:pPr>
        <w:pStyle w:val="KeinLeerraum"/>
        <w:shd w:val="clear" w:color="auto" w:fill="D9D9D9" w:themeFill="background1" w:themeFillShade="D9"/>
      </w:pPr>
      <w:r w:rsidRPr="00F96BB9">
        <w:t>&lt;?xml version="1.0"?&gt;</w:t>
      </w:r>
      <w:r w:rsidRPr="00F96BB9">
        <w:br/>
      </w:r>
      <w:r w:rsidRPr="00F96BB9">
        <w:br/>
        <w:t>&lt;rdf:RDF</w:t>
      </w:r>
      <w:r w:rsidRPr="00F96BB9">
        <w:br/>
        <w:t>xmlns:rdf="http://www.w3.org/1999/02/22-rdf-syntax-ns#"</w:t>
      </w:r>
      <w:r w:rsidRPr="00F96BB9">
        <w:br/>
        <w:t>xmlns:cd="http://www.recshop.fake/cd#"&gt;</w:t>
      </w:r>
      <w:r w:rsidRPr="00F96BB9">
        <w:br/>
      </w:r>
      <w:r w:rsidRPr="00F96BB9">
        <w:br/>
        <w:t>&lt;rdf:Description</w:t>
      </w:r>
      <w:r w:rsidRPr="00F96BB9">
        <w:br/>
        <w:t>rdf:about="http://www.recshop.fake/cd/Beatles"&gt;</w:t>
      </w:r>
      <w:r w:rsidRPr="00F96BB9">
        <w:br/>
        <w:t>  &lt;cd:artist&gt;</w:t>
      </w:r>
      <w:r w:rsidRPr="00F96BB9">
        <w:br/>
        <w:t>    &lt;rdf:Bag&gt;</w:t>
      </w:r>
      <w:r w:rsidRPr="00F96BB9">
        <w:br/>
        <w:t>      &lt;rdf:li&gt;John&lt;/rdf:li&gt;</w:t>
      </w:r>
      <w:r w:rsidRPr="00F96BB9">
        <w:br/>
        <w:t>      &lt;rdf:li&gt;Paul&lt;/rdf:li&gt;</w:t>
      </w:r>
      <w:r w:rsidRPr="00F96BB9">
        <w:br/>
        <w:t>      &lt;rdf:li&gt;George&lt;/rdf:li&gt;</w:t>
      </w:r>
      <w:r w:rsidRPr="00F96BB9">
        <w:br/>
        <w:t>      &lt;rdf:li&gt;Ringo&lt;/rdf:li&gt;</w:t>
      </w:r>
      <w:r w:rsidRPr="00F96BB9">
        <w:br/>
        <w:t>    &lt;/rdf:Bag&gt;</w:t>
      </w:r>
      <w:r w:rsidRPr="00F96BB9">
        <w:br/>
        <w:t>  &lt;/cd:artist&gt;</w:t>
      </w:r>
      <w:r w:rsidRPr="00F96BB9">
        <w:br/>
        <w:t>&lt;/rdf:Description&gt;</w:t>
      </w:r>
      <w:r w:rsidRPr="00F96BB9">
        <w:br/>
      </w:r>
      <w:r w:rsidRPr="00F96BB9">
        <w:br/>
        <w:t>&lt;/rdf:RDF&gt;</w:t>
      </w:r>
    </w:p>
    <w:p w:rsidR="00F96BB9" w:rsidRPr="00F96BB9" w:rsidRDefault="00F96BB9" w:rsidP="00F96BB9">
      <w:pPr>
        <w:pStyle w:val="KeinLeerraum"/>
      </w:pPr>
    </w:p>
    <w:p w:rsidR="00F96BB9" w:rsidRPr="00F96BB9" w:rsidRDefault="00F96BB9" w:rsidP="00F96BB9">
      <w:pPr>
        <w:pStyle w:val="berschrift2"/>
      </w:pPr>
      <w:bookmarkStart w:id="202" w:name="_Toc31984769"/>
      <w:r w:rsidRPr="00F96BB9">
        <w:t>The &lt;rdf:Seq&gt; Element</w:t>
      </w:r>
      <w:bookmarkEnd w:id="202"/>
    </w:p>
    <w:p w:rsidR="00F96BB9" w:rsidRPr="00F96BB9" w:rsidRDefault="00F96BB9" w:rsidP="00F96BB9">
      <w:pPr>
        <w:pStyle w:val="KeinLeerraum"/>
      </w:pPr>
      <w:r w:rsidRPr="00F96BB9">
        <w:t>The &lt;rdf:Seq&gt; element is used to describe an ordered list of values (For example, in alphabetical order).</w:t>
      </w:r>
    </w:p>
    <w:p w:rsidR="00F96BB9" w:rsidRPr="00F96BB9" w:rsidRDefault="00F96BB9" w:rsidP="00F96BB9">
      <w:pPr>
        <w:pStyle w:val="KeinLeerraum"/>
      </w:pPr>
      <w:r w:rsidRPr="00F96BB9">
        <w:t>The &lt;rdf:Seq&gt; element may contain duplicate values.</w:t>
      </w:r>
    </w:p>
    <w:p w:rsidR="00F96BB9" w:rsidRPr="00F96BB9" w:rsidRDefault="00F96BB9" w:rsidP="00F96BB9">
      <w:pPr>
        <w:pStyle w:val="KeinLeerraum"/>
        <w:rPr>
          <w:b/>
          <w:bCs/>
        </w:rPr>
      </w:pPr>
      <w:r w:rsidRPr="00F96BB9">
        <w:rPr>
          <w:b/>
          <w:bCs/>
        </w:rPr>
        <w:t>Example</w:t>
      </w:r>
    </w:p>
    <w:p w:rsidR="00F96BB9" w:rsidRPr="00F96BB9" w:rsidRDefault="00F96BB9" w:rsidP="00F96BB9">
      <w:pPr>
        <w:pStyle w:val="KeinLeerraum"/>
        <w:shd w:val="clear" w:color="auto" w:fill="D9D9D9" w:themeFill="background1" w:themeFillShade="D9"/>
      </w:pPr>
      <w:r w:rsidRPr="00F96BB9">
        <w:t>&lt;?xml version="1.0"?&gt;</w:t>
      </w:r>
      <w:r w:rsidRPr="00F96BB9">
        <w:br/>
      </w:r>
      <w:r w:rsidRPr="00F96BB9">
        <w:br/>
        <w:t>&lt;rdf:RDF</w:t>
      </w:r>
      <w:r w:rsidRPr="00F96BB9">
        <w:br/>
        <w:t>xmlns:rdf="http://www.w3.org/1999/02/22-rdf-syntax-ns#"</w:t>
      </w:r>
      <w:r w:rsidRPr="00F96BB9">
        <w:br/>
        <w:t>xmlns:cd="http://www.recshop.fake/cd#"&gt;</w:t>
      </w:r>
      <w:r w:rsidRPr="00F96BB9">
        <w:br/>
      </w:r>
      <w:r w:rsidRPr="00F96BB9">
        <w:br/>
        <w:t>&lt;rdf:Description</w:t>
      </w:r>
      <w:r w:rsidRPr="00F96BB9">
        <w:br/>
        <w:t>rdf:about="http://www.recshop.fake/cd/Beatles"&gt;</w:t>
      </w:r>
      <w:r w:rsidRPr="00F96BB9">
        <w:br/>
        <w:t>  &lt;cd:artist&gt;</w:t>
      </w:r>
      <w:r w:rsidRPr="00F96BB9">
        <w:br/>
        <w:t>    &lt;rdf:Seq&gt;</w:t>
      </w:r>
      <w:r w:rsidRPr="00F96BB9">
        <w:br/>
        <w:t>      &lt;rdf:li&gt;George&lt;/rdf:li&gt;</w:t>
      </w:r>
      <w:r w:rsidRPr="00F96BB9">
        <w:br/>
        <w:t>      &lt;rdf:li&gt;John&lt;/rdf:li&gt;</w:t>
      </w:r>
      <w:r w:rsidRPr="00F96BB9">
        <w:br/>
        <w:t>      &lt;rdf:li&gt;Paul&lt;/rdf:li&gt;</w:t>
      </w:r>
      <w:r w:rsidRPr="00F96BB9">
        <w:br/>
        <w:t>      &lt;rdf:li&gt;Ringo&lt;/rdf:li&gt;</w:t>
      </w:r>
      <w:r w:rsidRPr="00F96BB9">
        <w:br/>
        <w:t>    &lt;/rdf:Seq&gt;</w:t>
      </w:r>
      <w:r w:rsidRPr="00F96BB9">
        <w:br/>
        <w:t>  &lt;/cd:artist&gt;</w:t>
      </w:r>
      <w:r w:rsidRPr="00F96BB9">
        <w:br/>
        <w:t>&lt;/rdf:Description&gt;</w:t>
      </w:r>
      <w:r w:rsidRPr="00F96BB9">
        <w:br/>
      </w:r>
      <w:r w:rsidRPr="00F96BB9">
        <w:br/>
        <w:t>&lt;/rdf:RDF&gt;</w:t>
      </w:r>
    </w:p>
    <w:p w:rsidR="00F96BB9" w:rsidRPr="00F96BB9" w:rsidRDefault="00F96BB9" w:rsidP="00F96BB9">
      <w:pPr>
        <w:pStyle w:val="KeinLeerraum"/>
      </w:pPr>
    </w:p>
    <w:p w:rsidR="00F96BB9" w:rsidRPr="00F96BB9" w:rsidRDefault="00F96BB9" w:rsidP="00F96BB9">
      <w:pPr>
        <w:pStyle w:val="berschrift2"/>
      </w:pPr>
      <w:bookmarkStart w:id="203" w:name="_Toc31984770"/>
      <w:r w:rsidRPr="00F96BB9">
        <w:t>The &lt;rdf:Alt&gt; Element</w:t>
      </w:r>
      <w:bookmarkEnd w:id="203"/>
    </w:p>
    <w:p w:rsidR="00F96BB9" w:rsidRPr="00F96BB9" w:rsidRDefault="00F96BB9" w:rsidP="00F96BB9">
      <w:pPr>
        <w:pStyle w:val="KeinLeerraum"/>
      </w:pPr>
      <w:r w:rsidRPr="00F96BB9">
        <w:t>The &lt;rdf:Alt&gt; element is used to describe a list of alternative values (the user can select only one of the values).</w:t>
      </w:r>
    </w:p>
    <w:p w:rsidR="00F96BB9" w:rsidRPr="00F96BB9" w:rsidRDefault="00F96BB9" w:rsidP="00F96BB9">
      <w:pPr>
        <w:pStyle w:val="KeinLeerraum"/>
        <w:rPr>
          <w:b/>
          <w:bCs/>
        </w:rPr>
      </w:pPr>
      <w:r w:rsidRPr="00F96BB9">
        <w:rPr>
          <w:b/>
          <w:bCs/>
        </w:rPr>
        <w:t>Example</w:t>
      </w:r>
    </w:p>
    <w:p w:rsidR="00F96BB9" w:rsidRPr="00F96BB9" w:rsidRDefault="00F96BB9" w:rsidP="00F96BB9">
      <w:pPr>
        <w:pStyle w:val="KeinLeerraum"/>
        <w:shd w:val="clear" w:color="auto" w:fill="D9D9D9" w:themeFill="background1" w:themeFillShade="D9"/>
      </w:pPr>
      <w:r w:rsidRPr="00F96BB9">
        <w:t>&lt;?xml version="1.0"?&gt;</w:t>
      </w:r>
      <w:r w:rsidRPr="00F96BB9">
        <w:br/>
      </w:r>
      <w:r w:rsidRPr="00F96BB9">
        <w:br/>
        <w:t>&lt;rdf:RDF</w:t>
      </w:r>
      <w:r w:rsidRPr="00F96BB9">
        <w:br/>
        <w:t>xmlns:rdf="http://www.w3.org/1999/02/22-rdf-syntax-ns#"</w:t>
      </w:r>
      <w:r w:rsidRPr="00F96BB9">
        <w:br/>
        <w:t>xmlns:cd="http://www.recshop.fake/cd#"&gt;</w:t>
      </w:r>
      <w:r w:rsidRPr="00F96BB9">
        <w:br/>
      </w:r>
      <w:r w:rsidRPr="00F96BB9">
        <w:br/>
        <w:t>&lt;rdf:Description</w:t>
      </w:r>
      <w:r w:rsidRPr="00F96BB9">
        <w:br/>
        <w:t>rdf:about="http://www.recshop.fake/cd/Beatles"&gt;</w:t>
      </w:r>
      <w:r w:rsidRPr="00F96BB9">
        <w:br/>
        <w:t>  &lt;cd:format&gt;</w:t>
      </w:r>
      <w:r w:rsidRPr="00F96BB9">
        <w:br/>
        <w:t>    &lt;rdf:Alt&gt;</w:t>
      </w:r>
      <w:r w:rsidRPr="00F96BB9">
        <w:br/>
        <w:t>      &lt;rdf:li&gt;CD&lt;/rdf:li&gt;</w:t>
      </w:r>
      <w:r w:rsidRPr="00F96BB9">
        <w:br/>
        <w:t>      &lt;rdf:li&gt;Record&lt;/rdf:li&gt;</w:t>
      </w:r>
      <w:r w:rsidRPr="00F96BB9">
        <w:br/>
        <w:t>      &lt;rdf:li&gt;Tape&lt;/rdf:li&gt;</w:t>
      </w:r>
      <w:r w:rsidRPr="00F96BB9">
        <w:br/>
        <w:t>    &lt;/rdf:Alt&gt;</w:t>
      </w:r>
      <w:r w:rsidRPr="00F96BB9">
        <w:br/>
        <w:t>  &lt;/cd:format&gt;</w:t>
      </w:r>
      <w:r w:rsidRPr="00F96BB9">
        <w:br/>
        <w:t>&lt;/rdf:Description&gt;</w:t>
      </w:r>
      <w:r w:rsidRPr="00F96BB9">
        <w:br/>
      </w:r>
      <w:r w:rsidRPr="00F96BB9">
        <w:br/>
        <w:t>&lt;/rdf:RDF&gt;</w:t>
      </w:r>
    </w:p>
    <w:p w:rsidR="00F96BB9" w:rsidRPr="00F96BB9" w:rsidRDefault="00F96BB9" w:rsidP="00F96BB9">
      <w:pPr>
        <w:pStyle w:val="KeinLeerraum"/>
      </w:pPr>
    </w:p>
    <w:p w:rsidR="00F96BB9" w:rsidRPr="00F96BB9" w:rsidRDefault="00F96BB9" w:rsidP="00F96BB9">
      <w:pPr>
        <w:pStyle w:val="berschrift2"/>
      </w:pPr>
      <w:bookmarkStart w:id="204" w:name="_Toc31984771"/>
      <w:r w:rsidRPr="00F96BB9">
        <w:t>RDF Collections</w:t>
      </w:r>
      <w:bookmarkEnd w:id="204"/>
    </w:p>
    <w:p w:rsidR="00F96BB9" w:rsidRPr="00F96BB9" w:rsidRDefault="00F96BB9" w:rsidP="00F96BB9">
      <w:pPr>
        <w:pStyle w:val="KeinLeerraum"/>
      </w:pPr>
      <w:r w:rsidRPr="00F96BB9">
        <w:t>RDF collections describe groups that can ONLY contain the specified members.</w:t>
      </w:r>
    </w:p>
    <w:p w:rsidR="00F96BB9" w:rsidRDefault="00F96BB9" w:rsidP="00F96BB9">
      <w:pPr>
        <w:pStyle w:val="KeinLeerraum"/>
      </w:pPr>
    </w:p>
    <w:p w:rsidR="00F96BB9" w:rsidRPr="00F96BB9" w:rsidRDefault="00F96BB9" w:rsidP="00F96BB9">
      <w:pPr>
        <w:pStyle w:val="KeinLeerraum"/>
      </w:pPr>
      <w:r w:rsidRPr="00F96BB9">
        <w:t>The rdf:parseType="Collection" Attribute</w:t>
      </w:r>
    </w:p>
    <w:p w:rsidR="00F96BB9" w:rsidRPr="00F96BB9" w:rsidRDefault="00F96BB9" w:rsidP="00F96BB9">
      <w:pPr>
        <w:pStyle w:val="KeinLeerraum"/>
      </w:pPr>
      <w:r w:rsidRPr="00F96BB9">
        <w:t>As seen in the previous chapter, a container says that the containing resources are members - it does not say that other members are not allowed.</w:t>
      </w:r>
    </w:p>
    <w:p w:rsidR="00F96BB9" w:rsidRDefault="00F96BB9" w:rsidP="00F96BB9">
      <w:pPr>
        <w:pStyle w:val="KeinLeerraum"/>
      </w:pPr>
    </w:p>
    <w:p w:rsidR="00F96BB9" w:rsidRPr="00F96BB9" w:rsidRDefault="00F96BB9" w:rsidP="00F96BB9">
      <w:pPr>
        <w:pStyle w:val="KeinLeerraum"/>
      </w:pPr>
      <w:r w:rsidRPr="00F96BB9">
        <w:t>RDF collections are used to describe groups that can ONLY contain the specified members.</w:t>
      </w:r>
    </w:p>
    <w:p w:rsidR="00F96BB9" w:rsidRPr="00F96BB9" w:rsidRDefault="00F96BB9" w:rsidP="00F96BB9">
      <w:pPr>
        <w:pStyle w:val="KeinLeerraum"/>
      </w:pPr>
      <w:r w:rsidRPr="00F96BB9">
        <w:t>A collection is described by the attribute rdf:parseType="Collection".</w:t>
      </w:r>
    </w:p>
    <w:p w:rsidR="00F96BB9" w:rsidRDefault="00F96BB9" w:rsidP="00F96BB9">
      <w:pPr>
        <w:pStyle w:val="KeinLeerraum"/>
      </w:pPr>
    </w:p>
    <w:p w:rsidR="00F96BB9" w:rsidRPr="00F96BB9" w:rsidRDefault="00F96BB9" w:rsidP="00F96BB9">
      <w:pPr>
        <w:pStyle w:val="KeinLeerraum"/>
        <w:shd w:val="clear" w:color="auto" w:fill="D9D9D9" w:themeFill="background1" w:themeFillShade="D9"/>
      </w:pPr>
      <w:r w:rsidRPr="00F96BB9">
        <w:t>&lt;?xml version="1.0"?&gt;</w:t>
      </w:r>
      <w:r w:rsidRPr="00F96BB9">
        <w:br/>
      </w:r>
      <w:r w:rsidRPr="00F96BB9">
        <w:br/>
        <w:t>&lt;rdf:RDF</w:t>
      </w:r>
      <w:r w:rsidRPr="00F96BB9">
        <w:br/>
        <w:t>xmlns:rdf="http://www.w3.org/1999/02/22-rdf-syntax-ns#"</w:t>
      </w:r>
      <w:r w:rsidRPr="00F96BB9">
        <w:br/>
        <w:t>xmlns:cd="http://recshop.fake/cd#"&gt;</w:t>
      </w:r>
      <w:r w:rsidRPr="00F96BB9">
        <w:br/>
      </w:r>
      <w:r w:rsidRPr="00F96BB9">
        <w:br/>
        <w:t>&lt;rdf:Description</w:t>
      </w:r>
      <w:r w:rsidRPr="00F96BB9">
        <w:br/>
        <w:t>rdf:about="http://recshop.fake/cd/Beatles"&gt;</w:t>
      </w:r>
      <w:r w:rsidRPr="00F96BB9">
        <w:br/>
        <w:t>  &lt;cd:artist rdf:parseType="Collection"&gt;</w:t>
      </w:r>
      <w:r w:rsidRPr="00F96BB9">
        <w:br/>
        <w:t>    &lt;rdf:Description rdf:about="http://recshop.fake/cd/Beatles/George"/&gt;</w:t>
      </w:r>
      <w:r w:rsidRPr="00F96BB9">
        <w:br/>
        <w:t>    &lt;rdf:Description rdf:about="http://recshop.fake/cd/Beatles/John"/&gt;</w:t>
      </w:r>
      <w:r w:rsidRPr="00F96BB9">
        <w:br/>
        <w:t>    &lt;rdf:Description rdf:about="http://recshop.fake/cd/Beatles/Paul"/&gt;</w:t>
      </w:r>
      <w:r w:rsidRPr="00F96BB9">
        <w:br/>
        <w:t>    &lt;rdf:Description rdf:about="http://recshop.fake/cd/Beatles/Ringo"/&gt;</w:t>
      </w:r>
      <w:r w:rsidRPr="00F96BB9">
        <w:br/>
        <w:t>  &lt;/cd:artist&gt;</w:t>
      </w:r>
      <w:r w:rsidRPr="00F96BB9">
        <w:br/>
        <w:t>&lt;/rdf:Description&gt;</w:t>
      </w:r>
      <w:r w:rsidRPr="00F96BB9">
        <w:br/>
      </w:r>
      <w:r w:rsidRPr="00F96BB9">
        <w:br/>
        <w:t>&lt;/rdf:RDF&gt;</w:t>
      </w:r>
    </w:p>
    <w:p w:rsidR="00D0683B" w:rsidRDefault="00D0683B" w:rsidP="00D0683B"/>
    <w:p w:rsidR="00EA2216" w:rsidRDefault="00EA2216" w:rsidP="00EA2216">
      <w:pPr>
        <w:pStyle w:val="berschrift2"/>
      </w:pPr>
      <w:bookmarkStart w:id="205" w:name="_Toc31984772"/>
      <w:r>
        <w:t>Java Example:</w:t>
      </w:r>
      <w:bookmarkEnd w:id="205"/>
    </w:p>
    <w:p w:rsidR="00EA2216" w:rsidRDefault="00EA2216" w:rsidP="00EA2216">
      <w:pPr>
        <w:pStyle w:val="KeinLeerraum"/>
        <w:shd w:val="clear" w:color="auto" w:fill="D9D9D9" w:themeFill="background1" w:themeFillShade="D9"/>
      </w:pPr>
      <w:r>
        <w:t>import java.io.*;</w:t>
      </w:r>
    </w:p>
    <w:p w:rsidR="00EA2216" w:rsidRDefault="00EA2216" w:rsidP="00EA2216">
      <w:pPr>
        <w:pStyle w:val="KeinLeerraum"/>
        <w:shd w:val="clear" w:color="auto" w:fill="D9D9D9" w:themeFill="background1" w:themeFillShade="D9"/>
      </w:pPr>
      <w:r>
        <w:t>import org.apache.jena.rdf.model.*;</w:t>
      </w:r>
    </w:p>
    <w:p w:rsidR="00EA2216" w:rsidRDefault="00EA2216" w:rsidP="00EA2216">
      <w:pPr>
        <w:pStyle w:val="KeinLeerraum"/>
        <w:shd w:val="clear" w:color="auto" w:fill="D9D9D9" w:themeFill="background1" w:themeFillShade="D9"/>
      </w:pPr>
      <w:r>
        <w:t>import org.apache.jena.riot.lang.*;</w:t>
      </w:r>
    </w:p>
    <w:p w:rsidR="00EA2216" w:rsidRDefault="00EA2216" w:rsidP="00EA2216">
      <w:pPr>
        <w:pStyle w:val="KeinLeerraum"/>
        <w:shd w:val="clear" w:color="auto" w:fill="D9D9D9" w:themeFill="background1" w:themeFillShade="D9"/>
      </w:pPr>
      <w:r>
        <w:t>import org.apache.jena.riot.Lang;</w:t>
      </w:r>
    </w:p>
    <w:p w:rsidR="00EA2216" w:rsidRDefault="00EA2216" w:rsidP="00EA2216">
      <w:pPr>
        <w:pStyle w:val="KeinLeerraum"/>
        <w:shd w:val="clear" w:color="auto" w:fill="D9D9D9" w:themeFill="background1" w:themeFillShade="D9"/>
      </w:pPr>
      <w:r>
        <w:t>import org.apache.jena.riot.RDFDataMgr;</w:t>
      </w:r>
    </w:p>
    <w:p w:rsidR="00EA2216" w:rsidRDefault="00EA2216" w:rsidP="00EA2216">
      <w:pPr>
        <w:pStyle w:val="KeinLeerraum"/>
        <w:shd w:val="clear" w:color="auto" w:fill="D9D9D9" w:themeFill="background1" w:themeFillShade="D9"/>
      </w:pPr>
    </w:p>
    <w:p w:rsidR="00EA2216" w:rsidRDefault="00EA2216" w:rsidP="00EA2216">
      <w:pPr>
        <w:pStyle w:val="KeinLeerraum"/>
        <w:shd w:val="clear" w:color="auto" w:fill="D9D9D9" w:themeFill="background1" w:themeFillShade="D9"/>
      </w:pPr>
      <w:r>
        <w:t>public class Tutorial7_Task2 extends Object{</w:t>
      </w:r>
    </w:p>
    <w:p w:rsidR="00EA2216" w:rsidRDefault="00EA2216" w:rsidP="00EA2216">
      <w:pPr>
        <w:pStyle w:val="KeinLeerraum"/>
        <w:shd w:val="clear" w:color="auto" w:fill="D9D9D9" w:themeFill="background1" w:themeFillShade="D9"/>
      </w:pPr>
    </w:p>
    <w:p w:rsidR="00EA2216" w:rsidRDefault="00EA2216" w:rsidP="00EA2216">
      <w:pPr>
        <w:pStyle w:val="KeinLeerraum"/>
        <w:shd w:val="clear" w:color="auto" w:fill="D9D9D9" w:themeFill="background1" w:themeFillShade="D9"/>
      </w:pPr>
      <w:r>
        <w:tab/>
        <w:t>public static void main(String[] args) {</w:t>
      </w:r>
    </w:p>
    <w:p w:rsidR="00EA2216" w:rsidRDefault="00EA2216" w:rsidP="00EA2216">
      <w:pPr>
        <w:pStyle w:val="KeinLeerraum"/>
        <w:shd w:val="clear" w:color="auto" w:fill="D9D9D9" w:themeFill="background1" w:themeFillShade="D9"/>
      </w:pPr>
      <w:r>
        <w:tab/>
      </w:r>
      <w:r>
        <w:tab/>
        <w:t>Model authorModel = RDFDataMgr.loadModel("authors.rdf");</w:t>
      </w:r>
    </w:p>
    <w:p w:rsidR="00EA2216" w:rsidRDefault="00EA2216" w:rsidP="00EA2216">
      <w:pPr>
        <w:pStyle w:val="KeinLeerraum"/>
        <w:shd w:val="clear" w:color="auto" w:fill="D9D9D9" w:themeFill="background1" w:themeFillShade="D9"/>
      </w:pPr>
      <w:r>
        <w:tab/>
      </w:r>
      <w:r>
        <w:tab/>
        <w:t>Model booksModel = RDFDataMgr.loadModel("books.rdf");</w:t>
      </w:r>
    </w:p>
    <w:p w:rsidR="00EA2216" w:rsidRDefault="00EA2216" w:rsidP="00EA2216">
      <w:pPr>
        <w:pStyle w:val="KeinLeerraum"/>
        <w:shd w:val="clear" w:color="auto" w:fill="D9D9D9" w:themeFill="background1" w:themeFillShade="D9"/>
      </w:pPr>
      <w:r>
        <w:tab/>
      </w:r>
      <w:r>
        <w:tab/>
        <w:t>Model all = booksModel.union(authorModel);</w:t>
      </w:r>
    </w:p>
    <w:p w:rsidR="00EA2216" w:rsidRDefault="00EA2216" w:rsidP="00EA2216">
      <w:pPr>
        <w:pStyle w:val="KeinLeerraum"/>
        <w:shd w:val="clear" w:color="auto" w:fill="D9D9D9" w:themeFill="background1" w:themeFillShade="D9"/>
      </w:pPr>
      <w:r>
        <w:tab/>
      </w:r>
      <w:r>
        <w:tab/>
      </w:r>
    </w:p>
    <w:p w:rsidR="00EA2216" w:rsidRDefault="00EA2216" w:rsidP="00EA2216">
      <w:pPr>
        <w:pStyle w:val="KeinLeerraum"/>
        <w:shd w:val="clear" w:color="auto" w:fill="D9D9D9" w:themeFill="background1" w:themeFillShade="D9"/>
      </w:pPr>
      <w:r>
        <w:tab/>
      </w:r>
      <w:r>
        <w:tab/>
        <w:t>ResIterator iterator = all.listResourcesWithProperty(Litera.hasWritten);</w:t>
      </w:r>
    </w:p>
    <w:p w:rsidR="00EA2216" w:rsidRDefault="00EA2216" w:rsidP="00EA2216">
      <w:pPr>
        <w:pStyle w:val="KeinLeerraum"/>
        <w:shd w:val="clear" w:color="auto" w:fill="D9D9D9" w:themeFill="background1" w:themeFillShade="D9"/>
      </w:pPr>
      <w:r>
        <w:tab/>
      </w:r>
      <w:r>
        <w:tab/>
        <w:t>if(iterator.hasNext()){</w:t>
      </w:r>
    </w:p>
    <w:p w:rsidR="00EA2216" w:rsidRDefault="00EA2216" w:rsidP="00EA2216">
      <w:pPr>
        <w:pStyle w:val="KeinLeerraum"/>
        <w:shd w:val="clear" w:color="auto" w:fill="D9D9D9" w:themeFill="background1" w:themeFillShade="D9"/>
      </w:pPr>
      <w:r>
        <w:tab/>
      </w:r>
      <w:r>
        <w:tab/>
      </w:r>
      <w:r>
        <w:tab/>
        <w:t>while(iterator.hasNext()){</w:t>
      </w:r>
    </w:p>
    <w:p w:rsidR="00EA2216" w:rsidRDefault="00EA2216" w:rsidP="00EA2216">
      <w:pPr>
        <w:pStyle w:val="KeinLeerraum"/>
        <w:shd w:val="clear" w:color="auto" w:fill="D9D9D9" w:themeFill="background1" w:themeFillShade="D9"/>
      </w:pPr>
      <w:r>
        <w:tab/>
      </w:r>
      <w:r>
        <w:tab/>
      </w:r>
      <w:r>
        <w:tab/>
      </w:r>
      <w:r>
        <w:tab/>
        <w:t>Resource author = (Resource) iterator.nextResource();</w:t>
      </w:r>
    </w:p>
    <w:p w:rsidR="00EA2216" w:rsidRDefault="00EA2216" w:rsidP="00EA2216">
      <w:pPr>
        <w:pStyle w:val="KeinLeerraum"/>
        <w:shd w:val="clear" w:color="auto" w:fill="D9D9D9" w:themeFill="background1" w:themeFillShade="D9"/>
      </w:pPr>
      <w:r>
        <w:tab/>
      </w:r>
      <w:r>
        <w:tab/>
      </w:r>
      <w:r>
        <w:tab/>
      </w:r>
      <w:r>
        <w:tab/>
        <w:t>System.out.print(author.getProperty(Litera.authorName).getString());</w:t>
      </w:r>
    </w:p>
    <w:p w:rsidR="00EA2216" w:rsidRDefault="00EA2216" w:rsidP="00EA2216">
      <w:pPr>
        <w:pStyle w:val="KeinLeerraum"/>
        <w:shd w:val="clear" w:color="auto" w:fill="D9D9D9" w:themeFill="background1" w:themeFillShade="D9"/>
      </w:pPr>
      <w:r>
        <w:tab/>
      </w:r>
      <w:r>
        <w:tab/>
      </w:r>
      <w:r>
        <w:tab/>
      </w:r>
      <w:r>
        <w:tab/>
        <w:t>System.out.println(" wrote: ");</w:t>
      </w:r>
    </w:p>
    <w:p w:rsidR="00EA2216" w:rsidRDefault="00EA2216" w:rsidP="00EA2216">
      <w:pPr>
        <w:pStyle w:val="KeinLeerraum"/>
        <w:shd w:val="clear" w:color="auto" w:fill="D9D9D9" w:themeFill="background1" w:themeFillShade="D9"/>
      </w:pPr>
      <w:r>
        <w:tab/>
      </w:r>
      <w:r>
        <w:tab/>
      </w:r>
      <w:r>
        <w:tab/>
      </w:r>
      <w:r>
        <w:tab/>
        <w:t>StmtIterator bookList = author.listProperties(Litera.hasWritten);</w:t>
      </w:r>
    </w:p>
    <w:p w:rsidR="00EA2216" w:rsidRDefault="00EA2216" w:rsidP="00EA2216">
      <w:pPr>
        <w:pStyle w:val="KeinLeerraum"/>
        <w:shd w:val="clear" w:color="auto" w:fill="D9D9D9" w:themeFill="background1" w:themeFillShade="D9"/>
      </w:pPr>
      <w:r>
        <w:tab/>
      </w:r>
      <w:r>
        <w:tab/>
      </w:r>
      <w:r>
        <w:tab/>
      </w:r>
      <w:r>
        <w:tab/>
        <w:t>if(bookList.hasNext()){</w:t>
      </w:r>
    </w:p>
    <w:p w:rsidR="00EA2216" w:rsidRDefault="00EA2216" w:rsidP="00EA2216">
      <w:pPr>
        <w:pStyle w:val="KeinLeerraum"/>
        <w:shd w:val="clear" w:color="auto" w:fill="D9D9D9" w:themeFill="background1" w:themeFillShade="D9"/>
      </w:pPr>
      <w:r>
        <w:tab/>
      </w:r>
      <w:r>
        <w:tab/>
      </w:r>
      <w:r>
        <w:tab/>
      </w:r>
      <w:r>
        <w:tab/>
      </w:r>
      <w:r>
        <w:tab/>
        <w:t>while(bookList.hasNext()){</w:t>
      </w:r>
    </w:p>
    <w:p w:rsidR="00EA2216" w:rsidRDefault="00EA2216" w:rsidP="00EA2216">
      <w:pPr>
        <w:pStyle w:val="KeinLeerraum"/>
        <w:shd w:val="clear" w:color="auto" w:fill="D9D9D9" w:themeFill="background1" w:themeFillShade="D9"/>
      </w:pPr>
      <w:r>
        <w:tab/>
      </w:r>
      <w:r>
        <w:tab/>
      </w:r>
      <w:r>
        <w:tab/>
      </w:r>
      <w:r>
        <w:tab/>
      </w:r>
      <w:r>
        <w:tab/>
      </w:r>
      <w:r>
        <w:tab/>
        <w:t>Resource book = (Resource) bookList.nextStatement().getObject();</w:t>
      </w:r>
    </w:p>
    <w:p w:rsidR="00EA2216" w:rsidRDefault="00EA2216" w:rsidP="00EA2216">
      <w:pPr>
        <w:pStyle w:val="KeinLeerraum"/>
        <w:shd w:val="clear" w:color="auto" w:fill="D9D9D9" w:themeFill="background1" w:themeFillShade="D9"/>
      </w:pPr>
      <w:r>
        <w:tab/>
      </w:r>
      <w:r>
        <w:tab/>
      </w:r>
      <w:r>
        <w:tab/>
      </w:r>
      <w:r>
        <w:tab/>
      </w:r>
      <w:r>
        <w:tab/>
      </w:r>
      <w:r>
        <w:tab/>
        <w:t>System.out.println("\t"+book.getProperty(Litera.bookName).getString());</w:t>
      </w:r>
      <w:r>
        <w:tab/>
      </w:r>
      <w:r>
        <w:tab/>
      </w:r>
      <w:r>
        <w:tab/>
      </w:r>
      <w:r>
        <w:tab/>
      </w:r>
      <w:r>
        <w:tab/>
      </w:r>
    </w:p>
    <w:p w:rsidR="00EA2216" w:rsidRDefault="00EA2216" w:rsidP="00EA2216">
      <w:pPr>
        <w:pStyle w:val="KeinLeerraum"/>
        <w:shd w:val="clear" w:color="auto" w:fill="D9D9D9" w:themeFill="background1" w:themeFillShade="D9"/>
      </w:pPr>
      <w:r>
        <w:tab/>
      </w:r>
      <w:r>
        <w:tab/>
      </w:r>
      <w:r>
        <w:tab/>
      </w:r>
      <w:r>
        <w:tab/>
      </w:r>
      <w:r>
        <w:tab/>
        <w:t>}</w:t>
      </w:r>
      <w:r>
        <w:tab/>
      </w:r>
      <w:r>
        <w:tab/>
      </w:r>
      <w:r>
        <w:tab/>
      </w:r>
      <w:r>
        <w:tab/>
      </w:r>
      <w:r>
        <w:tab/>
      </w:r>
    </w:p>
    <w:p w:rsidR="00EA2216" w:rsidRDefault="00EA2216" w:rsidP="00EA2216">
      <w:pPr>
        <w:pStyle w:val="KeinLeerraum"/>
        <w:shd w:val="clear" w:color="auto" w:fill="D9D9D9" w:themeFill="background1" w:themeFillShade="D9"/>
      </w:pPr>
      <w:r>
        <w:tab/>
      </w:r>
      <w:r>
        <w:tab/>
      </w:r>
      <w:r>
        <w:tab/>
      </w:r>
      <w:r>
        <w:tab/>
        <w:t>} else {</w:t>
      </w:r>
    </w:p>
    <w:p w:rsidR="00EA2216" w:rsidRDefault="00EA2216" w:rsidP="00EA2216">
      <w:pPr>
        <w:pStyle w:val="KeinLeerraum"/>
        <w:shd w:val="clear" w:color="auto" w:fill="D9D9D9" w:themeFill="background1" w:themeFillShade="D9"/>
      </w:pPr>
      <w:r>
        <w:tab/>
      </w:r>
      <w:r>
        <w:tab/>
      </w:r>
      <w:r>
        <w:tab/>
      </w:r>
      <w:r>
        <w:tab/>
      </w:r>
      <w:r>
        <w:tab/>
        <w:t>System.out.println("No book");</w:t>
      </w:r>
    </w:p>
    <w:p w:rsidR="00EA2216" w:rsidRDefault="00EA2216" w:rsidP="00EA2216">
      <w:pPr>
        <w:pStyle w:val="KeinLeerraum"/>
        <w:shd w:val="clear" w:color="auto" w:fill="D9D9D9" w:themeFill="background1" w:themeFillShade="D9"/>
      </w:pPr>
      <w:r>
        <w:tab/>
      </w:r>
      <w:r>
        <w:tab/>
      </w:r>
      <w:r>
        <w:tab/>
      </w:r>
      <w:r>
        <w:tab/>
        <w:t>}</w:t>
      </w:r>
    </w:p>
    <w:p w:rsidR="00EA2216" w:rsidRDefault="00EA2216" w:rsidP="00EA2216">
      <w:pPr>
        <w:pStyle w:val="KeinLeerraum"/>
        <w:shd w:val="clear" w:color="auto" w:fill="D9D9D9" w:themeFill="background1" w:themeFillShade="D9"/>
      </w:pPr>
      <w:r>
        <w:tab/>
      </w:r>
      <w:r>
        <w:tab/>
      </w:r>
      <w:r>
        <w:tab/>
      </w:r>
      <w:r>
        <w:tab/>
      </w:r>
    </w:p>
    <w:p w:rsidR="00EA2216" w:rsidRDefault="00EA2216" w:rsidP="00EA2216">
      <w:pPr>
        <w:pStyle w:val="KeinLeerraum"/>
        <w:shd w:val="clear" w:color="auto" w:fill="D9D9D9" w:themeFill="background1" w:themeFillShade="D9"/>
      </w:pPr>
      <w:r>
        <w:tab/>
      </w:r>
      <w:r>
        <w:tab/>
      </w:r>
      <w:r>
        <w:tab/>
      </w:r>
      <w:r>
        <w:tab/>
      </w:r>
    </w:p>
    <w:p w:rsidR="00EA2216" w:rsidRDefault="00EA2216" w:rsidP="00EA2216">
      <w:pPr>
        <w:pStyle w:val="KeinLeerraum"/>
        <w:shd w:val="clear" w:color="auto" w:fill="D9D9D9" w:themeFill="background1" w:themeFillShade="D9"/>
      </w:pPr>
      <w:r>
        <w:tab/>
      </w:r>
      <w:r>
        <w:tab/>
      </w:r>
      <w:r>
        <w:tab/>
        <w:t>}</w:t>
      </w:r>
    </w:p>
    <w:p w:rsidR="00EA2216" w:rsidRDefault="00EA2216" w:rsidP="00EA2216">
      <w:pPr>
        <w:pStyle w:val="KeinLeerraum"/>
        <w:shd w:val="clear" w:color="auto" w:fill="D9D9D9" w:themeFill="background1" w:themeFillShade="D9"/>
      </w:pPr>
      <w:r>
        <w:tab/>
      </w:r>
      <w:r>
        <w:tab/>
        <w:t>} else {</w:t>
      </w:r>
    </w:p>
    <w:p w:rsidR="00EA2216" w:rsidRDefault="00EA2216" w:rsidP="00EA2216">
      <w:pPr>
        <w:pStyle w:val="KeinLeerraum"/>
        <w:shd w:val="clear" w:color="auto" w:fill="D9D9D9" w:themeFill="background1" w:themeFillShade="D9"/>
      </w:pPr>
      <w:r>
        <w:tab/>
      </w:r>
      <w:r>
        <w:tab/>
      </w:r>
      <w:r>
        <w:tab/>
        <w:t>System.out.println("No Author");</w:t>
      </w:r>
    </w:p>
    <w:p w:rsidR="00EA2216" w:rsidRDefault="00EA2216" w:rsidP="00EA2216">
      <w:pPr>
        <w:pStyle w:val="KeinLeerraum"/>
        <w:shd w:val="clear" w:color="auto" w:fill="D9D9D9" w:themeFill="background1" w:themeFillShade="D9"/>
      </w:pPr>
      <w:r>
        <w:tab/>
      </w:r>
      <w:r>
        <w:tab/>
        <w:t>}</w:t>
      </w:r>
    </w:p>
    <w:p w:rsidR="00EA2216" w:rsidRDefault="00EA2216" w:rsidP="00EA2216">
      <w:pPr>
        <w:pStyle w:val="KeinLeerraum"/>
        <w:shd w:val="clear" w:color="auto" w:fill="D9D9D9" w:themeFill="background1" w:themeFillShade="D9"/>
      </w:pPr>
      <w:r>
        <w:tab/>
      </w:r>
      <w:r>
        <w:tab/>
      </w:r>
    </w:p>
    <w:p w:rsidR="00EA2216" w:rsidRDefault="00EA2216" w:rsidP="00EA2216">
      <w:pPr>
        <w:pStyle w:val="KeinLeerraum"/>
        <w:shd w:val="clear" w:color="auto" w:fill="D9D9D9" w:themeFill="background1" w:themeFillShade="D9"/>
      </w:pPr>
      <w:r>
        <w:t>//</w:t>
      </w:r>
      <w:r>
        <w:tab/>
      </w:r>
      <w:r>
        <w:tab/>
        <w:t xml:space="preserve">RDFDataMgr.write(System.out, authorModel, Lang.RDFXML); </w:t>
      </w:r>
    </w:p>
    <w:p w:rsidR="00EA2216" w:rsidRDefault="00EA2216" w:rsidP="00EA2216">
      <w:pPr>
        <w:pStyle w:val="KeinLeerraum"/>
        <w:shd w:val="clear" w:color="auto" w:fill="D9D9D9" w:themeFill="background1" w:themeFillShade="D9"/>
      </w:pPr>
    </w:p>
    <w:p w:rsidR="00EA2216" w:rsidRDefault="00EA2216" w:rsidP="00EA2216">
      <w:pPr>
        <w:pStyle w:val="KeinLeerraum"/>
        <w:shd w:val="clear" w:color="auto" w:fill="D9D9D9" w:themeFill="background1" w:themeFillShade="D9"/>
      </w:pPr>
      <w:r>
        <w:tab/>
        <w:t>}}</w:t>
      </w:r>
    </w:p>
    <w:p w:rsidR="00BC0979" w:rsidRDefault="00BC0979" w:rsidP="00BC0979">
      <w:pPr>
        <w:pStyle w:val="berschrift1"/>
        <w:jc w:val="center"/>
      </w:pPr>
      <w:bookmarkStart w:id="206" w:name="_Toc31984773"/>
      <w:r w:rsidRPr="00BC0979">
        <w:t>RDFa</w:t>
      </w:r>
      <w:bookmarkEnd w:id="206"/>
    </w:p>
    <w:p w:rsidR="00BC0979" w:rsidRDefault="00BC0979" w:rsidP="00BC0979">
      <w:pPr>
        <w:rPr>
          <w:rFonts w:ascii="Arial" w:hAnsi="Arial" w:cs="Arial"/>
          <w:color w:val="000000"/>
          <w:sz w:val="27"/>
          <w:szCs w:val="27"/>
          <w:shd w:val="clear" w:color="auto" w:fill="FFFFFF"/>
        </w:rPr>
      </w:pPr>
      <w:bookmarkStart w:id="207" w:name="_Toc31984774"/>
      <w:r w:rsidRPr="00BC0979">
        <w:rPr>
          <w:rStyle w:val="berschrift2Zchn"/>
        </w:rPr>
        <w:t>Introduction</w:t>
      </w:r>
      <w:bookmarkEnd w:id="207"/>
      <w:r>
        <w:rPr>
          <w:rFonts w:ascii="Arial" w:hAnsi="Arial" w:cs="Arial"/>
          <w:color w:val="000000"/>
          <w:sz w:val="27"/>
          <w:szCs w:val="27"/>
          <w:shd w:val="clear" w:color="auto" w:fill="FFFFFF"/>
        </w:rPr>
        <w:t>:</w:t>
      </w:r>
    </w:p>
    <w:p w:rsidR="00BC0979" w:rsidRPr="00BC0979" w:rsidRDefault="00BC0979" w:rsidP="00BC0979">
      <w:r w:rsidRPr="00BC0979">
        <w:t>The full RDFa syntax [</w:t>
      </w:r>
      <w:hyperlink r:id="rId24" w:anchor="bib-rdfa-core" w:history="1">
        <w:r w:rsidRPr="00BC0979">
          <w:rPr>
            <w:rStyle w:val="Hyperlink"/>
          </w:rPr>
          <w:t>rdfa-core</w:t>
        </w:r>
      </w:hyperlink>
      <w:r w:rsidRPr="00BC0979">
        <w:t>] provides a number of basic and advanced features that enable authors to express fairly complex structured data, such as relationships among people, places, and events in an HTML or XML document. Some of these advanced features may make it difficult for authors, who may not be experts in structured data, to use RDFa. This lighter version of RDFa is a gentler introduction to the world of structured data, intended for authors that want to express fairly simple data in their web pages. The goal is to provide a minimal subset that is easy to learn and will work for 80% of authors doing simple data markup.</w:t>
      </w:r>
    </w:p>
    <w:p w:rsidR="00BC0979" w:rsidRDefault="00BC0979" w:rsidP="00BC0979">
      <w:pPr>
        <w:pStyle w:val="berschrift2"/>
        <w:rPr>
          <w:shd w:val="clear" w:color="auto" w:fill="FFFFFF"/>
        </w:rPr>
      </w:pPr>
      <w:bookmarkStart w:id="208" w:name="_Toc31984775"/>
      <w:r>
        <w:rPr>
          <w:shd w:val="clear" w:color="auto" w:fill="FFFFFF"/>
        </w:rPr>
        <w:t>Attributes</w:t>
      </w:r>
      <w:bookmarkEnd w:id="208"/>
    </w:p>
    <w:p w:rsidR="00BC0979" w:rsidRPr="00BC0979" w:rsidRDefault="00BC0979" w:rsidP="00BC0979">
      <w:r w:rsidRPr="00BC0979">
        <w:t>RDFa Lite consists of five simple attributes; </w:t>
      </w:r>
      <w:r w:rsidRPr="00BC0979">
        <w:rPr>
          <w:b/>
          <w:bCs/>
        </w:rPr>
        <w:t>vocab</w:t>
      </w:r>
      <w:r w:rsidRPr="00BC0979">
        <w:t>, </w:t>
      </w:r>
      <w:r w:rsidRPr="00BC0979">
        <w:rPr>
          <w:b/>
          <w:bCs/>
        </w:rPr>
        <w:t>typeof</w:t>
      </w:r>
      <w:r w:rsidRPr="00BC0979">
        <w:t>, </w:t>
      </w:r>
      <w:r w:rsidRPr="00BC0979">
        <w:rPr>
          <w:b/>
          <w:bCs/>
        </w:rPr>
        <w:t>property</w:t>
      </w:r>
      <w:r w:rsidRPr="00BC0979">
        <w:t>, </w:t>
      </w:r>
      <w:r w:rsidRPr="00BC0979">
        <w:rPr>
          <w:b/>
          <w:bCs/>
        </w:rPr>
        <w:t>resource</w:t>
      </w:r>
      <w:r w:rsidRPr="00BC0979">
        <w:t>, and </w:t>
      </w:r>
      <w:r w:rsidRPr="00BC0979">
        <w:rPr>
          <w:b/>
          <w:bCs/>
        </w:rPr>
        <w:t>prefix</w:t>
      </w:r>
      <w:r w:rsidRPr="00BC0979">
        <w:t>. RDFa 1.1 Lite is completely upwards compatible with the full set of RDFa 1.1 attributes. This means that if an author finds that RDFa Lite isn't powerful enough, transitioning to the full version of RDFa is just a matter of adding the more powerful RDFa attributes into the existing RDFa Lite markup.</w:t>
      </w:r>
    </w:p>
    <w:p w:rsidR="00E0651F" w:rsidRPr="00E0651F" w:rsidRDefault="00E0651F" w:rsidP="00E0651F">
      <w:pPr>
        <w:pStyle w:val="berschrift3"/>
      </w:pPr>
      <w:bookmarkStart w:id="209" w:name="_Toc31984776"/>
      <w:r>
        <w:t>V</w:t>
      </w:r>
      <w:r w:rsidRPr="00E0651F">
        <w:t>ocab</w:t>
      </w:r>
      <w:bookmarkEnd w:id="209"/>
    </w:p>
    <w:p w:rsidR="00BC0979" w:rsidRPr="00E0651F" w:rsidRDefault="00E0651F" w:rsidP="00E0651F">
      <w:r w:rsidRPr="00E0651F">
        <w:t>RDFa, like Microformats [</w:t>
      </w:r>
      <w:hyperlink r:id="rId25" w:anchor="bib-microformats" w:history="1">
        <w:r w:rsidRPr="00E0651F">
          <w:rPr>
            <w:rStyle w:val="Hyperlink"/>
          </w:rPr>
          <w:t>microformats</w:t>
        </w:r>
      </w:hyperlink>
      <w:r w:rsidRPr="00E0651F">
        <w:t>] and Microdata [</w:t>
      </w:r>
      <w:hyperlink r:id="rId26" w:anchor="bib-microdata" w:history="1">
        <w:r w:rsidRPr="00E0651F">
          <w:rPr>
            <w:rStyle w:val="Hyperlink"/>
          </w:rPr>
          <w:t>microdata</w:t>
        </w:r>
      </w:hyperlink>
      <w:r w:rsidRPr="00E0651F">
        <w:t>], enables us to talk about things on the Web such that a machine can understand what we are saying. Typically when we talk about a thing, we use a particular vocabulary to talk about it. So, if you wanted to talk about People, the vocabulary that you would use would specify terms like name and telephone number. When we want to mark up things on the Web, we need to do something very similar, which is specify which vocabulary that we are going to be using. Here is a simple example that specifies a vocabulary that we intend to use to markup things in the paragraph:</w:t>
      </w:r>
    </w:p>
    <w:p w:rsidR="00E0651F" w:rsidRPr="00E0651F" w:rsidRDefault="00E0651F" w:rsidP="00E0651F">
      <w:pPr>
        <w:pStyle w:val="KeinLeerraum"/>
        <w:shd w:val="clear" w:color="auto" w:fill="D9D9D9" w:themeFill="background1" w:themeFillShade="D9"/>
      </w:pPr>
      <w:r w:rsidRPr="00E0651F">
        <w:t>EXAMPLE 1</w:t>
      </w:r>
    </w:p>
    <w:p w:rsidR="00E0651F" w:rsidRPr="00E0651F" w:rsidRDefault="00E0651F" w:rsidP="00E0651F">
      <w:pPr>
        <w:pStyle w:val="KeinLeerraum"/>
        <w:shd w:val="clear" w:color="auto" w:fill="D9D9D9" w:themeFill="background1" w:themeFillShade="D9"/>
      </w:pPr>
      <w:r w:rsidRPr="00E0651F">
        <w:t xml:space="preserve">&lt;p </w:t>
      </w:r>
      <w:r w:rsidRPr="00E0651F">
        <w:rPr>
          <w:b/>
          <w:bCs/>
        </w:rPr>
        <w:t>vocab="http://schema.org/"</w:t>
      </w:r>
      <w:r w:rsidRPr="00E0651F">
        <w:t>&gt;</w:t>
      </w:r>
    </w:p>
    <w:p w:rsidR="00E0651F" w:rsidRPr="00E0651F" w:rsidRDefault="00E0651F" w:rsidP="00E0651F">
      <w:pPr>
        <w:pStyle w:val="KeinLeerraum"/>
        <w:shd w:val="clear" w:color="auto" w:fill="D9D9D9" w:themeFill="background1" w:themeFillShade="D9"/>
      </w:pPr>
      <w:r w:rsidRPr="00E0651F">
        <w:t xml:space="preserve">   My name is Manu Sporny and you can give me a ring via 1-800-555-0199.</w:t>
      </w:r>
    </w:p>
    <w:p w:rsidR="00E0651F" w:rsidRPr="00E0651F" w:rsidRDefault="00E0651F" w:rsidP="00E0651F">
      <w:pPr>
        <w:pStyle w:val="KeinLeerraum"/>
        <w:shd w:val="clear" w:color="auto" w:fill="D9D9D9" w:themeFill="background1" w:themeFillShade="D9"/>
      </w:pPr>
      <w:r w:rsidRPr="00E0651F">
        <w:t>&lt;/p&gt;</w:t>
      </w:r>
    </w:p>
    <w:p w:rsidR="00E0651F" w:rsidRDefault="00E0651F" w:rsidP="00BC0979"/>
    <w:p w:rsidR="00E0651F" w:rsidRPr="00E0651F" w:rsidRDefault="00E0651F" w:rsidP="00E0651F">
      <w:pPr>
        <w:pStyle w:val="berschrift3"/>
      </w:pPr>
      <w:bookmarkStart w:id="210" w:name="_Toc31984777"/>
      <w:r>
        <w:t>T</w:t>
      </w:r>
      <w:r w:rsidRPr="00E0651F">
        <w:t>ypeof</w:t>
      </w:r>
      <w:bookmarkEnd w:id="210"/>
    </w:p>
    <w:p w:rsidR="00E0651F" w:rsidRPr="00E0651F" w:rsidRDefault="00E0651F" w:rsidP="00E0651F">
      <w:r w:rsidRPr="00E0651F">
        <w:t>In this example we have specified that we are going to be using the vocabulary that can be found at http://schema.org/. This is a vocabulary that has been released by major search engine companies to talk about common things on the Web that Search Engines care about – things like People, Places, Reviews, Recipes, and Events. Once we have specified the vocabulary, we need to specify the type of the thing that we're talking about. In this particular case we are talking about a Person, which can be marked up like so:</w:t>
      </w:r>
    </w:p>
    <w:p w:rsidR="00E0651F" w:rsidRPr="00E0651F" w:rsidRDefault="00E0651F" w:rsidP="00E0651F">
      <w:pPr>
        <w:pStyle w:val="KeinLeerraum"/>
        <w:shd w:val="clear" w:color="auto" w:fill="D9D9D9" w:themeFill="background1" w:themeFillShade="D9"/>
      </w:pPr>
      <w:r w:rsidRPr="00E0651F">
        <w:t>EXAMPLE 2</w:t>
      </w:r>
    </w:p>
    <w:p w:rsidR="00E0651F" w:rsidRPr="00E0651F" w:rsidRDefault="00E0651F" w:rsidP="00E0651F">
      <w:pPr>
        <w:pStyle w:val="KeinLeerraum"/>
        <w:shd w:val="clear" w:color="auto" w:fill="D9D9D9" w:themeFill="background1" w:themeFillShade="D9"/>
      </w:pPr>
      <w:r w:rsidRPr="00E0651F">
        <w:t xml:space="preserve">&lt;p vocab="http://schema.org/" </w:t>
      </w:r>
      <w:r w:rsidRPr="00E0651F">
        <w:rPr>
          <w:b/>
          <w:bCs/>
        </w:rPr>
        <w:t>typeof="Person"</w:t>
      </w:r>
      <w:r w:rsidRPr="00E0651F">
        <w:t>&gt;</w:t>
      </w:r>
    </w:p>
    <w:p w:rsidR="00E0651F" w:rsidRPr="00E0651F" w:rsidRDefault="00E0651F" w:rsidP="00E0651F">
      <w:pPr>
        <w:pStyle w:val="KeinLeerraum"/>
        <w:shd w:val="clear" w:color="auto" w:fill="D9D9D9" w:themeFill="background1" w:themeFillShade="D9"/>
      </w:pPr>
      <w:r w:rsidRPr="00E0651F">
        <w:t xml:space="preserve">   My name is Manu Sporny and you can give me a ring via 1-800-555-0199.</w:t>
      </w:r>
    </w:p>
    <w:p w:rsidR="00E0651F" w:rsidRPr="00E0651F" w:rsidRDefault="00E0651F" w:rsidP="00E0651F">
      <w:pPr>
        <w:pStyle w:val="KeinLeerraum"/>
        <w:shd w:val="clear" w:color="auto" w:fill="D9D9D9" w:themeFill="background1" w:themeFillShade="D9"/>
      </w:pPr>
      <w:r w:rsidRPr="00E0651F">
        <w:t>&lt;/p&gt;</w:t>
      </w:r>
    </w:p>
    <w:p w:rsidR="00E0651F" w:rsidRDefault="00E0651F" w:rsidP="00E0651F">
      <w:pPr>
        <w:pStyle w:val="StandardWeb"/>
        <w:shd w:val="clear" w:color="auto" w:fill="FFFFFF"/>
        <w:rPr>
          <w:rFonts w:ascii="Arial" w:hAnsi="Arial" w:cs="Arial"/>
          <w:color w:val="000000"/>
          <w:sz w:val="27"/>
          <w:szCs w:val="27"/>
        </w:rPr>
      </w:pPr>
    </w:p>
    <w:p w:rsidR="00E0651F" w:rsidRDefault="00E0651F" w:rsidP="00BC0979"/>
    <w:p w:rsidR="00E0651F" w:rsidRPr="00E0651F" w:rsidRDefault="00E0651F" w:rsidP="00E0651F">
      <w:pPr>
        <w:pStyle w:val="berschrift2"/>
      </w:pPr>
      <w:r>
        <w:t> </w:t>
      </w:r>
      <w:bookmarkStart w:id="211" w:name="_Toc31984778"/>
      <w:r w:rsidRPr="00E0651F">
        <w:t>Property</w:t>
      </w:r>
      <w:bookmarkEnd w:id="211"/>
    </w:p>
    <w:p w:rsidR="00E0651F" w:rsidRPr="00E0651F" w:rsidRDefault="00E0651F" w:rsidP="00E0651F">
      <w:r w:rsidRPr="00E0651F">
        <w:t>Now all we need to do is specify which properties of that person we want to point out to the search engine. In the following example, we mark up the person's name, phone number and web page. Both text and URLs can be marked up with RDFa Lite. In the following example, pay particular attention to the types of data that are being pointed out to the search engine, which are highlighted in blue:</w:t>
      </w:r>
    </w:p>
    <w:p w:rsidR="00E0651F" w:rsidRPr="00E0651F" w:rsidRDefault="00E0651F" w:rsidP="00E0651F">
      <w:pPr>
        <w:pStyle w:val="KeinLeerraum"/>
      </w:pPr>
      <w:r w:rsidRPr="00E0651F">
        <w:t>EXAMPLE 3</w:t>
      </w:r>
    </w:p>
    <w:p w:rsidR="00E0651F" w:rsidRPr="00E0651F" w:rsidRDefault="00E0651F" w:rsidP="00E0651F">
      <w:pPr>
        <w:pStyle w:val="KeinLeerraum"/>
        <w:shd w:val="clear" w:color="auto" w:fill="D9D9D9" w:themeFill="background1" w:themeFillShade="D9"/>
      </w:pPr>
      <w:r w:rsidRPr="00E0651F">
        <w:t>&lt;p vocab="http://schema.org/" typeof="Person"&gt;</w:t>
      </w:r>
    </w:p>
    <w:p w:rsidR="00E0651F" w:rsidRPr="00E0651F" w:rsidRDefault="00E0651F" w:rsidP="00E0651F">
      <w:pPr>
        <w:pStyle w:val="KeinLeerraum"/>
        <w:shd w:val="clear" w:color="auto" w:fill="D9D9D9" w:themeFill="background1" w:themeFillShade="D9"/>
      </w:pPr>
      <w:r w:rsidRPr="00E0651F">
        <w:t xml:space="preserve">   My name is</w:t>
      </w:r>
    </w:p>
    <w:p w:rsidR="00E0651F" w:rsidRPr="00E0651F" w:rsidRDefault="00E0651F" w:rsidP="00E0651F">
      <w:pPr>
        <w:pStyle w:val="KeinLeerraum"/>
        <w:shd w:val="clear" w:color="auto" w:fill="D9D9D9" w:themeFill="background1" w:themeFillShade="D9"/>
      </w:pPr>
      <w:r w:rsidRPr="00E0651F">
        <w:t xml:space="preserve">   &lt;span property="name"&gt;Manu Sporny&lt;/span&gt;</w:t>
      </w:r>
    </w:p>
    <w:p w:rsidR="00E0651F" w:rsidRPr="00E0651F" w:rsidRDefault="00E0651F" w:rsidP="00E0651F">
      <w:pPr>
        <w:pStyle w:val="KeinLeerraum"/>
        <w:shd w:val="clear" w:color="auto" w:fill="D9D9D9" w:themeFill="background1" w:themeFillShade="D9"/>
      </w:pPr>
      <w:r w:rsidRPr="00E0651F">
        <w:t xml:space="preserve">   and you can give me a ring via</w:t>
      </w:r>
    </w:p>
    <w:p w:rsidR="00E0651F" w:rsidRPr="00E0651F" w:rsidRDefault="00E0651F" w:rsidP="00E0651F">
      <w:pPr>
        <w:pStyle w:val="KeinLeerraum"/>
        <w:shd w:val="clear" w:color="auto" w:fill="D9D9D9" w:themeFill="background1" w:themeFillShade="D9"/>
      </w:pPr>
      <w:r w:rsidRPr="00E0651F">
        <w:t xml:space="preserve">   &lt;span </w:t>
      </w:r>
      <w:r w:rsidRPr="00E0651F">
        <w:rPr>
          <w:b/>
          <w:bCs/>
        </w:rPr>
        <w:t>property="telephone"</w:t>
      </w:r>
      <w:r w:rsidRPr="00E0651F">
        <w:t>&gt;1-800-555-0199&lt;/span&gt;</w:t>
      </w:r>
    </w:p>
    <w:p w:rsidR="00E0651F" w:rsidRPr="00E0651F" w:rsidRDefault="00E0651F" w:rsidP="00E0651F">
      <w:pPr>
        <w:pStyle w:val="KeinLeerraum"/>
        <w:shd w:val="clear" w:color="auto" w:fill="D9D9D9" w:themeFill="background1" w:themeFillShade="D9"/>
      </w:pPr>
      <w:r w:rsidRPr="00E0651F">
        <w:t xml:space="preserve">   or visit </w:t>
      </w:r>
    </w:p>
    <w:p w:rsidR="00E0651F" w:rsidRPr="00E0651F" w:rsidRDefault="00E0651F" w:rsidP="00E0651F">
      <w:pPr>
        <w:pStyle w:val="KeinLeerraum"/>
        <w:shd w:val="clear" w:color="auto" w:fill="D9D9D9" w:themeFill="background1" w:themeFillShade="D9"/>
      </w:pPr>
      <w:r w:rsidRPr="00E0651F">
        <w:t xml:space="preserve">   &lt;a property="url" href="http://manu.sporny.org/"&gt;my homepage&lt;/a&gt;.</w:t>
      </w:r>
    </w:p>
    <w:p w:rsidR="00E0651F" w:rsidRPr="00E0651F" w:rsidRDefault="00E0651F" w:rsidP="00E0651F">
      <w:pPr>
        <w:pStyle w:val="KeinLeerraum"/>
        <w:shd w:val="clear" w:color="auto" w:fill="D9D9D9" w:themeFill="background1" w:themeFillShade="D9"/>
      </w:pPr>
      <w:r w:rsidRPr="00E0651F">
        <w:t>&lt;/p&gt;</w:t>
      </w:r>
    </w:p>
    <w:p w:rsidR="00E0651F" w:rsidRDefault="00E0651F" w:rsidP="00BC0979"/>
    <w:p w:rsidR="002826AA" w:rsidRDefault="002826AA" w:rsidP="002826AA">
      <w:pPr>
        <w:pStyle w:val="berschrift2"/>
      </w:pPr>
      <w:bookmarkStart w:id="212" w:name="_Toc31984779"/>
      <w:r>
        <w:t>Resource</w:t>
      </w:r>
      <w:bookmarkEnd w:id="212"/>
    </w:p>
    <w:p w:rsidR="002826AA" w:rsidRPr="002826AA" w:rsidRDefault="002826AA" w:rsidP="002826AA">
      <w:r w:rsidRPr="002826AA">
        <w:t>If you want Web authors to be able to talk about each thing on your page, you need to create an identifier for each of these things. Just like we create identifiers for parts of a page using the id attribute in HTML, you can create identifiers for things described on a page using the resource attribute:</w:t>
      </w:r>
    </w:p>
    <w:p w:rsidR="002826AA" w:rsidRPr="002826AA" w:rsidRDefault="002826AA" w:rsidP="002826AA">
      <w:pPr>
        <w:pStyle w:val="KeinLeerraum"/>
        <w:shd w:val="clear" w:color="auto" w:fill="D9D9D9" w:themeFill="background1" w:themeFillShade="D9"/>
      </w:pPr>
      <w:r w:rsidRPr="002826AA">
        <w:t>EXAMPLE 4</w:t>
      </w:r>
    </w:p>
    <w:p w:rsidR="002826AA" w:rsidRPr="002826AA" w:rsidRDefault="002826AA" w:rsidP="002826AA">
      <w:pPr>
        <w:pStyle w:val="KeinLeerraum"/>
        <w:shd w:val="clear" w:color="auto" w:fill="D9D9D9" w:themeFill="background1" w:themeFillShade="D9"/>
      </w:pPr>
      <w:r w:rsidRPr="002826AA">
        <w:t xml:space="preserve">&lt;p vocab="http://schema.org/" </w:t>
      </w:r>
      <w:r w:rsidRPr="002826AA">
        <w:rPr>
          <w:b/>
          <w:bCs/>
        </w:rPr>
        <w:t>resource="#manu"</w:t>
      </w:r>
      <w:r w:rsidRPr="002826AA">
        <w:t xml:space="preserve"> typeof="Person"&gt;</w:t>
      </w:r>
    </w:p>
    <w:p w:rsidR="002826AA" w:rsidRPr="002826AA" w:rsidRDefault="002826AA" w:rsidP="002826AA">
      <w:pPr>
        <w:pStyle w:val="KeinLeerraum"/>
        <w:shd w:val="clear" w:color="auto" w:fill="D9D9D9" w:themeFill="background1" w:themeFillShade="D9"/>
      </w:pPr>
      <w:r w:rsidRPr="002826AA">
        <w:t xml:space="preserve">   My name is</w:t>
      </w:r>
    </w:p>
    <w:p w:rsidR="002826AA" w:rsidRPr="002826AA" w:rsidRDefault="002826AA" w:rsidP="002826AA">
      <w:pPr>
        <w:pStyle w:val="KeinLeerraum"/>
        <w:shd w:val="clear" w:color="auto" w:fill="D9D9D9" w:themeFill="background1" w:themeFillShade="D9"/>
      </w:pPr>
      <w:r w:rsidRPr="002826AA">
        <w:t xml:space="preserve">   &lt;span property="name"&gt;Manu Sporny&lt;/span&gt;</w:t>
      </w:r>
    </w:p>
    <w:p w:rsidR="002826AA" w:rsidRPr="002826AA" w:rsidRDefault="002826AA" w:rsidP="002826AA">
      <w:pPr>
        <w:pStyle w:val="KeinLeerraum"/>
        <w:shd w:val="clear" w:color="auto" w:fill="D9D9D9" w:themeFill="background1" w:themeFillShade="D9"/>
      </w:pPr>
      <w:r w:rsidRPr="002826AA">
        <w:t xml:space="preserve">   and you can give me a ring via</w:t>
      </w:r>
    </w:p>
    <w:p w:rsidR="002826AA" w:rsidRPr="002826AA" w:rsidRDefault="002826AA" w:rsidP="002826AA">
      <w:pPr>
        <w:pStyle w:val="KeinLeerraum"/>
        <w:shd w:val="clear" w:color="auto" w:fill="D9D9D9" w:themeFill="background1" w:themeFillShade="D9"/>
      </w:pPr>
      <w:r w:rsidRPr="002826AA">
        <w:t xml:space="preserve">   &lt;span property="telephone"&gt;1-800-555-0199&lt;/span&gt;.</w:t>
      </w:r>
    </w:p>
    <w:p w:rsidR="002826AA" w:rsidRPr="002826AA" w:rsidRDefault="002826AA" w:rsidP="002826AA">
      <w:pPr>
        <w:pStyle w:val="KeinLeerraum"/>
        <w:shd w:val="clear" w:color="auto" w:fill="D9D9D9" w:themeFill="background1" w:themeFillShade="D9"/>
      </w:pPr>
      <w:r w:rsidRPr="002826AA">
        <w:t xml:space="preserve">   &lt;img property="image" src="http://manu.sporny.org/images/manu.png" /&gt;</w:t>
      </w:r>
    </w:p>
    <w:p w:rsidR="002826AA" w:rsidRPr="002826AA" w:rsidRDefault="002826AA" w:rsidP="002826AA">
      <w:pPr>
        <w:pStyle w:val="KeinLeerraum"/>
        <w:shd w:val="clear" w:color="auto" w:fill="D9D9D9" w:themeFill="background1" w:themeFillShade="D9"/>
      </w:pPr>
      <w:r w:rsidRPr="002826AA">
        <w:t>&lt;/p&gt;</w:t>
      </w:r>
    </w:p>
    <w:p w:rsidR="002826AA" w:rsidRPr="002826AA" w:rsidRDefault="002826AA" w:rsidP="002826AA">
      <w:pPr>
        <w:pStyle w:val="KeinLeerraum"/>
      </w:pPr>
    </w:p>
    <w:p w:rsidR="002826AA" w:rsidRDefault="002826AA" w:rsidP="002826AA">
      <w:r w:rsidRPr="002826AA">
        <w:t>If we assume that the markup above can be found at http://example.org/people, then the identifier for the thing is the address, plus the value in the resource attribute. Therefore, the identifier for the thing on the page would be: </w:t>
      </w:r>
      <w:r w:rsidRPr="00115317">
        <w:rPr>
          <w:b/>
          <w:bCs/>
        </w:rPr>
        <w:t>http://example.org/people#manu</w:t>
      </w:r>
      <w:r w:rsidRPr="002826AA">
        <w:t>. This identifier is also useful if you want to talk about that same thing on another Web page. By identifying all things on the Web using a unique Uniform Resource Locator (URL), we can start building a Web of things. Companies building software for the Web can use this Web of things to answer complex questions like: "What is Manu Sporny's phone numb</w:t>
      </w:r>
      <w:r>
        <w:t>er and what does he look like?"</w:t>
      </w:r>
    </w:p>
    <w:p w:rsidR="00115317" w:rsidRDefault="00115317" w:rsidP="002826AA"/>
    <w:p w:rsidR="00115317" w:rsidRDefault="00115317" w:rsidP="00115317">
      <w:pPr>
        <w:pStyle w:val="berschrift3"/>
        <w:shd w:val="clear" w:color="auto" w:fill="FFFFFF"/>
        <w:rPr>
          <w:rFonts w:ascii="Arial" w:hAnsi="Arial" w:cs="Arial"/>
          <w:color w:val="005A9C"/>
          <w:sz w:val="29"/>
          <w:szCs w:val="29"/>
        </w:rPr>
      </w:pPr>
      <w:bookmarkStart w:id="213" w:name="_Toc31984780"/>
      <w:r>
        <w:rPr>
          <w:rFonts w:ascii="Arial" w:hAnsi="Arial" w:cs="Arial"/>
          <w:color w:val="005A9C"/>
          <w:sz w:val="29"/>
          <w:szCs w:val="29"/>
        </w:rPr>
        <w:t>Prefix</w:t>
      </w:r>
      <w:bookmarkEnd w:id="213"/>
    </w:p>
    <w:p w:rsidR="00115317" w:rsidRDefault="00115317" w:rsidP="00C9375B">
      <w:r w:rsidRPr="00C9375B">
        <w:t>In some cases, a vocabulary may not have all of the terms an author needs when describing their thing. The last feature in RDFa 1.1 Lite that some authors might need is the ability to specify more than one vocabulary. For example, if we are describing a Person and we need to specify that they have a favorite animal, we could do something like the following:</w:t>
      </w:r>
    </w:p>
    <w:p w:rsidR="00C9375B" w:rsidRPr="00C9375B" w:rsidRDefault="00C9375B" w:rsidP="00C9375B">
      <w:pPr>
        <w:pStyle w:val="KeinLeerraum"/>
        <w:shd w:val="clear" w:color="auto" w:fill="D9D9D9" w:themeFill="background1" w:themeFillShade="D9"/>
      </w:pPr>
      <w:r w:rsidRPr="00C9375B">
        <w:t>EXAMPLE 5</w:t>
      </w:r>
    </w:p>
    <w:p w:rsidR="00C9375B" w:rsidRPr="00C9375B" w:rsidRDefault="00C9375B" w:rsidP="00C9375B">
      <w:pPr>
        <w:pStyle w:val="KeinLeerraum"/>
        <w:shd w:val="clear" w:color="auto" w:fill="D9D9D9" w:themeFill="background1" w:themeFillShade="D9"/>
      </w:pPr>
      <w:r w:rsidRPr="00C9375B">
        <w:t xml:space="preserve">&lt;p vocab="http://schema.org/" </w:t>
      </w:r>
      <w:r w:rsidRPr="00C9375B">
        <w:rPr>
          <w:b/>
          <w:bCs/>
        </w:rPr>
        <w:t>prefix="ov: http://open.vocab.org/terms/"</w:t>
      </w:r>
      <w:r w:rsidRPr="00C9375B">
        <w:t xml:space="preserve"> resource="#manu" typeof="Person"&gt;</w:t>
      </w:r>
    </w:p>
    <w:p w:rsidR="00C9375B" w:rsidRPr="00C9375B" w:rsidRDefault="00C9375B" w:rsidP="00C9375B">
      <w:pPr>
        <w:pStyle w:val="KeinLeerraum"/>
        <w:shd w:val="clear" w:color="auto" w:fill="D9D9D9" w:themeFill="background1" w:themeFillShade="D9"/>
      </w:pPr>
      <w:r w:rsidRPr="00C9375B">
        <w:t xml:space="preserve">   My name is</w:t>
      </w:r>
    </w:p>
    <w:p w:rsidR="00C9375B" w:rsidRPr="00C9375B" w:rsidRDefault="00C9375B" w:rsidP="00C9375B">
      <w:pPr>
        <w:pStyle w:val="KeinLeerraum"/>
        <w:shd w:val="clear" w:color="auto" w:fill="D9D9D9" w:themeFill="background1" w:themeFillShade="D9"/>
      </w:pPr>
      <w:r w:rsidRPr="00C9375B">
        <w:t xml:space="preserve">   &lt;span property="name"&gt;Manu Sporny&lt;/span&gt;</w:t>
      </w:r>
    </w:p>
    <w:p w:rsidR="00C9375B" w:rsidRPr="00C9375B" w:rsidRDefault="00C9375B" w:rsidP="00C9375B">
      <w:pPr>
        <w:pStyle w:val="KeinLeerraum"/>
        <w:shd w:val="clear" w:color="auto" w:fill="D9D9D9" w:themeFill="background1" w:themeFillShade="D9"/>
      </w:pPr>
      <w:r w:rsidRPr="00C9375B">
        <w:t xml:space="preserve">   and you can give me a ring via</w:t>
      </w:r>
    </w:p>
    <w:p w:rsidR="00C9375B" w:rsidRPr="00C9375B" w:rsidRDefault="00C9375B" w:rsidP="00C9375B">
      <w:pPr>
        <w:pStyle w:val="KeinLeerraum"/>
        <w:shd w:val="clear" w:color="auto" w:fill="D9D9D9" w:themeFill="background1" w:themeFillShade="D9"/>
      </w:pPr>
      <w:r w:rsidRPr="00C9375B">
        <w:t xml:space="preserve">   &lt;span property="telephone"&gt;1-800-555-0199&lt;/span&gt;.</w:t>
      </w:r>
    </w:p>
    <w:p w:rsidR="00C9375B" w:rsidRPr="00C9375B" w:rsidRDefault="00C9375B" w:rsidP="00C9375B">
      <w:pPr>
        <w:pStyle w:val="KeinLeerraum"/>
        <w:shd w:val="clear" w:color="auto" w:fill="D9D9D9" w:themeFill="background1" w:themeFillShade="D9"/>
      </w:pPr>
      <w:r w:rsidRPr="00C9375B">
        <w:t xml:space="preserve">   &lt;img property="image" src="http://manu.sporny.org/images/manu.png" /&gt;</w:t>
      </w:r>
    </w:p>
    <w:p w:rsidR="00C9375B" w:rsidRPr="00C9375B" w:rsidRDefault="00C9375B" w:rsidP="00C9375B">
      <w:pPr>
        <w:pStyle w:val="KeinLeerraum"/>
        <w:shd w:val="clear" w:color="auto" w:fill="D9D9D9" w:themeFill="background1" w:themeFillShade="D9"/>
      </w:pPr>
      <w:r w:rsidRPr="00C9375B">
        <w:t xml:space="preserve">   My favorite animal is the &lt;span </w:t>
      </w:r>
      <w:r w:rsidRPr="00C9375B">
        <w:rPr>
          <w:b/>
          <w:bCs/>
        </w:rPr>
        <w:t>property="ov:preferredAnimal"</w:t>
      </w:r>
      <w:r w:rsidRPr="00C9375B">
        <w:t>&gt;Liger&lt;/span&gt;.</w:t>
      </w:r>
    </w:p>
    <w:p w:rsidR="00C9375B" w:rsidRPr="00C9375B" w:rsidRDefault="00C9375B" w:rsidP="00C9375B">
      <w:pPr>
        <w:pStyle w:val="KeinLeerraum"/>
        <w:shd w:val="clear" w:color="auto" w:fill="D9D9D9" w:themeFill="background1" w:themeFillShade="D9"/>
      </w:pPr>
      <w:r w:rsidRPr="00C9375B">
        <w:t>&lt;/p&gt;</w:t>
      </w:r>
    </w:p>
    <w:p w:rsidR="00C9375B" w:rsidRDefault="00C9375B" w:rsidP="00C9375B"/>
    <w:p w:rsidR="00C9375B" w:rsidRPr="00C9375B" w:rsidRDefault="00C9375B" w:rsidP="00C9375B">
      <w:r w:rsidRPr="00C9375B">
        <w:t>The example assigns a short-hand prefix to the Open Vocabulary (ov) and uses that prefix to specify the preferredAnimal vocabulary term. Since schema.org doesn't have a clear way of expressing a favorite animal, the author instead depends on this alternate vocabulary to get the job done.</w:t>
      </w:r>
    </w:p>
    <w:p w:rsidR="00C9375B" w:rsidRPr="00C9375B" w:rsidRDefault="00C9375B" w:rsidP="00C9375B">
      <w:r w:rsidRPr="00C9375B">
        <w:t>RDFa 1.1 Lite also pre-defines a number of </w:t>
      </w:r>
      <w:hyperlink r:id="rId27" w:history="1">
        <w:r w:rsidRPr="00C9375B">
          <w:rPr>
            <w:rStyle w:val="Hyperlink"/>
          </w:rPr>
          <w:t>useful and popular prefixes</w:t>
        </w:r>
      </w:hyperlink>
      <w:r w:rsidRPr="00C9375B">
        <w:t>, such as dc, foaf, and schema. This ensures that even if authors forget to declare the popular prefixes, that their structured data will continue to work. A full list of pre-declared prefixes can be found in the </w:t>
      </w:r>
      <w:hyperlink r:id="rId28" w:history="1">
        <w:r w:rsidRPr="00C9375B">
          <w:rPr>
            <w:rStyle w:val="Hyperlink"/>
          </w:rPr>
          <w:t>initial context document for RDFa 1.1</w:t>
        </w:r>
      </w:hyperlink>
      <w:r w:rsidRPr="00C9375B">
        <w:t>.</w:t>
      </w:r>
    </w:p>
    <w:p w:rsidR="00C9375B" w:rsidRPr="00C9375B" w:rsidRDefault="00C9375B" w:rsidP="00C9375B"/>
    <w:p w:rsidR="00115317" w:rsidRPr="002826AA" w:rsidRDefault="00115317" w:rsidP="002826AA"/>
    <w:p w:rsidR="002826AA" w:rsidRPr="002826AA" w:rsidRDefault="002826AA" w:rsidP="002826AA"/>
    <w:p w:rsidR="00E2176C" w:rsidRDefault="00E2176C" w:rsidP="00E2176C">
      <w:pPr>
        <w:pStyle w:val="berschrift1"/>
        <w:jc w:val="center"/>
      </w:pPr>
      <w:bookmarkStart w:id="214" w:name="_Toc31984781"/>
      <w:r>
        <w:t>SPARSQL</w:t>
      </w:r>
      <w:bookmarkEnd w:id="214"/>
    </w:p>
    <w:p w:rsidR="00EA2216" w:rsidRDefault="0092123E" w:rsidP="0092123E">
      <w:pPr>
        <w:pStyle w:val="berschrift2"/>
      </w:pPr>
      <w:bookmarkStart w:id="215" w:name="_Toc31984782"/>
      <w:r>
        <w:t>Select Simple</w:t>
      </w:r>
      <w:bookmarkEnd w:id="215"/>
    </w:p>
    <w:p w:rsidR="0092123E" w:rsidRDefault="0092123E" w:rsidP="0092123E">
      <w:pPr>
        <w:pStyle w:val="KeinLeerraum"/>
        <w:shd w:val="clear" w:color="auto" w:fill="D9D9D9" w:themeFill="background1" w:themeFillShade="D9"/>
      </w:pPr>
      <w:r>
        <w:t># Select capital name of Dresden</w:t>
      </w:r>
    </w:p>
    <w:p w:rsidR="0092123E" w:rsidRDefault="0092123E" w:rsidP="0092123E">
      <w:pPr>
        <w:pStyle w:val="KeinLeerraum"/>
        <w:shd w:val="clear" w:color="auto" w:fill="D9D9D9" w:themeFill="background1" w:themeFillShade="D9"/>
      </w:pPr>
      <w:r>
        <w:t>PREFIX dbo: &lt;http://dbpedia.org/ontology/&gt;</w:t>
      </w:r>
    </w:p>
    <w:p w:rsidR="0092123E" w:rsidRDefault="0092123E" w:rsidP="0092123E">
      <w:pPr>
        <w:pStyle w:val="KeinLeerraum"/>
        <w:shd w:val="clear" w:color="auto" w:fill="D9D9D9" w:themeFill="background1" w:themeFillShade="D9"/>
      </w:pPr>
      <w:r>
        <w:t>SELECT ?capital</w:t>
      </w:r>
    </w:p>
    <w:p w:rsidR="0092123E" w:rsidRDefault="0092123E" w:rsidP="0092123E">
      <w:pPr>
        <w:pStyle w:val="KeinLeerraum"/>
        <w:shd w:val="clear" w:color="auto" w:fill="D9D9D9" w:themeFill="background1" w:themeFillShade="D9"/>
      </w:pPr>
      <w:r>
        <w:t>WHERE{</w:t>
      </w:r>
    </w:p>
    <w:p w:rsidR="0092123E" w:rsidRDefault="0092123E" w:rsidP="0092123E">
      <w:pPr>
        <w:pStyle w:val="KeinLeerraum"/>
        <w:shd w:val="clear" w:color="auto" w:fill="D9D9D9" w:themeFill="background1" w:themeFillShade="D9"/>
      </w:pPr>
      <w:r>
        <w:t xml:space="preserve"> ?capital dbo:capital ?Dresden .</w:t>
      </w:r>
      <w:r>
        <w:tab/>
      </w:r>
    </w:p>
    <w:p w:rsidR="0092123E" w:rsidRDefault="0092123E" w:rsidP="0092123E">
      <w:pPr>
        <w:pStyle w:val="KeinLeerraum"/>
        <w:shd w:val="clear" w:color="auto" w:fill="D9D9D9" w:themeFill="background1" w:themeFillShade="D9"/>
      </w:pPr>
      <w:r>
        <w:t>}</w:t>
      </w:r>
    </w:p>
    <w:p w:rsidR="0092123E" w:rsidRDefault="0092123E" w:rsidP="0092123E"/>
    <w:p w:rsidR="0092123E" w:rsidRDefault="0092123E" w:rsidP="0092123E">
      <w:pPr>
        <w:pStyle w:val="berschrift2"/>
      </w:pPr>
      <w:bookmarkStart w:id="216" w:name="_Toc31984783"/>
      <w:r>
        <w:t>Select from both sources</w:t>
      </w:r>
      <w:bookmarkEnd w:id="216"/>
    </w:p>
    <w:p w:rsidR="0092123E" w:rsidRDefault="0092123E" w:rsidP="0092123E">
      <w:pPr>
        <w:pStyle w:val="KeinLeerraum"/>
        <w:shd w:val="clear" w:color="auto" w:fill="D9D9D9" w:themeFill="background1" w:themeFillShade="D9"/>
      </w:pPr>
      <w:r>
        <w:t># Select personalities who born in Dresden or Leipzig</w:t>
      </w:r>
    </w:p>
    <w:p w:rsidR="0092123E" w:rsidRDefault="0092123E" w:rsidP="0092123E">
      <w:pPr>
        <w:pStyle w:val="KeinLeerraum"/>
        <w:shd w:val="clear" w:color="auto" w:fill="D9D9D9" w:themeFill="background1" w:themeFillShade="D9"/>
      </w:pPr>
      <w:r>
        <w:t>PREFIX dbo: &lt;http://dbpedia.org/ontology/&gt;</w:t>
      </w:r>
    </w:p>
    <w:p w:rsidR="0092123E" w:rsidRDefault="0092123E" w:rsidP="0092123E">
      <w:pPr>
        <w:pStyle w:val="KeinLeerraum"/>
        <w:shd w:val="clear" w:color="auto" w:fill="D9D9D9" w:themeFill="background1" w:themeFillShade="D9"/>
      </w:pPr>
      <w:r>
        <w:t>PREFIX dbr: &lt;http://dbpedia.org/resource/&gt;</w:t>
      </w:r>
    </w:p>
    <w:p w:rsidR="0092123E" w:rsidRDefault="0092123E" w:rsidP="0092123E">
      <w:pPr>
        <w:pStyle w:val="KeinLeerraum"/>
        <w:shd w:val="clear" w:color="auto" w:fill="D9D9D9" w:themeFill="background1" w:themeFillShade="D9"/>
      </w:pPr>
      <w:r>
        <w:t>SELECT ?who ?city</w:t>
      </w:r>
    </w:p>
    <w:p w:rsidR="0092123E" w:rsidRDefault="0092123E" w:rsidP="0092123E">
      <w:pPr>
        <w:pStyle w:val="KeinLeerraum"/>
        <w:shd w:val="clear" w:color="auto" w:fill="D9D9D9" w:themeFill="background1" w:themeFillShade="D9"/>
      </w:pPr>
      <w:r>
        <w:t>FROM &lt;http://dbpedia.org/data/Dresden.rdf/&gt;</w:t>
      </w:r>
    </w:p>
    <w:p w:rsidR="0092123E" w:rsidRDefault="0092123E" w:rsidP="0092123E">
      <w:pPr>
        <w:pStyle w:val="KeinLeerraum"/>
        <w:shd w:val="clear" w:color="auto" w:fill="D9D9D9" w:themeFill="background1" w:themeFillShade="D9"/>
      </w:pPr>
      <w:r>
        <w:t>FROM &lt;http://dbpedia.org/data/Leipzig.rdf/&gt;</w:t>
      </w:r>
    </w:p>
    <w:p w:rsidR="0092123E" w:rsidRDefault="0092123E" w:rsidP="0092123E">
      <w:pPr>
        <w:pStyle w:val="KeinLeerraum"/>
        <w:shd w:val="clear" w:color="auto" w:fill="D9D9D9" w:themeFill="background1" w:themeFillShade="D9"/>
      </w:pPr>
      <w:r>
        <w:t>{</w:t>
      </w:r>
    </w:p>
    <w:p w:rsidR="0092123E" w:rsidRDefault="0092123E" w:rsidP="0092123E">
      <w:pPr>
        <w:pStyle w:val="KeinLeerraum"/>
        <w:shd w:val="clear" w:color="auto" w:fill="D9D9D9" w:themeFill="background1" w:themeFillShade="D9"/>
      </w:pPr>
      <w:r>
        <w:tab/>
        <w:t>{</w:t>
      </w:r>
    </w:p>
    <w:p w:rsidR="0092123E" w:rsidRDefault="0092123E" w:rsidP="0092123E">
      <w:pPr>
        <w:pStyle w:val="KeinLeerraum"/>
        <w:shd w:val="clear" w:color="auto" w:fill="D9D9D9" w:themeFill="background1" w:themeFillShade="D9"/>
      </w:pPr>
      <w:r>
        <w:tab/>
      </w:r>
      <w:r>
        <w:tab/>
        <w:t>?who dbo:birthPlace dbr:Dresden .</w:t>
      </w:r>
    </w:p>
    <w:p w:rsidR="0092123E" w:rsidRDefault="0092123E" w:rsidP="0092123E">
      <w:pPr>
        <w:pStyle w:val="KeinLeerraum"/>
        <w:shd w:val="clear" w:color="auto" w:fill="D9D9D9" w:themeFill="background1" w:themeFillShade="D9"/>
      </w:pPr>
      <w:r>
        <w:tab/>
        <w:t>}</w:t>
      </w:r>
    </w:p>
    <w:p w:rsidR="0092123E" w:rsidRDefault="0092123E" w:rsidP="0092123E">
      <w:pPr>
        <w:pStyle w:val="KeinLeerraum"/>
        <w:shd w:val="clear" w:color="auto" w:fill="D9D9D9" w:themeFill="background1" w:themeFillShade="D9"/>
      </w:pPr>
      <w:r>
        <w:tab/>
        <w:t>UNION</w:t>
      </w:r>
    </w:p>
    <w:p w:rsidR="0092123E" w:rsidRDefault="0092123E" w:rsidP="0092123E">
      <w:pPr>
        <w:pStyle w:val="KeinLeerraum"/>
        <w:shd w:val="clear" w:color="auto" w:fill="D9D9D9" w:themeFill="background1" w:themeFillShade="D9"/>
      </w:pPr>
      <w:r>
        <w:tab/>
        <w:t>{</w:t>
      </w:r>
    </w:p>
    <w:p w:rsidR="0092123E" w:rsidRDefault="0092123E" w:rsidP="0092123E">
      <w:pPr>
        <w:pStyle w:val="KeinLeerraum"/>
        <w:shd w:val="clear" w:color="auto" w:fill="D9D9D9" w:themeFill="background1" w:themeFillShade="D9"/>
      </w:pPr>
      <w:r>
        <w:tab/>
      </w:r>
      <w:r>
        <w:tab/>
        <w:t>?who dbo:birthPlace dbr:Leipzig .</w:t>
      </w:r>
    </w:p>
    <w:p w:rsidR="0092123E" w:rsidRDefault="0092123E" w:rsidP="0092123E">
      <w:pPr>
        <w:pStyle w:val="KeinLeerraum"/>
        <w:shd w:val="clear" w:color="auto" w:fill="D9D9D9" w:themeFill="background1" w:themeFillShade="D9"/>
      </w:pPr>
      <w:r>
        <w:tab/>
        <w:t xml:space="preserve">} </w:t>
      </w:r>
    </w:p>
    <w:p w:rsidR="0092123E" w:rsidRDefault="0092123E" w:rsidP="0092123E">
      <w:pPr>
        <w:pStyle w:val="KeinLeerraum"/>
        <w:shd w:val="clear" w:color="auto" w:fill="D9D9D9" w:themeFill="background1" w:themeFillShade="D9"/>
      </w:pPr>
      <w:r>
        <w:t>}</w:t>
      </w:r>
    </w:p>
    <w:p w:rsidR="0092123E" w:rsidRDefault="0092123E" w:rsidP="0092123E"/>
    <w:p w:rsidR="0092123E" w:rsidRDefault="0043432F" w:rsidP="0043432F">
      <w:pPr>
        <w:pStyle w:val="berschrift2"/>
      </w:pPr>
      <w:bookmarkStart w:id="217" w:name="_Toc31984784"/>
      <w:r>
        <w:t>Filter in Query</w:t>
      </w:r>
      <w:bookmarkEnd w:id="217"/>
    </w:p>
    <w:p w:rsidR="0043432F" w:rsidRDefault="0043432F" w:rsidP="0043432F">
      <w:pPr>
        <w:pStyle w:val="KeinLeerraum"/>
        <w:shd w:val="clear" w:color="auto" w:fill="D9D9D9" w:themeFill="background1" w:themeFillShade="D9"/>
      </w:pPr>
      <w:r>
        <w:t># Select personalities who died in Dresden or Leipzig which have english label names</w:t>
      </w:r>
    </w:p>
    <w:p w:rsidR="0043432F" w:rsidRDefault="0043432F" w:rsidP="0043432F">
      <w:pPr>
        <w:pStyle w:val="KeinLeerraum"/>
        <w:shd w:val="clear" w:color="auto" w:fill="D9D9D9" w:themeFill="background1" w:themeFillShade="D9"/>
      </w:pPr>
      <w:r>
        <w:t>PREFIX dbo: &lt;http://dbpedia.org/ontology/&gt;</w:t>
      </w:r>
    </w:p>
    <w:p w:rsidR="0043432F" w:rsidRDefault="0043432F" w:rsidP="0043432F">
      <w:pPr>
        <w:pStyle w:val="KeinLeerraum"/>
        <w:shd w:val="clear" w:color="auto" w:fill="D9D9D9" w:themeFill="background1" w:themeFillShade="D9"/>
      </w:pPr>
      <w:r>
        <w:t>PREFIX rdfs: &lt;http://www.w3.org/2000/01/rdf-schema#&gt;</w:t>
      </w:r>
    </w:p>
    <w:p w:rsidR="0043432F" w:rsidRDefault="0043432F" w:rsidP="0043432F">
      <w:pPr>
        <w:pStyle w:val="KeinLeerraum"/>
        <w:shd w:val="clear" w:color="auto" w:fill="D9D9D9" w:themeFill="background1" w:themeFillShade="D9"/>
      </w:pPr>
      <w:r>
        <w:t>SELECT ?who ?labelname</w:t>
      </w:r>
    </w:p>
    <w:p w:rsidR="0043432F" w:rsidRDefault="0043432F" w:rsidP="0043432F">
      <w:pPr>
        <w:pStyle w:val="KeinLeerraum"/>
        <w:shd w:val="clear" w:color="auto" w:fill="D9D9D9" w:themeFill="background1" w:themeFillShade="D9"/>
      </w:pPr>
      <w:r>
        <w:t>#FROM &lt;http://dbpedia.org/data/Dresden.rdf/&gt;</w:t>
      </w:r>
    </w:p>
    <w:p w:rsidR="0043432F" w:rsidRDefault="0043432F" w:rsidP="0043432F">
      <w:pPr>
        <w:pStyle w:val="KeinLeerraum"/>
        <w:shd w:val="clear" w:color="auto" w:fill="D9D9D9" w:themeFill="background1" w:themeFillShade="D9"/>
      </w:pPr>
      <w:r>
        <w:t>#FROM &lt;http://dbpedia.org/data/Leipzig.rdf/&gt;</w:t>
      </w:r>
    </w:p>
    <w:p w:rsidR="0043432F" w:rsidRDefault="0043432F" w:rsidP="0043432F">
      <w:pPr>
        <w:pStyle w:val="KeinLeerraum"/>
        <w:shd w:val="clear" w:color="auto" w:fill="D9D9D9" w:themeFill="background1" w:themeFillShade="D9"/>
      </w:pPr>
      <w:r>
        <w:t>{</w:t>
      </w:r>
    </w:p>
    <w:p w:rsidR="0043432F" w:rsidRDefault="0043432F" w:rsidP="0043432F">
      <w:pPr>
        <w:pStyle w:val="KeinLeerraum"/>
        <w:shd w:val="clear" w:color="auto" w:fill="D9D9D9" w:themeFill="background1" w:themeFillShade="D9"/>
      </w:pPr>
      <w:r>
        <w:tab/>
        <w:t>?who dbo:deathPlace ?city .</w:t>
      </w:r>
    </w:p>
    <w:p w:rsidR="0043432F" w:rsidRDefault="0043432F" w:rsidP="0043432F">
      <w:pPr>
        <w:pStyle w:val="KeinLeerraum"/>
        <w:shd w:val="clear" w:color="auto" w:fill="D9D9D9" w:themeFill="background1" w:themeFillShade="D9"/>
      </w:pPr>
      <w:r>
        <w:tab/>
        <w:t>?city rdfs:label ?labelname .</w:t>
      </w:r>
    </w:p>
    <w:p w:rsidR="0043432F" w:rsidRPr="0081684F" w:rsidRDefault="0043432F" w:rsidP="0043432F">
      <w:pPr>
        <w:pStyle w:val="KeinLeerraum"/>
        <w:shd w:val="clear" w:color="auto" w:fill="D9D9D9" w:themeFill="background1" w:themeFillShade="D9"/>
        <w:rPr>
          <w:lang w:val="de-DE"/>
        </w:rPr>
      </w:pPr>
      <w:r>
        <w:tab/>
      </w:r>
      <w:r w:rsidRPr="0081684F">
        <w:rPr>
          <w:lang w:val="de-DE"/>
        </w:rPr>
        <w:t>FILTER(lang(?labelname) = "en")</w:t>
      </w:r>
    </w:p>
    <w:p w:rsidR="0043432F" w:rsidRPr="0081684F" w:rsidRDefault="0043432F" w:rsidP="0043432F">
      <w:pPr>
        <w:pStyle w:val="KeinLeerraum"/>
        <w:shd w:val="clear" w:color="auto" w:fill="D9D9D9" w:themeFill="background1" w:themeFillShade="D9"/>
        <w:rPr>
          <w:lang w:val="de-DE"/>
        </w:rPr>
      </w:pPr>
      <w:r w:rsidRPr="0081684F">
        <w:rPr>
          <w:lang w:val="de-DE"/>
        </w:rPr>
        <w:t>}</w:t>
      </w:r>
    </w:p>
    <w:p w:rsidR="0092123E" w:rsidRPr="0081684F" w:rsidRDefault="0092123E" w:rsidP="0092123E">
      <w:pPr>
        <w:rPr>
          <w:lang w:val="de-DE"/>
        </w:rPr>
      </w:pPr>
    </w:p>
    <w:p w:rsidR="00376A92" w:rsidRPr="0081684F" w:rsidRDefault="00E2176C" w:rsidP="003C5502">
      <w:pPr>
        <w:pStyle w:val="berschrift1"/>
        <w:rPr>
          <w:lang w:val="de-DE"/>
        </w:rPr>
      </w:pPr>
      <w:bookmarkStart w:id="218" w:name="_Toc31984785"/>
      <w:r w:rsidRPr="0081684F">
        <w:rPr>
          <w:lang w:val="de-DE"/>
        </w:rPr>
        <w:t>OWL</w:t>
      </w:r>
      <w:bookmarkEnd w:id="218"/>
      <w:r w:rsidR="00031808" w:rsidRPr="0081684F">
        <w:rPr>
          <w:lang w:val="de-DE"/>
        </w:rPr>
        <w:tab/>
      </w:r>
    </w:p>
    <w:p w:rsidR="00031808" w:rsidRPr="0081684F" w:rsidRDefault="00031808" w:rsidP="00031808">
      <w:pPr>
        <w:rPr>
          <w:lang w:val="de-DE"/>
        </w:rPr>
      </w:pPr>
    </w:p>
    <w:p w:rsidR="00BC0979" w:rsidRPr="0081684F" w:rsidRDefault="00BC0979" w:rsidP="00031808">
      <w:pPr>
        <w:rPr>
          <w:lang w:val="de-DE"/>
        </w:rPr>
      </w:pPr>
    </w:p>
    <w:p w:rsidR="00BC0979" w:rsidRPr="0081684F" w:rsidRDefault="00BC0979" w:rsidP="00BC0979">
      <w:pPr>
        <w:rPr>
          <w:lang w:val="de-DE"/>
        </w:rPr>
      </w:pPr>
    </w:p>
    <w:sectPr w:rsidR="00BC0979" w:rsidRPr="0081684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CF8" w:rsidRDefault="00CE5CF8" w:rsidP="00FC0618">
      <w:pPr>
        <w:spacing w:after="0" w:line="240" w:lineRule="auto"/>
      </w:pPr>
      <w:r>
        <w:separator/>
      </w:r>
    </w:p>
  </w:endnote>
  <w:endnote w:type="continuationSeparator" w:id="0">
    <w:p w:rsidR="00CE5CF8" w:rsidRDefault="00CE5CF8" w:rsidP="00FC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107224"/>
      <w:docPartObj>
        <w:docPartGallery w:val="Page Numbers (Bottom of Page)"/>
        <w:docPartUnique/>
      </w:docPartObj>
    </w:sdtPr>
    <w:sdtEndPr>
      <w:rPr>
        <w:noProof/>
      </w:rPr>
    </w:sdtEndPr>
    <w:sdtContent>
      <w:p w:rsidR="00CB0A02" w:rsidRDefault="00CB0A02">
        <w:pPr>
          <w:pStyle w:val="Fuzeile"/>
          <w:jc w:val="right"/>
        </w:pPr>
        <w:r>
          <w:fldChar w:fldCharType="begin"/>
        </w:r>
        <w:r>
          <w:instrText xml:space="preserve"> PAGE   \* MERGEFORMAT </w:instrText>
        </w:r>
        <w:r>
          <w:fldChar w:fldCharType="separate"/>
        </w:r>
        <w:r w:rsidR="0081684F">
          <w:rPr>
            <w:noProof/>
          </w:rPr>
          <w:t>4</w:t>
        </w:r>
        <w:r>
          <w:rPr>
            <w:noProof/>
          </w:rPr>
          <w:fldChar w:fldCharType="end"/>
        </w:r>
      </w:p>
    </w:sdtContent>
  </w:sdt>
  <w:p w:rsidR="00CB0A02" w:rsidRDefault="00CB0A0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CF8" w:rsidRDefault="00CE5CF8" w:rsidP="00FC0618">
      <w:pPr>
        <w:spacing w:after="0" w:line="240" w:lineRule="auto"/>
      </w:pPr>
      <w:r>
        <w:separator/>
      </w:r>
    </w:p>
  </w:footnote>
  <w:footnote w:type="continuationSeparator" w:id="0">
    <w:p w:rsidR="00CE5CF8" w:rsidRDefault="00CE5CF8" w:rsidP="00FC0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FEE"/>
    <w:multiLevelType w:val="hybridMultilevel"/>
    <w:tmpl w:val="41F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4287D"/>
    <w:multiLevelType w:val="hybridMultilevel"/>
    <w:tmpl w:val="E354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64FC0"/>
    <w:multiLevelType w:val="hybridMultilevel"/>
    <w:tmpl w:val="5864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B1C"/>
    <w:multiLevelType w:val="hybridMultilevel"/>
    <w:tmpl w:val="56CA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C7FF3"/>
    <w:multiLevelType w:val="hybridMultilevel"/>
    <w:tmpl w:val="CEE4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870E4"/>
    <w:multiLevelType w:val="hybridMultilevel"/>
    <w:tmpl w:val="3280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62DEC"/>
    <w:multiLevelType w:val="hybridMultilevel"/>
    <w:tmpl w:val="F71C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159F2"/>
    <w:multiLevelType w:val="hybridMultilevel"/>
    <w:tmpl w:val="A1CE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5817B3"/>
    <w:multiLevelType w:val="hybridMultilevel"/>
    <w:tmpl w:val="C5CC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F5DE3"/>
    <w:multiLevelType w:val="hybridMultilevel"/>
    <w:tmpl w:val="48A2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72748"/>
    <w:multiLevelType w:val="hybridMultilevel"/>
    <w:tmpl w:val="5690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163F1D"/>
    <w:multiLevelType w:val="hybridMultilevel"/>
    <w:tmpl w:val="EBBA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A6247"/>
    <w:multiLevelType w:val="hybridMultilevel"/>
    <w:tmpl w:val="12D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DB54A4"/>
    <w:multiLevelType w:val="hybridMultilevel"/>
    <w:tmpl w:val="B4B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3372F4"/>
    <w:multiLevelType w:val="hybridMultilevel"/>
    <w:tmpl w:val="A27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742CD"/>
    <w:multiLevelType w:val="hybridMultilevel"/>
    <w:tmpl w:val="0D50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215087"/>
    <w:multiLevelType w:val="hybridMultilevel"/>
    <w:tmpl w:val="308C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30724"/>
    <w:multiLevelType w:val="hybridMultilevel"/>
    <w:tmpl w:val="5860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217A8"/>
    <w:multiLevelType w:val="hybridMultilevel"/>
    <w:tmpl w:val="7D1E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C7217"/>
    <w:multiLevelType w:val="hybridMultilevel"/>
    <w:tmpl w:val="38EA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970015"/>
    <w:multiLevelType w:val="hybridMultilevel"/>
    <w:tmpl w:val="89DC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2E69E6"/>
    <w:multiLevelType w:val="hybridMultilevel"/>
    <w:tmpl w:val="DB3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9C3B73"/>
    <w:multiLevelType w:val="hybridMultilevel"/>
    <w:tmpl w:val="E9FE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00E05"/>
    <w:multiLevelType w:val="hybridMultilevel"/>
    <w:tmpl w:val="1918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428A7"/>
    <w:multiLevelType w:val="hybridMultilevel"/>
    <w:tmpl w:val="7284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9E46BA"/>
    <w:multiLevelType w:val="hybridMultilevel"/>
    <w:tmpl w:val="FFD4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D1A86"/>
    <w:multiLevelType w:val="hybridMultilevel"/>
    <w:tmpl w:val="7A98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04B5A"/>
    <w:multiLevelType w:val="hybridMultilevel"/>
    <w:tmpl w:val="251C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22AE2"/>
    <w:multiLevelType w:val="hybridMultilevel"/>
    <w:tmpl w:val="D25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621EA5"/>
    <w:multiLevelType w:val="hybridMultilevel"/>
    <w:tmpl w:val="A7B0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352FD"/>
    <w:multiLevelType w:val="hybridMultilevel"/>
    <w:tmpl w:val="DB46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E1E20"/>
    <w:multiLevelType w:val="hybridMultilevel"/>
    <w:tmpl w:val="C44E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36D52"/>
    <w:multiLevelType w:val="hybridMultilevel"/>
    <w:tmpl w:val="586C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9B1AB3"/>
    <w:multiLevelType w:val="hybridMultilevel"/>
    <w:tmpl w:val="D8D0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F210A2"/>
    <w:multiLevelType w:val="hybridMultilevel"/>
    <w:tmpl w:val="A0DA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8044B8"/>
    <w:multiLevelType w:val="hybridMultilevel"/>
    <w:tmpl w:val="F644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816CB6"/>
    <w:multiLevelType w:val="hybridMultilevel"/>
    <w:tmpl w:val="97E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1B4592"/>
    <w:multiLevelType w:val="hybridMultilevel"/>
    <w:tmpl w:val="4712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4355B3"/>
    <w:multiLevelType w:val="hybridMultilevel"/>
    <w:tmpl w:val="ED9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77378B"/>
    <w:multiLevelType w:val="hybridMultilevel"/>
    <w:tmpl w:val="FE7E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39346A"/>
    <w:multiLevelType w:val="hybridMultilevel"/>
    <w:tmpl w:val="206C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6F218B"/>
    <w:multiLevelType w:val="hybridMultilevel"/>
    <w:tmpl w:val="2386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BE2AED"/>
    <w:multiLevelType w:val="hybridMultilevel"/>
    <w:tmpl w:val="0332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7B222E"/>
    <w:multiLevelType w:val="hybridMultilevel"/>
    <w:tmpl w:val="07A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BF783B"/>
    <w:multiLevelType w:val="hybridMultilevel"/>
    <w:tmpl w:val="6C86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F6355C"/>
    <w:multiLevelType w:val="hybridMultilevel"/>
    <w:tmpl w:val="9852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992156"/>
    <w:multiLevelType w:val="hybridMultilevel"/>
    <w:tmpl w:val="3B9E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D14F0"/>
    <w:multiLevelType w:val="hybridMultilevel"/>
    <w:tmpl w:val="C212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5446BC"/>
    <w:multiLevelType w:val="hybridMultilevel"/>
    <w:tmpl w:val="CA94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315345"/>
    <w:multiLevelType w:val="hybridMultilevel"/>
    <w:tmpl w:val="6C1E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05681C"/>
    <w:multiLevelType w:val="hybridMultilevel"/>
    <w:tmpl w:val="8F94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6A196A"/>
    <w:multiLevelType w:val="hybridMultilevel"/>
    <w:tmpl w:val="54A0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0F7334"/>
    <w:multiLevelType w:val="hybridMultilevel"/>
    <w:tmpl w:val="C5B2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0A63EA"/>
    <w:multiLevelType w:val="hybridMultilevel"/>
    <w:tmpl w:val="C5DE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2"/>
  </w:num>
  <w:num w:numId="3">
    <w:abstractNumId w:val="52"/>
  </w:num>
  <w:num w:numId="4">
    <w:abstractNumId w:val="49"/>
  </w:num>
  <w:num w:numId="5">
    <w:abstractNumId w:val="22"/>
  </w:num>
  <w:num w:numId="6">
    <w:abstractNumId w:val="11"/>
  </w:num>
  <w:num w:numId="7">
    <w:abstractNumId w:val="34"/>
  </w:num>
  <w:num w:numId="8">
    <w:abstractNumId w:val="32"/>
  </w:num>
  <w:num w:numId="9">
    <w:abstractNumId w:val="50"/>
  </w:num>
  <w:num w:numId="10">
    <w:abstractNumId w:val="9"/>
  </w:num>
  <w:num w:numId="11">
    <w:abstractNumId w:val="31"/>
  </w:num>
  <w:num w:numId="12">
    <w:abstractNumId w:val="19"/>
  </w:num>
  <w:num w:numId="13">
    <w:abstractNumId w:val="33"/>
  </w:num>
  <w:num w:numId="14">
    <w:abstractNumId w:val="18"/>
  </w:num>
  <w:num w:numId="15">
    <w:abstractNumId w:val="40"/>
  </w:num>
  <w:num w:numId="16">
    <w:abstractNumId w:val="27"/>
  </w:num>
  <w:num w:numId="17">
    <w:abstractNumId w:val="46"/>
  </w:num>
  <w:num w:numId="18">
    <w:abstractNumId w:val="20"/>
  </w:num>
  <w:num w:numId="19">
    <w:abstractNumId w:val="41"/>
  </w:num>
  <w:num w:numId="20">
    <w:abstractNumId w:val="26"/>
  </w:num>
  <w:num w:numId="21">
    <w:abstractNumId w:val="0"/>
  </w:num>
  <w:num w:numId="22">
    <w:abstractNumId w:val="30"/>
  </w:num>
  <w:num w:numId="23">
    <w:abstractNumId w:val="37"/>
  </w:num>
  <w:num w:numId="24">
    <w:abstractNumId w:val="43"/>
  </w:num>
  <w:num w:numId="25">
    <w:abstractNumId w:val="48"/>
  </w:num>
  <w:num w:numId="26">
    <w:abstractNumId w:val="17"/>
  </w:num>
  <w:num w:numId="27">
    <w:abstractNumId w:val="47"/>
  </w:num>
  <w:num w:numId="28">
    <w:abstractNumId w:val="51"/>
  </w:num>
  <w:num w:numId="29">
    <w:abstractNumId w:val="15"/>
  </w:num>
  <w:num w:numId="30">
    <w:abstractNumId w:val="44"/>
  </w:num>
  <w:num w:numId="31">
    <w:abstractNumId w:val="35"/>
  </w:num>
  <w:num w:numId="32">
    <w:abstractNumId w:val="45"/>
  </w:num>
  <w:num w:numId="33">
    <w:abstractNumId w:val="2"/>
  </w:num>
  <w:num w:numId="34">
    <w:abstractNumId w:val="23"/>
  </w:num>
  <w:num w:numId="35">
    <w:abstractNumId w:val="8"/>
  </w:num>
  <w:num w:numId="36">
    <w:abstractNumId w:val="53"/>
  </w:num>
  <w:num w:numId="37">
    <w:abstractNumId w:val="28"/>
  </w:num>
  <w:num w:numId="38">
    <w:abstractNumId w:val="25"/>
  </w:num>
  <w:num w:numId="39">
    <w:abstractNumId w:val="24"/>
  </w:num>
  <w:num w:numId="40">
    <w:abstractNumId w:val="3"/>
  </w:num>
  <w:num w:numId="41">
    <w:abstractNumId w:val="36"/>
  </w:num>
  <w:num w:numId="42">
    <w:abstractNumId w:val="4"/>
  </w:num>
  <w:num w:numId="43">
    <w:abstractNumId w:val="39"/>
  </w:num>
  <w:num w:numId="44">
    <w:abstractNumId w:val="16"/>
  </w:num>
  <w:num w:numId="45">
    <w:abstractNumId w:val="21"/>
  </w:num>
  <w:num w:numId="46">
    <w:abstractNumId w:val="10"/>
  </w:num>
  <w:num w:numId="47">
    <w:abstractNumId w:val="12"/>
  </w:num>
  <w:num w:numId="48">
    <w:abstractNumId w:val="29"/>
  </w:num>
  <w:num w:numId="49">
    <w:abstractNumId w:val="38"/>
  </w:num>
  <w:num w:numId="50">
    <w:abstractNumId w:val="5"/>
  </w:num>
  <w:num w:numId="51">
    <w:abstractNumId w:val="1"/>
  </w:num>
  <w:num w:numId="52">
    <w:abstractNumId w:val="7"/>
  </w:num>
  <w:num w:numId="53">
    <w:abstractNumId w:val="6"/>
  </w:num>
  <w:num w:numId="54">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C2"/>
    <w:rsid w:val="0001536C"/>
    <w:rsid w:val="00017712"/>
    <w:rsid w:val="00031808"/>
    <w:rsid w:val="0006537D"/>
    <w:rsid w:val="00072552"/>
    <w:rsid w:val="0009580A"/>
    <w:rsid w:val="000B1EC6"/>
    <w:rsid w:val="000B3FEC"/>
    <w:rsid w:val="000C369F"/>
    <w:rsid w:val="000E433D"/>
    <w:rsid w:val="00102A15"/>
    <w:rsid w:val="00115317"/>
    <w:rsid w:val="0015702E"/>
    <w:rsid w:val="00160F4F"/>
    <w:rsid w:val="001B325D"/>
    <w:rsid w:val="001C432A"/>
    <w:rsid w:val="001D71C2"/>
    <w:rsid w:val="00230EED"/>
    <w:rsid w:val="00236882"/>
    <w:rsid w:val="0027225A"/>
    <w:rsid w:val="002826AA"/>
    <w:rsid w:val="00283060"/>
    <w:rsid w:val="002C6CFD"/>
    <w:rsid w:val="002F71B7"/>
    <w:rsid w:val="00372281"/>
    <w:rsid w:val="00376A92"/>
    <w:rsid w:val="00384F8D"/>
    <w:rsid w:val="003C5502"/>
    <w:rsid w:val="003D322D"/>
    <w:rsid w:val="004267A3"/>
    <w:rsid w:val="00432D5A"/>
    <w:rsid w:val="0043432F"/>
    <w:rsid w:val="00451127"/>
    <w:rsid w:val="004732EA"/>
    <w:rsid w:val="004F1C51"/>
    <w:rsid w:val="00517F9D"/>
    <w:rsid w:val="005266AD"/>
    <w:rsid w:val="00544B5D"/>
    <w:rsid w:val="00561F35"/>
    <w:rsid w:val="005B41AD"/>
    <w:rsid w:val="005E1F2F"/>
    <w:rsid w:val="00604D55"/>
    <w:rsid w:val="00616DCC"/>
    <w:rsid w:val="00630D7C"/>
    <w:rsid w:val="0069657F"/>
    <w:rsid w:val="006F19D5"/>
    <w:rsid w:val="006F60B0"/>
    <w:rsid w:val="00745C2D"/>
    <w:rsid w:val="007643B9"/>
    <w:rsid w:val="007709DE"/>
    <w:rsid w:val="007815EC"/>
    <w:rsid w:val="007938ED"/>
    <w:rsid w:val="007A5C94"/>
    <w:rsid w:val="007A7A2C"/>
    <w:rsid w:val="007B6009"/>
    <w:rsid w:val="007C3953"/>
    <w:rsid w:val="00810BB4"/>
    <w:rsid w:val="0081684F"/>
    <w:rsid w:val="00847D84"/>
    <w:rsid w:val="008652B6"/>
    <w:rsid w:val="0087238B"/>
    <w:rsid w:val="0092123E"/>
    <w:rsid w:val="009510DA"/>
    <w:rsid w:val="009C1279"/>
    <w:rsid w:val="00A0463A"/>
    <w:rsid w:val="00A247CB"/>
    <w:rsid w:val="00A500B3"/>
    <w:rsid w:val="00A7429D"/>
    <w:rsid w:val="00AA7E9B"/>
    <w:rsid w:val="00AD1506"/>
    <w:rsid w:val="00B0396C"/>
    <w:rsid w:val="00B479B3"/>
    <w:rsid w:val="00B767FC"/>
    <w:rsid w:val="00B837E8"/>
    <w:rsid w:val="00BC0979"/>
    <w:rsid w:val="00BF11CA"/>
    <w:rsid w:val="00C35D93"/>
    <w:rsid w:val="00C44D80"/>
    <w:rsid w:val="00C56824"/>
    <w:rsid w:val="00C60007"/>
    <w:rsid w:val="00C6316E"/>
    <w:rsid w:val="00C63E43"/>
    <w:rsid w:val="00C83790"/>
    <w:rsid w:val="00C867C7"/>
    <w:rsid w:val="00C9375B"/>
    <w:rsid w:val="00CA72E5"/>
    <w:rsid w:val="00CB0A02"/>
    <w:rsid w:val="00CE5CF8"/>
    <w:rsid w:val="00D0683B"/>
    <w:rsid w:val="00D073A6"/>
    <w:rsid w:val="00D113CC"/>
    <w:rsid w:val="00D1324A"/>
    <w:rsid w:val="00D22D53"/>
    <w:rsid w:val="00D82B67"/>
    <w:rsid w:val="00D87A9C"/>
    <w:rsid w:val="00DB66E2"/>
    <w:rsid w:val="00DD23D5"/>
    <w:rsid w:val="00E0651F"/>
    <w:rsid w:val="00E12300"/>
    <w:rsid w:val="00E1516F"/>
    <w:rsid w:val="00E2176C"/>
    <w:rsid w:val="00E6658C"/>
    <w:rsid w:val="00E845A9"/>
    <w:rsid w:val="00E852E4"/>
    <w:rsid w:val="00EA2216"/>
    <w:rsid w:val="00EB0383"/>
    <w:rsid w:val="00EB463A"/>
    <w:rsid w:val="00EC299B"/>
    <w:rsid w:val="00F96BB9"/>
    <w:rsid w:val="00FA202E"/>
    <w:rsid w:val="00FC0618"/>
    <w:rsid w:val="00FC4EC2"/>
    <w:rsid w:val="00FC5590"/>
    <w:rsid w:val="00FE6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EFE81-F521-4603-9E69-AAE10467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72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22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643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F11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225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7225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643B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F11CA"/>
    <w:rPr>
      <w:rFonts w:asciiTheme="majorHAnsi" w:eastAsiaTheme="majorEastAsia" w:hAnsiTheme="majorHAnsi" w:cstheme="majorBidi"/>
      <w:i/>
      <w:iCs/>
      <w:color w:val="2E74B5" w:themeColor="accent1" w:themeShade="BF"/>
    </w:rPr>
  </w:style>
  <w:style w:type="paragraph" w:styleId="KeinLeerraum">
    <w:name w:val="No Spacing"/>
    <w:uiPriority w:val="1"/>
    <w:qFormat/>
    <w:rsid w:val="0001536C"/>
    <w:pPr>
      <w:spacing w:after="0" w:line="240" w:lineRule="auto"/>
    </w:pPr>
  </w:style>
  <w:style w:type="paragraph" w:styleId="Inhaltsverzeichnisberschrift">
    <w:name w:val="TOC Heading"/>
    <w:basedOn w:val="berschrift1"/>
    <w:next w:val="Standard"/>
    <w:uiPriority w:val="39"/>
    <w:unhideWhenUsed/>
    <w:qFormat/>
    <w:rsid w:val="007643B9"/>
    <w:pPr>
      <w:outlineLvl w:val="9"/>
    </w:pPr>
  </w:style>
  <w:style w:type="paragraph" w:styleId="Verzeichnis2">
    <w:name w:val="toc 2"/>
    <w:basedOn w:val="Standard"/>
    <w:next w:val="Standard"/>
    <w:autoRedefine/>
    <w:uiPriority w:val="39"/>
    <w:unhideWhenUsed/>
    <w:rsid w:val="007643B9"/>
    <w:pPr>
      <w:spacing w:after="100"/>
      <w:ind w:left="220"/>
    </w:pPr>
  </w:style>
  <w:style w:type="character" w:styleId="Hyperlink">
    <w:name w:val="Hyperlink"/>
    <w:basedOn w:val="Absatz-Standardschriftart"/>
    <w:uiPriority w:val="99"/>
    <w:unhideWhenUsed/>
    <w:rsid w:val="007643B9"/>
    <w:rPr>
      <w:color w:val="0563C1" w:themeColor="hyperlink"/>
      <w:u w:val="single"/>
    </w:rPr>
  </w:style>
  <w:style w:type="paragraph" w:styleId="Verzeichnis3">
    <w:name w:val="toc 3"/>
    <w:basedOn w:val="Standard"/>
    <w:next w:val="Standard"/>
    <w:autoRedefine/>
    <w:uiPriority w:val="39"/>
    <w:unhideWhenUsed/>
    <w:rsid w:val="00616DCC"/>
    <w:pPr>
      <w:spacing w:after="100"/>
      <w:ind w:left="440"/>
    </w:pPr>
  </w:style>
  <w:style w:type="paragraph" w:styleId="Verzeichnis1">
    <w:name w:val="toc 1"/>
    <w:basedOn w:val="Standard"/>
    <w:next w:val="Standard"/>
    <w:autoRedefine/>
    <w:uiPriority w:val="39"/>
    <w:unhideWhenUsed/>
    <w:rsid w:val="00C63E43"/>
    <w:pPr>
      <w:spacing w:after="100"/>
    </w:pPr>
  </w:style>
  <w:style w:type="paragraph" w:styleId="Kopfzeile">
    <w:name w:val="header"/>
    <w:basedOn w:val="Standard"/>
    <w:link w:val="KopfzeileZchn"/>
    <w:uiPriority w:val="99"/>
    <w:unhideWhenUsed/>
    <w:rsid w:val="00FC061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C0618"/>
  </w:style>
  <w:style w:type="paragraph" w:styleId="Fuzeile">
    <w:name w:val="footer"/>
    <w:basedOn w:val="Standard"/>
    <w:link w:val="FuzeileZchn"/>
    <w:uiPriority w:val="99"/>
    <w:unhideWhenUsed/>
    <w:rsid w:val="00FC061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C0618"/>
  </w:style>
  <w:style w:type="character" w:styleId="BesuchterLink">
    <w:name w:val="FollowedHyperlink"/>
    <w:basedOn w:val="Absatz-Standardschriftart"/>
    <w:uiPriority w:val="99"/>
    <w:semiHidden/>
    <w:unhideWhenUsed/>
    <w:rsid w:val="00C6316E"/>
    <w:rPr>
      <w:color w:val="954F72" w:themeColor="followedHyperlink"/>
      <w:u w:val="single"/>
    </w:rPr>
  </w:style>
  <w:style w:type="character" w:customStyle="1" w:styleId="tagnamecolor">
    <w:name w:val="tagnamecolor"/>
    <w:basedOn w:val="Absatz-Standardschriftart"/>
    <w:rsid w:val="00072552"/>
  </w:style>
  <w:style w:type="character" w:customStyle="1" w:styleId="tagcolor">
    <w:name w:val="tagcolor"/>
    <w:basedOn w:val="Absatz-Standardschriftart"/>
    <w:rsid w:val="00072552"/>
  </w:style>
  <w:style w:type="character" w:customStyle="1" w:styleId="attributecolor">
    <w:name w:val="attributecolor"/>
    <w:basedOn w:val="Absatz-Standardschriftart"/>
    <w:rsid w:val="00072552"/>
  </w:style>
  <w:style w:type="character" w:customStyle="1" w:styleId="attributevaluecolor">
    <w:name w:val="attributevaluecolor"/>
    <w:basedOn w:val="Absatz-Standardschriftart"/>
    <w:rsid w:val="00072552"/>
  </w:style>
  <w:style w:type="character" w:customStyle="1" w:styleId="colorh1">
    <w:name w:val="color_h1"/>
    <w:basedOn w:val="Absatz-Standardschriftart"/>
    <w:rsid w:val="00072552"/>
  </w:style>
  <w:style w:type="paragraph" w:styleId="StandardWeb">
    <w:name w:val="Normal (Web)"/>
    <w:basedOn w:val="Standard"/>
    <w:uiPriority w:val="99"/>
    <w:semiHidden/>
    <w:unhideWhenUsed/>
    <w:rsid w:val="005B41AD"/>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4732EA"/>
    <w:pPr>
      <w:ind w:left="720"/>
      <w:contextualSpacing/>
    </w:pPr>
  </w:style>
  <w:style w:type="character" w:styleId="HTMLZitat">
    <w:name w:val="HTML Cite"/>
    <w:basedOn w:val="Absatz-Standardschriftart"/>
    <w:uiPriority w:val="99"/>
    <w:semiHidden/>
    <w:unhideWhenUsed/>
    <w:rsid w:val="00BC0979"/>
    <w:rPr>
      <w:i/>
      <w:iCs/>
    </w:rPr>
  </w:style>
  <w:style w:type="character" w:styleId="HTMLCode">
    <w:name w:val="HTML Code"/>
    <w:basedOn w:val="Absatz-Standardschriftart"/>
    <w:uiPriority w:val="99"/>
    <w:semiHidden/>
    <w:unhideWhenUsed/>
    <w:rsid w:val="00BC0979"/>
    <w:rPr>
      <w:rFonts w:ascii="Courier New" w:eastAsia="Times New Roman" w:hAnsi="Courier New" w:cs="Courier New"/>
      <w:sz w:val="20"/>
      <w:szCs w:val="20"/>
    </w:rPr>
  </w:style>
  <w:style w:type="character" w:styleId="Hervorhebung">
    <w:name w:val="Emphasis"/>
    <w:basedOn w:val="Absatz-Standardschriftart"/>
    <w:uiPriority w:val="20"/>
    <w:qFormat/>
    <w:rsid w:val="00E0651F"/>
    <w:rPr>
      <w:i/>
      <w:iCs/>
    </w:rPr>
  </w:style>
  <w:style w:type="character" w:styleId="Fett">
    <w:name w:val="Strong"/>
    <w:basedOn w:val="Absatz-Standardschriftart"/>
    <w:uiPriority w:val="22"/>
    <w:qFormat/>
    <w:rsid w:val="00E0651F"/>
    <w:rPr>
      <w:b/>
      <w:bCs/>
    </w:rPr>
  </w:style>
  <w:style w:type="paragraph" w:styleId="HTMLVorformatiert">
    <w:name w:val="HTML Preformatted"/>
    <w:basedOn w:val="Standard"/>
    <w:link w:val="HTMLVorformatiertZchn"/>
    <w:uiPriority w:val="99"/>
    <w:semiHidden/>
    <w:unhideWhenUsed/>
    <w:rsid w:val="00E0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0651F"/>
    <w:rPr>
      <w:rFonts w:ascii="Courier New" w:eastAsia="Times New Roman" w:hAnsi="Courier New" w:cs="Courier New"/>
      <w:sz w:val="20"/>
      <w:szCs w:val="20"/>
    </w:rPr>
  </w:style>
  <w:style w:type="paragraph" w:styleId="Verzeichnis4">
    <w:name w:val="toc 4"/>
    <w:basedOn w:val="Standard"/>
    <w:next w:val="Standard"/>
    <w:autoRedefine/>
    <w:uiPriority w:val="39"/>
    <w:unhideWhenUsed/>
    <w:rsid w:val="0081684F"/>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81684F"/>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81684F"/>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81684F"/>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81684F"/>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81684F"/>
    <w:pPr>
      <w:spacing w:after="100"/>
      <w:ind w:left="1760"/>
    </w:pPr>
    <w:rPr>
      <w:rFonts w:eastAsiaTheme="minorEastAsia"/>
      <w:lang w:val="de-DE" w:eastAsia="de-DE"/>
    </w:rPr>
  </w:style>
  <w:style w:type="paragraph" w:styleId="Sprechblasentext">
    <w:name w:val="Balloon Text"/>
    <w:basedOn w:val="Standard"/>
    <w:link w:val="SprechblasentextZchn"/>
    <w:uiPriority w:val="99"/>
    <w:semiHidden/>
    <w:unhideWhenUsed/>
    <w:rsid w:val="0081684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168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4784">
      <w:bodyDiv w:val="1"/>
      <w:marLeft w:val="0"/>
      <w:marRight w:val="0"/>
      <w:marTop w:val="0"/>
      <w:marBottom w:val="0"/>
      <w:divBdr>
        <w:top w:val="none" w:sz="0" w:space="0" w:color="auto"/>
        <w:left w:val="none" w:sz="0" w:space="0" w:color="auto"/>
        <w:bottom w:val="none" w:sz="0" w:space="0" w:color="auto"/>
        <w:right w:val="none" w:sz="0" w:space="0" w:color="auto"/>
      </w:divBdr>
    </w:div>
    <w:div w:id="50857984">
      <w:bodyDiv w:val="1"/>
      <w:marLeft w:val="0"/>
      <w:marRight w:val="0"/>
      <w:marTop w:val="0"/>
      <w:marBottom w:val="0"/>
      <w:divBdr>
        <w:top w:val="none" w:sz="0" w:space="0" w:color="auto"/>
        <w:left w:val="none" w:sz="0" w:space="0" w:color="auto"/>
        <w:bottom w:val="none" w:sz="0" w:space="0" w:color="auto"/>
        <w:right w:val="none" w:sz="0" w:space="0" w:color="auto"/>
      </w:divBdr>
    </w:div>
    <w:div w:id="76943995">
      <w:bodyDiv w:val="1"/>
      <w:marLeft w:val="0"/>
      <w:marRight w:val="0"/>
      <w:marTop w:val="0"/>
      <w:marBottom w:val="0"/>
      <w:divBdr>
        <w:top w:val="none" w:sz="0" w:space="0" w:color="auto"/>
        <w:left w:val="none" w:sz="0" w:space="0" w:color="auto"/>
        <w:bottom w:val="none" w:sz="0" w:space="0" w:color="auto"/>
        <w:right w:val="none" w:sz="0" w:space="0" w:color="auto"/>
      </w:divBdr>
      <w:divsChild>
        <w:div w:id="577402625">
          <w:marLeft w:val="-300"/>
          <w:marRight w:val="-300"/>
          <w:marTop w:val="360"/>
          <w:marBottom w:val="360"/>
          <w:divBdr>
            <w:top w:val="none" w:sz="0" w:space="0" w:color="auto"/>
            <w:left w:val="none" w:sz="0" w:space="0" w:color="auto"/>
            <w:bottom w:val="none" w:sz="0" w:space="0" w:color="auto"/>
            <w:right w:val="none" w:sz="0" w:space="0" w:color="auto"/>
          </w:divBdr>
          <w:divsChild>
            <w:div w:id="8306054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0103">
      <w:bodyDiv w:val="1"/>
      <w:marLeft w:val="0"/>
      <w:marRight w:val="0"/>
      <w:marTop w:val="0"/>
      <w:marBottom w:val="0"/>
      <w:divBdr>
        <w:top w:val="none" w:sz="0" w:space="0" w:color="auto"/>
        <w:left w:val="none" w:sz="0" w:space="0" w:color="auto"/>
        <w:bottom w:val="none" w:sz="0" w:space="0" w:color="auto"/>
        <w:right w:val="none" w:sz="0" w:space="0" w:color="auto"/>
      </w:divBdr>
    </w:div>
    <w:div w:id="181824455">
      <w:bodyDiv w:val="1"/>
      <w:marLeft w:val="0"/>
      <w:marRight w:val="0"/>
      <w:marTop w:val="0"/>
      <w:marBottom w:val="0"/>
      <w:divBdr>
        <w:top w:val="none" w:sz="0" w:space="0" w:color="auto"/>
        <w:left w:val="none" w:sz="0" w:space="0" w:color="auto"/>
        <w:bottom w:val="none" w:sz="0" w:space="0" w:color="auto"/>
        <w:right w:val="none" w:sz="0" w:space="0" w:color="auto"/>
      </w:divBdr>
    </w:div>
    <w:div w:id="184908084">
      <w:bodyDiv w:val="1"/>
      <w:marLeft w:val="0"/>
      <w:marRight w:val="0"/>
      <w:marTop w:val="0"/>
      <w:marBottom w:val="0"/>
      <w:divBdr>
        <w:top w:val="none" w:sz="0" w:space="0" w:color="auto"/>
        <w:left w:val="none" w:sz="0" w:space="0" w:color="auto"/>
        <w:bottom w:val="none" w:sz="0" w:space="0" w:color="auto"/>
        <w:right w:val="none" w:sz="0" w:space="0" w:color="auto"/>
      </w:divBdr>
    </w:div>
    <w:div w:id="214897651">
      <w:bodyDiv w:val="1"/>
      <w:marLeft w:val="0"/>
      <w:marRight w:val="0"/>
      <w:marTop w:val="0"/>
      <w:marBottom w:val="0"/>
      <w:divBdr>
        <w:top w:val="none" w:sz="0" w:space="0" w:color="auto"/>
        <w:left w:val="none" w:sz="0" w:space="0" w:color="auto"/>
        <w:bottom w:val="none" w:sz="0" w:space="0" w:color="auto"/>
        <w:right w:val="none" w:sz="0" w:space="0" w:color="auto"/>
      </w:divBdr>
    </w:div>
    <w:div w:id="296372964">
      <w:bodyDiv w:val="1"/>
      <w:marLeft w:val="0"/>
      <w:marRight w:val="0"/>
      <w:marTop w:val="0"/>
      <w:marBottom w:val="0"/>
      <w:divBdr>
        <w:top w:val="none" w:sz="0" w:space="0" w:color="auto"/>
        <w:left w:val="none" w:sz="0" w:space="0" w:color="auto"/>
        <w:bottom w:val="none" w:sz="0" w:space="0" w:color="auto"/>
        <w:right w:val="none" w:sz="0" w:space="0" w:color="auto"/>
      </w:divBdr>
    </w:div>
    <w:div w:id="307128984">
      <w:bodyDiv w:val="1"/>
      <w:marLeft w:val="0"/>
      <w:marRight w:val="0"/>
      <w:marTop w:val="0"/>
      <w:marBottom w:val="0"/>
      <w:divBdr>
        <w:top w:val="none" w:sz="0" w:space="0" w:color="auto"/>
        <w:left w:val="none" w:sz="0" w:space="0" w:color="auto"/>
        <w:bottom w:val="none" w:sz="0" w:space="0" w:color="auto"/>
        <w:right w:val="none" w:sz="0" w:space="0" w:color="auto"/>
      </w:divBdr>
    </w:div>
    <w:div w:id="321473920">
      <w:bodyDiv w:val="1"/>
      <w:marLeft w:val="0"/>
      <w:marRight w:val="0"/>
      <w:marTop w:val="0"/>
      <w:marBottom w:val="0"/>
      <w:divBdr>
        <w:top w:val="none" w:sz="0" w:space="0" w:color="auto"/>
        <w:left w:val="none" w:sz="0" w:space="0" w:color="auto"/>
        <w:bottom w:val="none" w:sz="0" w:space="0" w:color="auto"/>
        <w:right w:val="none" w:sz="0" w:space="0" w:color="auto"/>
      </w:divBdr>
      <w:divsChild>
        <w:div w:id="1957712625">
          <w:marLeft w:val="0"/>
          <w:marRight w:val="0"/>
          <w:marTop w:val="0"/>
          <w:marBottom w:val="0"/>
          <w:divBdr>
            <w:top w:val="none" w:sz="0" w:space="0" w:color="auto"/>
            <w:left w:val="none" w:sz="0" w:space="0" w:color="auto"/>
            <w:bottom w:val="none" w:sz="0" w:space="0" w:color="auto"/>
            <w:right w:val="none" w:sz="0" w:space="0" w:color="auto"/>
          </w:divBdr>
        </w:div>
      </w:divsChild>
    </w:div>
    <w:div w:id="396362348">
      <w:bodyDiv w:val="1"/>
      <w:marLeft w:val="0"/>
      <w:marRight w:val="0"/>
      <w:marTop w:val="0"/>
      <w:marBottom w:val="0"/>
      <w:divBdr>
        <w:top w:val="none" w:sz="0" w:space="0" w:color="auto"/>
        <w:left w:val="none" w:sz="0" w:space="0" w:color="auto"/>
        <w:bottom w:val="none" w:sz="0" w:space="0" w:color="auto"/>
        <w:right w:val="none" w:sz="0" w:space="0" w:color="auto"/>
      </w:divBdr>
    </w:div>
    <w:div w:id="469517736">
      <w:bodyDiv w:val="1"/>
      <w:marLeft w:val="0"/>
      <w:marRight w:val="0"/>
      <w:marTop w:val="0"/>
      <w:marBottom w:val="0"/>
      <w:divBdr>
        <w:top w:val="none" w:sz="0" w:space="0" w:color="auto"/>
        <w:left w:val="none" w:sz="0" w:space="0" w:color="auto"/>
        <w:bottom w:val="none" w:sz="0" w:space="0" w:color="auto"/>
        <w:right w:val="none" w:sz="0" w:space="0" w:color="auto"/>
      </w:divBdr>
    </w:div>
    <w:div w:id="469520488">
      <w:bodyDiv w:val="1"/>
      <w:marLeft w:val="0"/>
      <w:marRight w:val="0"/>
      <w:marTop w:val="0"/>
      <w:marBottom w:val="0"/>
      <w:divBdr>
        <w:top w:val="none" w:sz="0" w:space="0" w:color="auto"/>
        <w:left w:val="none" w:sz="0" w:space="0" w:color="auto"/>
        <w:bottom w:val="none" w:sz="0" w:space="0" w:color="auto"/>
        <w:right w:val="none" w:sz="0" w:space="0" w:color="auto"/>
      </w:divBdr>
    </w:div>
    <w:div w:id="483863731">
      <w:bodyDiv w:val="1"/>
      <w:marLeft w:val="0"/>
      <w:marRight w:val="0"/>
      <w:marTop w:val="0"/>
      <w:marBottom w:val="0"/>
      <w:divBdr>
        <w:top w:val="none" w:sz="0" w:space="0" w:color="auto"/>
        <w:left w:val="none" w:sz="0" w:space="0" w:color="auto"/>
        <w:bottom w:val="none" w:sz="0" w:space="0" w:color="auto"/>
        <w:right w:val="none" w:sz="0" w:space="0" w:color="auto"/>
      </w:divBdr>
    </w:div>
    <w:div w:id="547301444">
      <w:bodyDiv w:val="1"/>
      <w:marLeft w:val="0"/>
      <w:marRight w:val="0"/>
      <w:marTop w:val="0"/>
      <w:marBottom w:val="0"/>
      <w:divBdr>
        <w:top w:val="none" w:sz="0" w:space="0" w:color="auto"/>
        <w:left w:val="none" w:sz="0" w:space="0" w:color="auto"/>
        <w:bottom w:val="none" w:sz="0" w:space="0" w:color="auto"/>
        <w:right w:val="none" w:sz="0" w:space="0" w:color="auto"/>
      </w:divBdr>
    </w:div>
    <w:div w:id="553926979">
      <w:bodyDiv w:val="1"/>
      <w:marLeft w:val="0"/>
      <w:marRight w:val="0"/>
      <w:marTop w:val="0"/>
      <w:marBottom w:val="0"/>
      <w:divBdr>
        <w:top w:val="none" w:sz="0" w:space="0" w:color="auto"/>
        <w:left w:val="none" w:sz="0" w:space="0" w:color="auto"/>
        <w:bottom w:val="none" w:sz="0" w:space="0" w:color="auto"/>
        <w:right w:val="none" w:sz="0" w:space="0" w:color="auto"/>
      </w:divBdr>
    </w:div>
    <w:div w:id="581261039">
      <w:bodyDiv w:val="1"/>
      <w:marLeft w:val="0"/>
      <w:marRight w:val="0"/>
      <w:marTop w:val="0"/>
      <w:marBottom w:val="0"/>
      <w:divBdr>
        <w:top w:val="none" w:sz="0" w:space="0" w:color="auto"/>
        <w:left w:val="none" w:sz="0" w:space="0" w:color="auto"/>
        <w:bottom w:val="none" w:sz="0" w:space="0" w:color="auto"/>
        <w:right w:val="none" w:sz="0" w:space="0" w:color="auto"/>
      </w:divBdr>
      <w:divsChild>
        <w:div w:id="1228953577">
          <w:marLeft w:val="0"/>
          <w:marRight w:val="0"/>
          <w:marTop w:val="0"/>
          <w:marBottom w:val="0"/>
          <w:divBdr>
            <w:top w:val="none" w:sz="0" w:space="0" w:color="auto"/>
            <w:left w:val="none" w:sz="0" w:space="0" w:color="auto"/>
            <w:bottom w:val="none" w:sz="0" w:space="0" w:color="auto"/>
            <w:right w:val="none" w:sz="0" w:space="0" w:color="auto"/>
          </w:divBdr>
        </w:div>
      </w:divsChild>
    </w:div>
    <w:div w:id="603071594">
      <w:bodyDiv w:val="1"/>
      <w:marLeft w:val="0"/>
      <w:marRight w:val="0"/>
      <w:marTop w:val="0"/>
      <w:marBottom w:val="0"/>
      <w:divBdr>
        <w:top w:val="none" w:sz="0" w:space="0" w:color="auto"/>
        <w:left w:val="none" w:sz="0" w:space="0" w:color="auto"/>
        <w:bottom w:val="none" w:sz="0" w:space="0" w:color="auto"/>
        <w:right w:val="none" w:sz="0" w:space="0" w:color="auto"/>
      </w:divBdr>
    </w:div>
    <w:div w:id="625040122">
      <w:bodyDiv w:val="1"/>
      <w:marLeft w:val="0"/>
      <w:marRight w:val="0"/>
      <w:marTop w:val="0"/>
      <w:marBottom w:val="0"/>
      <w:divBdr>
        <w:top w:val="none" w:sz="0" w:space="0" w:color="auto"/>
        <w:left w:val="none" w:sz="0" w:space="0" w:color="auto"/>
        <w:bottom w:val="none" w:sz="0" w:space="0" w:color="auto"/>
        <w:right w:val="none" w:sz="0" w:space="0" w:color="auto"/>
      </w:divBdr>
      <w:divsChild>
        <w:div w:id="1678800925">
          <w:marLeft w:val="-300"/>
          <w:marRight w:val="-300"/>
          <w:marTop w:val="360"/>
          <w:marBottom w:val="360"/>
          <w:divBdr>
            <w:top w:val="none" w:sz="0" w:space="0" w:color="auto"/>
            <w:left w:val="none" w:sz="0" w:space="0" w:color="auto"/>
            <w:bottom w:val="none" w:sz="0" w:space="0" w:color="auto"/>
            <w:right w:val="none" w:sz="0" w:space="0" w:color="auto"/>
          </w:divBdr>
          <w:divsChild>
            <w:div w:id="19034448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38920528">
      <w:bodyDiv w:val="1"/>
      <w:marLeft w:val="0"/>
      <w:marRight w:val="0"/>
      <w:marTop w:val="0"/>
      <w:marBottom w:val="0"/>
      <w:divBdr>
        <w:top w:val="none" w:sz="0" w:space="0" w:color="auto"/>
        <w:left w:val="none" w:sz="0" w:space="0" w:color="auto"/>
        <w:bottom w:val="none" w:sz="0" w:space="0" w:color="auto"/>
        <w:right w:val="none" w:sz="0" w:space="0" w:color="auto"/>
      </w:divBdr>
    </w:div>
    <w:div w:id="643701065">
      <w:bodyDiv w:val="1"/>
      <w:marLeft w:val="0"/>
      <w:marRight w:val="0"/>
      <w:marTop w:val="0"/>
      <w:marBottom w:val="0"/>
      <w:divBdr>
        <w:top w:val="none" w:sz="0" w:space="0" w:color="auto"/>
        <w:left w:val="none" w:sz="0" w:space="0" w:color="auto"/>
        <w:bottom w:val="none" w:sz="0" w:space="0" w:color="auto"/>
        <w:right w:val="none" w:sz="0" w:space="0" w:color="auto"/>
      </w:divBdr>
    </w:div>
    <w:div w:id="652372426">
      <w:bodyDiv w:val="1"/>
      <w:marLeft w:val="0"/>
      <w:marRight w:val="0"/>
      <w:marTop w:val="0"/>
      <w:marBottom w:val="0"/>
      <w:divBdr>
        <w:top w:val="none" w:sz="0" w:space="0" w:color="auto"/>
        <w:left w:val="none" w:sz="0" w:space="0" w:color="auto"/>
        <w:bottom w:val="none" w:sz="0" w:space="0" w:color="auto"/>
        <w:right w:val="none" w:sz="0" w:space="0" w:color="auto"/>
      </w:divBdr>
      <w:divsChild>
        <w:div w:id="357895784">
          <w:marLeft w:val="0"/>
          <w:marRight w:val="0"/>
          <w:marTop w:val="0"/>
          <w:marBottom w:val="0"/>
          <w:divBdr>
            <w:top w:val="none" w:sz="0" w:space="0" w:color="auto"/>
            <w:left w:val="none" w:sz="0" w:space="0" w:color="auto"/>
            <w:bottom w:val="none" w:sz="0" w:space="0" w:color="auto"/>
            <w:right w:val="none" w:sz="0" w:space="0" w:color="auto"/>
          </w:divBdr>
        </w:div>
      </w:divsChild>
    </w:div>
    <w:div w:id="672298462">
      <w:bodyDiv w:val="1"/>
      <w:marLeft w:val="0"/>
      <w:marRight w:val="0"/>
      <w:marTop w:val="0"/>
      <w:marBottom w:val="0"/>
      <w:divBdr>
        <w:top w:val="none" w:sz="0" w:space="0" w:color="auto"/>
        <w:left w:val="none" w:sz="0" w:space="0" w:color="auto"/>
        <w:bottom w:val="none" w:sz="0" w:space="0" w:color="auto"/>
        <w:right w:val="none" w:sz="0" w:space="0" w:color="auto"/>
      </w:divBdr>
    </w:div>
    <w:div w:id="679431981">
      <w:bodyDiv w:val="1"/>
      <w:marLeft w:val="0"/>
      <w:marRight w:val="0"/>
      <w:marTop w:val="0"/>
      <w:marBottom w:val="0"/>
      <w:divBdr>
        <w:top w:val="none" w:sz="0" w:space="0" w:color="auto"/>
        <w:left w:val="none" w:sz="0" w:space="0" w:color="auto"/>
        <w:bottom w:val="none" w:sz="0" w:space="0" w:color="auto"/>
        <w:right w:val="none" w:sz="0" w:space="0" w:color="auto"/>
      </w:divBdr>
    </w:div>
    <w:div w:id="736905618">
      <w:bodyDiv w:val="1"/>
      <w:marLeft w:val="0"/>
      <w:marRight w:val="0"/>
      <w:marTop w:val="0"/>
      <w:marBottom w:val="0"/>
      <w:divBdr>
        <w:top w:val="none" w:sz="0" w:space="0" w:color="auto"/>
        <w:left w:val="none" w:sz="0" w:space="0" w:color="auto"/>
        <w:bottom w:val="none" w:sz="0" w:space="0" w:color="auto"/>
        <w:right w:val="none" w:sz="0" w:space="0" w:color="auto"/>
      </w:divBdr>
    </w:div>
    <w:div w:id="747385574">
      <w:bodyDiv w:val="1"/>
      <w:marLeft w:val="0"/>
      <w:marRight w:val="0"/>
      <w:marTop w:val="0"/>
      <w:marBottom w:val="0"/>
      <w:divBdr>
        <w:top w:val="none" w:sz="0" w:space="0" w:color="auto"/>
        <w:left w:val="none" w:sz="0" w:space="0" w:color="auto"/>
        <w:bottom w:val="none" w:sz="0" w:space="0" w:color="auto"/>
        <w:right w:val="none" w:sz="0" w:space="0" w:color="auto"/>
      </w:divBdr>
    </w:div>
    <w:div w:id="767777163">
      <w:bodyDiv w:val="1"/>
      <w:marLeft w:val="0"/>
      <w:marRight w:val="0"/>
      <w:marTop w:val="0"/>
      <w:marBottom w:val="0"/>
      <w:divBdr>
        <w:top w:val="none" w:sz="0" w:space="0" w:color="auto"/>
        <w:left w:val="none" w:sz="0" w:space="0" w:color="auto"/>
        <w:bottom w:val="none" w:sz="0" w:space="0" w:color="auto"/>
        <w:right w:val="none" w:sz="0" w:space="0" w:color="auto"/>
      </w:divBdr>
    </w:div>
    <w:div w:id="768551726">
      <w:bodyDiv w:val="1"/>
      <w:marLeft w:val="0"/>
      <w:marRight w:val="0"/>
      <w:marTop w:val="0"/>
      <w:marBottom w:val="0"/>
      <w:divBdr>
        <w:top w:val="none" w:sz="0" w:space="0" w:color="auto"/>
        <w:left w:val="none" w:sz="0" w:space="0" w:color="auto"/>
        <w:bottom w:val="none" w:sz="0" w:space="0" w:color="auto"/>
        <w:right w:val="none" w:sz="0" w:space="0" w:color="auto"/>
      </w:divBdr>
    </w:div>
    <w:div w:id="798761302">
      <w:bodyDiv w:val="1"/>
      <w:marLeft w:val="0"/>
      <w:marRight w:val="0"/>
      <w:marTop w:val="0"/>
      <w:marBottom w:val="0"/>
      <w:divBdr>
        <w:top w:val="none" w:sz="0" w:space="0" w:color="auto"/>
        <w:left w:val="none" w:sz="0" w:space="0" w:color="auto"/>
        <w:bottom w:val="none" w:sz="0" w:space="0" w:color="auto"/>
        <w:right w:val="none" w:sz="0" w:space="0" w:color="auto"/>
      </w:divBdr>
      <w:divsChild>
        <w:div w:id="390615030">
          <w:marLeft w:val="-300"/>
          <w:marRight w:val="-300"/>
          <w:marTop w:val="360"/>
          <w:marBottom w:val="360"/>
          <w:divBdr>
            <w:top w:val="none" w:sz="0" w:space="0" w:color="auto"/>
            <w:left w:val="none" w:sz="0" w:space="0" w:color="auto"/>
            <w:bottom w:val="none" w:sz="0" w:space="0" w:color="auto"/>
            <w:right w:val="none" w:sz="0" w:space="0" w:color="auto"/>
          </w:divBdr>
          <w:divsChild>
            <w:div w:id="12193190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4348567">
      <w:bodyDiv w:val="1"/>
      <w:marLeft w:val="0"/>
      <w:marRight w:val="0"/>
      <w:marTop w:val="0"/>
      <w:marBottom w:val="0"/>
      <w:divBdr>
        <w:top w:val="none" w:sz="0" w:space="0" w:color="auto"/>
        <w:left w:val="none" w:sz="0" w:space="0" w:color="auto"/>
        <w:bottom w:val="none" w:sz="0" w:space="0" w:color="auto"/>
        <w:right w:val="none" w:sz="0" w:space="0" w:color="auto"/>
      </w:divBdr>
      <w:divsChild>
        <w:div w:id="1193423186">
          <w:marLeft w:val="-300"/>
          <w:marRight w:val="-300"/>
          <w:marTop w:val="360"/>
          <w:marBottom w:val="360"/>
          <w:divBdr>
            <w:top w:val="none" w:sz="0" w:space="0" w:color="auto"/>
            <w:left w:val="none" w:sz="0" w:space="0" w:color="auto"/>
            <w:bottom w:val="none" w:sz="0" w:space="0" w:color="auto"/>
            <w:right w:val="none" w:sz="0" w:space="0" w:color="auto"/>
          </w:divBdr>
          <w:divsChild>
            <w:div w:id="3550399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7400994">
      <w:bodyDiv w:val="1"/>
      <w:marLeft w:val="0"/>
      <w:marRight w:val="0"/>
      <w:marTop w:val="0"/>
      <w:marBottom w:val="0"/>
      <w:divBdr>
        <w:top w:val="none" w:sz="0" w:space="0" w:color="auto"/>
        <w:left w:val="none" w:sz="0" w:space="0" w:color="auto"/>
        <w:bottom w:val="none" w:sz="0" w:space="0" w:color="auto"/>
        <w:right w:val="none" w:sz="0" w:space="0" w:color="auto"/>
      </w:divBdr>
      <w:divsChild>
        <w:div w:id="980228085">
          <w:marLeft w:val="0"/>
          <w:marRight w:val="0"/>
          <w:marTop w:val="0"/>
          <w:marBottom w:val="0"/>
          <w:divBdr>
            <w:top w:val="none" w:sz="0" w:space="0" w:color="auto"/>
            <w:left w:val="none" w:sz="0" w:space="0" w:color="auto"/>
            <w:bottom w:val="none" w:sz="0" w:space="0" w:color="auto"/>
            <w:right w:val="none" w:sz="0" w:space="0" w:color="auto"/>
          </w:divBdr>
        </w:div>
      </w:divsChild>
    </w:div>
    <w:div w:id="827745844">
      <w:bodyDiv w:val="1"/>
      <w:marLeft w:val="0"/>
      <w:marRight w:val="0"/>
      <w:marTop w:val="0"/>
      <w:marBottom w:val="0"/>
      <w:divBdr>
        <w:top w:val="none" w:sz="0" w:space="0" w:color="auto"/>
        <w:left w:val="none" w:sz="0" w:space="0" w:color="auto"/>
        <w:bottom w:val="none" w:sz="0" w:space="0" w:color="auto"/>
        <w:right w:val="none" w:sz="0" w:space="0" w:color="auto"/>
      </w:divBdr>
    </w:div>
    <w:div w:id="881359269">
      <w:bodyDiv w:val="1"/>
      <w:marLeft w:val="0"/>
      <w:marRight w:val="0"/>
      <w:marTop w:val="0"/>
      <w:marBottom w:val="0"/>
      <w:divBdr>
        <w:top w:val="none" w:sz="0" w:space="0" w:color="auto"/>
        <w:left w:val="none" w:sz="0" w:space="0" w:color="auto"/>
        <w:bottom w:val="none" w:sz="0" w:space="0" w:color="auto"/>
        <w:right w:val="none" w:sz="0" w:space="0" w:color="auto"/>
      </w:divBdr>
    </w:div>
    <w:div w:id="891230212">
      <w:bodyDiv w:val="1"/>
      <w:marLeft w:val="0"/>
      <w:marRight w:val="0"/>
      <w:marTop w:val="0"/>
      <w:marBottom w:val="0"/>
      <w:divBdr>
        <w:top w:val="none" w:sz="0" w:space="0" w:color="auto"/>
        <w:left w:val="none" w:sz="0" w:space="0" w:color="auto"/>
        <w:bottom w:val="none" w:sz="0" w:space="0" w:color="auto"/>
        <w:right w:val="none" w:sz="0" w:space="0" w:color="auto"/>
      </w:divBdr>
      <w:divsChild>
        <w:div w:id="1389841161">
          <w:marLeft w:val="-300"/>
          <w:marRight w:val="-300"/>
          <w:marTop w:val="360"/>
          <w:marBottom w:val="360"/>
          <w:divBdr>
            <w:top w:val="none" w:sz="0" w:space="0" w:color="auto"/>
            <w:left w:val="none" w:sz="0" w:space="0" w:color="auto"/>
            <w:bottom w:val="none" w:sz="0" w:space="0" w:color="auto"/>
            <w:right w:val="none" w:sz="0" w:space="0" w:color="auto"/>
          </w:divBdr>
          <w:divsChild>
            <w:div w:id="11213875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2278531">
      <w:bodyDiv w:val="1"/>
      <w:marLeft w:val="0"/>
      <w:marRight w:val="0"/>
      <w:marTop w:val="0"/>
      <w:marBottom w:val="0"/>
      <w:divBdr>
        <w:top w:val="none" w:sz="0" w:space="0" w:color="auto"/>
        <w:left w:val="none" w:sz="0" w:space="0" w:color="auto"/>
        <w:bottom w:val="none" w:sz="0" w:space="0" w:color="auto"/>
        <w:right w:val="none" w:sz="0" w:space="0" w:color="auto"/>
      </w:divBdr>
    </w:div>
    <w:div w:id="898633858">
      <w:bodyDiv w:val="1"/>
      <w:marLeft w:val="0"/>
      <w:marRight w:val="0"/>
      <w:marTop w:val="0"/>
      <w:marBottom w:val="0"/>
      <w:divBdr>
        <w:top w:val="none" w:sz="0" w:space="0" w:color="auto"/>
        <w:left w:val="none" w:sz="0" w:space="0" w:color="auto"/>
        <w:bottom w:val="none" w:sz="0" w:space="0" w:color="auto"/>
        <w:right w:val="none" w:sz="0" w:space="0" w:color="auto"/>
      </w:divBdr>
    </w:div>
    <w:div w:id="925959703">
      <w:bodyDiv w:val="1"/>
      <w:marLeft w:val="0"/>
      <w:marRight w:val="0"/>
      <w:marTop w:val="0"/>
      <w:marBottom w:val="0"/>
      <w:divBdr>
        <w:top w:val="none" w:sz="0" w:space="0" w:color="auto"/>
        <w:left w:val="none" w:sz="0" w:space="0" w:color="auto"/>
        <w:bottom w:val="none" w:sz="0" w:space="0" w:color="auto"/>
        <w:right w:val="none" w:sz="0" w:space="0" w:color="auto"/>
      </w:divBdr>
    </w:div>
    <w:div w:id="950473015">
      <w:bodyDiv w:val="1"/>
      <w:marLeft w:val="0"/>
      <w:marRight w:val="0"/>
      <w:marTop w:val="0"/>
      <w:marBottom w:val="0"/>
      <w:divBdr>
        <w:top w:val="none" w:sz="0" w:space="0" w:color="auto"/>
        <w:left w:val="none" w:sz="0" w:space="0" w:color="auto"/>
        <w:bottom w:val="none" w:sz="0" w:space="0" w:color="auto"/>
        <w:right w:val="none" w:sz="0" w:space="0" w:color="auto"/>
      </w:divBdr>
    </w:div>
    <w:div w:id="966932629">
      <w:bodyDiv w:val="1"/>
      <w:marLeft w:val="0"/>
      <w:marRight w:val="0"/>
      <w:marTop w:val="0"/>
      <w:marBottom w:val="0"/>
      <w:divBdr>
        <w:top w:val="none" w:sz="0" w:space="0" w:color="auto"/>
        <w:left w:val="none" w:sz="0" w:space="0" w:color="auto"/>
        <w:bottom w:val="none" w:sz="0" w:space="0" w:color="auto"/>
        <w:right w:val="none" w:sz="0" w:space="0" w:color="auto"/>
      </w:divBdr>
      <w:divsChild>
        <w:div w:id="1036153135">
          <w:marLeft w:val="0"/>
          <w:marRight w:val="0"/>
          <w:marTop w:val="0"/>
          <w:marBottom w:val="0"/>
          <w:divBdr>
            <w:top w:val="none" w:sz="0" w:space="0" w:color="auto"/>
            <w:left w:val="none" w:sz="0" w:space="0" w:color="auto"/>
            <w:bottom w:val="none" w:sz="0" w:space="0" w:color="auto"/>
            <w:right w:val="none" w:sz="0" w:space="0" w:color="auto"/>
          </w:divBdr>
        </w:div>
      </w:divsChild>
    </w:div>
    <w:div w:id="1013218434">
      <w:bodyDiv w:val="1"/>
      <w:marLeft w:val="0"/>
      <w:marRight w:val="0"/>
      <w:marTop w:val="0"/>
      <w:marBottom w:val="0"/>
      <w:divBdr>
        <w:top w:val="none" w:sz="0" w:space="0" w:color="auto"/>
        <w:left w:val="none" w:sz="0" w:space="0" w:color="auto"/>
        <w:bottom w:val="none" w:sz="0" w:space="0" w:color="auto"/>
        <w:right w:val="none" w:sz="0" w:space="0" w:color="auto"/>
      </w:divBdr>
    </w:div>
    <w:div w:id="1034232606">
      <w:bodyDiv w:val="1"/>
      <w:marLeft w:val="0"/>
      <w:marRight w:val="0"/>
      <w:marTop w:val="0"/>
      <w:marBottom w:val="0"/>
      <w:divBdr>
        <w:top w:val="none" w:sz="0" w:space="0" w:color="auto"/>
        <w:left w:val="none" w:sz="0" w:space="0" w:color="auto"/>
        <w:bottom w:val="none" w:sz="0" w:space="0" w:color="auto"/>
        <w:right w:val="none" w:sz="0" w:space="0" w:color="auto"/>
      </w:divBdr>
      <w:divsChild>
        <w:div w:id="2121298400">
          <w:marLeft w:val="-300"/>
          <w:marRight w:val="-300"/>
          <w:marTop w:val="360"/>
          <w:marBottom w:val="360"/>
          <w:divBdr>
            <w:top w:val="none" w:sz="0" w:space="0" w:color="auto"/>
            <w:left w:val="none" w:sz="0" w:space="0" w:color="auto"/>
            <w:bottom w:val="none" w:sz="0" w:space="0" w:color="auto"/>
            <w:right w:val="none" w:sz="0" w:space="0" w:color="auto"/>
          </w:divBdr>
          <w:divsChild>
            <w:div w:id="17517797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3117854">
      <w:bodyDiv w:val="1"/>
      <w:marLeft w:val="0"/>
      <w:marRight w:val="0"/>
      <w:marTop w:val="0"/>
      <w:marBottom w:val="0"/>
      <w:divBdr>
        <w:top w:val="none" w:sz="0" w:space="0" w:color="auto"/>
        <w:left w:val="none" w:sz="0" w:space="0" w:color="auto"/>
        <w:bottom w:val="none" w:sz="0" w:space="0" w:color="auto"/>
        <w:right w:val="none" w:sz="0" w:space="0" w:color="auto"/>
      </w:divBdr>
    </w:div>
    <w:div w:id="1137795693">
      <w:bodyDiv w:val="1"/>
      <w:marLeft w:val="0"/>
      <w:marRight w:val="0"/>
      <w:marTop w:val="0"/>
      <w:marBottom w:val="0"/>
      <w:divBdr>
        <w:top w:val="none" w:sz="0" w:space="0" w:color="auto"/>
        <w:left w:val="none" w:sz="0" w:space="0" w:color="auto"/>
        <w:bottom w:val="none" w:sz="0" w:space="0" w:color="auto"/>
        <w:right w:val="none" w:sz="0" w:space="0" w:color="auto"/>
      </w:divBdr>
    </w:div>
    <w:div w:id="1173110585">
      <w:bodyDiv w:val="1"/>
      <w:marLeft w:val="0"/>
      <w:marRight w:val="0"/>
      <w:marTop w:val="0"/>
      <w:marBottom w:val="0"/>
      <w:divBdr>
        <w:top w:val="none" w:sz="0" w:space="0" w:color="auto"/>
        <w:left w:val="none" w:sz="0" w:space="0" w:color="auto"/>
        <w:bottom w:val="none" w:sz="0" w:space="0" w:color="auto"/>
        <w:right w:val="none" w:sz="0" w:space="0" w:color="auto"/>
      </w:divBdr>
    </w:div>
    <w:div w:id="1228149302">
      <w:bodyDiv w:val="1"/>
      <w:marLeft w:val="0"/>
      <w:marRight w:val="0"/>
      <w:marTop w:val="0"/>
      <w:marBottom w:val="0"/>
      <w:divBdr>
        <w:top w:val="none" w:sz="0" w:space="0" w:color="auto"/>
        <w:left w:val="none" w:sz="0" w:space="0" w:color="auto"/>
        <w:bottom w:val="none" w:sz="0" w:space="0" w:color="auto"/>
        <w:right w:val="none" w:sz="0" w:space="0" w:color="auto"/>
      </w:divBdr>
    </w:div>
    <w:div w:id="1249802484">
      <w:bodyDiv w:val="1"/>
      <w:marLeft w:val="0"/>
      <w:marRight w:val="0"/>
      <w:marTop w:val="0"/>
      <w:marBottom w:val="0"/>
      <w:divBdr>
        <w:top w:val="none" w:sz="0" w:space="0" w:color="auto"/>
        <w:left w:val="none" w:sz="0" w:space="0" w:color="auto"/>
        <w:bottom w:val="none" w:sz="0" w:space="0" w:color="auto"/>
        <w:right w:val="none" w:sz="0" w:space="0" w:color="auto"/>
      </w:divBdr>
    </w:div>
    <w:div w:id="1259095185">
      <w:bodyDiv w:val="1"/>
      <w:marLeft w:val="0"/>
      <w:marRight w:val="0"/>
      <w:marTop w:val="0"/>
      <w:marBottom w:val="0"/>
      <w:divBdr>
        <w:top w:val="none" w:sz="0" w:space="0" w:color="auto"/>
        <w:left w:val="none" w:sz="0" w:space="0" w:color="auto"/>
        <w:bottom w:val="none" w:sz="0" w:space="0" w:color="auto"/>
        <w:right w:val="none" w:sz="0" w:space="0" w:color="auto"/>
      </w:divBdr>
    </w:div>
    <w:div w:id="1303071868">
      <w:bodyDiv w:val="1"/>
      <w:marLeft w:val="0"/>
      <w:marRight w:val="0"/>
      <w:marTop w:val="0"/>
      <w:marBottom w:val="0"/>
      <w:divBdr>
        <w:top w:val="none" w:sz="0" w:space="0" w:color="auto"/>
        <w:left w:val="none" w:sz="0" w:space="0" w:color="auto"/>
        <w:bottom w:val="none" w:sz="0" w:space="0" w:color="auto"/>
        <w:right w:val="none" w:sz="0" w:space="0" w:color="auto"/>
      </w:divBdr>
    </w:div>
    <w:div w:id="1387022713">
      <w:bodyDiv w:val="1"/>
      <w:marLeft w:val="0"/>
      <w:marRight w:val="0"/>
      <w:marTop w:val="0"/>
      <w:marBottom w:val="0"/>
      <w:divBdr>
        <w:top w:val="none" w:sz="0" w:space="0" w:color="auto"/>
        <w:left w:val="none" w:sz="0" w:space="0" w:color="auto"/>
        <w:bottom w:val="none" w:sz="0" w:space="0" w:color="auto"/>
        <w:right w:val="none" w:sz="0" w:space="0" w:color="auto"/>
      </w:divBdr>
    </w:div>
    <w:div w:id="1407613048">
      <w:bodyDiv w:val="1"/>
      <w:marLeft w:val="0"/>
      <w:marRight w:val="0"/>
      <w:marTop w:val="0"/>
      <w:marBottom w:val="0"/>
      <w:divBdr>
        <w:top w:val="none" w:sz="0" w:space="0" w:color="auto"/>
        <w:left w:val="none" w:sz="0" w:space="0" w:color="auto"/>
        <w:bottom w:val="none" w:sz="0" w:space="0" w:color="auto"/>
        <w:right w:val="none" w:sz="0" w:space="0" w:color="auto"/>
      </w:divBdr>
    </w:div>
    <w:div w:id="1410422177">
      <w:bodyDiv w:val="1"/>
      <w:marLeft w:val="0"/>
      <w:marRight w:val="0"/>
      <w:marTop w:val="0"/>
      <w:marBottom w:val="0"/>
      <w:divBdr>
        <w:top w:val="none" w:sz="0" w:space="0" w:color="auto"/>
        <w:left w:val="none" w:sz="0" w:space="0" w:color="auto"/>
        <w:bottom w:val="none" w:sz="0" w:space="0" w:color="auto"/>
        <w:right w:val="none" w:sz="0" w:space="0" w:color="auto"/>
      </w:divBdr>
      <w:divsChild>
        <w:div w:id="681902629">
          <w:marLeft w:val="0"/>
          <w:marRight w:val="0"/>
          <w:marTop w:val="0"/>
          <w:marBottom w:val="0"/>
          <w:divBdr>
            <w:top w:val="none" w:sz="0" w:space="0" w:color="auto"/>
            <w:left w:val="none" w:sz="0" w:space="0" w:color="auto"/>
            <w:bottom w:val="none" w:sz="0" w:space="0" w:color="auto"/>
            <w:right w:val="none" w:sz="0" w:space="0" w:color="auto"/>
          </w:divBdr>
        </w:div>
      </w:divsChild>
    </w:div>
    <w:div w:id="1469587376">
      <w:bodyDiv w:val="1"/>
      <w:marLeft w:val="0"/>
      <w:marRight w:val="0"/>
      <w:marTop w:val="0"/>
      <w:marBottom w:val="0"/>
      <w:divBdr>
        <w:top w:val="none" w:sz="0" w:space="0" w:color="auto"/>
        <w:left w:val="none" w:sz="0" w:space="0" w:color="auto"/>
        <w:bottom w:val="none" w:sz="0" w:space="0" w:color="auto"/>
        <w:right w:val="none" w:sz="0" w:space="0" w:color="auto"/>
      </w:divBdr>
    </w:div>
    <w:div w:id="1471358321">
      <w:bodyDiv w:val="1"/>
      <w:marLeft w:val="0"/>
      <w:marRight w:val="0"/>
      <w:marTop w:val="0"/>
      <w:marBottom w:val="0"/>
      <w:divBdr>
        <w:top w:val="none" w:sz="0" w:space="0" w:color="auto"/>
        <w:left w:val="none" w:sz="0" w:space="0" w:color="auto"/>
        <w:bottom w:val="none" w:sz="0" w:space="0" w:color="auto"/>
        <w:right w:val="none" w:sz="0" w:space="0" w:color="auto"/>
      </w:divBdr>
    </w:div>
    <w:div w:id="1480339420">
      <w:bodyDiv w:val="1"/>
      <w:marLeft w:val="0"/>
      <w:marRight w:val="0"/>
      <w:marTop w:val="0"/>
      <w:marBottom w:val="0"/>
      <w:divBdr>
        <w:top w:val="none" w:sz="0" w:space="0" w:color="auto"/>
        <w:left w:val="none" w:sz="0" w:space="0" w:color="auto"/>
        <w:bottom w:val="none" w:sz="0" w:space="0" w:color="auto"/>
        <w:right w:val="none" w:sz="0" w:space="0" w:color="auto"/>
      </w:divBdr>
    </w:div>
    <w:div w:id="1521165123">
      <w:bodyDiv w:val="1"/>
      <w:marLeft w:val="0"/>
      <w:marRight w:val="0"/>
      <w:marTop w:val="0"/>
      <w:marBottom w:val="0"/>
      <w:divBdr>
        <w:top w:val="none" w:sz="0" w:space="0" w:color="auto"/>
        <w:left w:val="none" w:sz="0" w:space="0" w:color="auto"/>
        <w:bottom w:val="none" w:sz="0" w:space="0" w:color="auto"/>
        <w:right w:val="none" w:sz="0" w:space="0" w:color="auto"/>
      </w:divBdr>
    </w:div>
    <w:div w:id="1530754225">
      <w:bodyDiv w:val="1"/>
      <w:marLeft w:val="0"/>
      <w:marRight w:val="0"/>
      <w:marTop w:val="0"/>
      <w:marBottom w:val="0"/>
      <w:divBdr>
        <w:top w:val="none" w:sz="0" w:space="0" w:color="auto"/>
        <w:left w:val="none" w:sz="0" w:space="0" w:color="auto"/>
        <w:bottom w:val="none" w:sz="0" w:space="0" w:color="auto"/>
        <w:right w:val="none" w:sz="0" w:space="0" w:color="auto"/>
      </w:divBdr>
      <w:divsChild>
        <w:div w:id="1797025135">
          <w:marLeft w:val="0"/>
          <w:marRight w:val="0"/>
          <w:marTop w:val="0"/>
          <w:marBottom w:val="0"/>
          <w:divBdr>
            <w:top w:val="none" w:sz="0" w:space="0" w:color="auto"/>
            <w:left w:val="none" w:sz="0" w:space="0" w:color="auto"/>
            <w:bottom w:val="none" w:sz="0" w:space="0" w:color="auto"/>
            <w:right w:val="none" w:sz="0" w:space="0" w:color="auto"/>
          </w:divBdr>
        </w:div>
      </w:divsChild>
    </w:div>
    <w:div w:id="1544440588">
      <w:bodyDiv w:val="1"/>
      <w:marLeft w:val="0"/>
      <w:marRight w:val="0"/>
      <w:marTop w:val="0"/>
      <w:marBottom w:val="0"/>
      <w:divBdr>
        <w:top w:val="none" w:sz="0" w:space="0" w:color="auto"/>
        <w:left w:val="none" w:sz="0" w:space="0" w:color="auto"/>
        <w:bottom w:val="none" w:sz="0" w:space="0" w:color="auto"/>
        <w:right w:val="none" w:sz="0" w:space="0" w:color="auto"/>
      </w:divBdr>
      <w:divsChild>
        <w:div w:id="780488375">
          <w:marLeft w:val="0"/>
          <w:marRight w:val="0"/>
          <w:marTop w:val="0"/>
          <w:marBottom w:val="0"/>
          <w:divBdr>
            <w:top w:val="none" w:sz="0" w:space="0" w:color="auto"/>
            <w:left w:val="none" w:sz="0" w:space="0" w:color="auto"/>
            <w:bottom w:val="none" w:sz="0" w:space="0" w:color="auto"/>
            <w:right w:val="none" w:sz="0" w:space="0" w:color="auto"/>
          </w:divBdr>
        </w:div>
      </w:divsChild>
    </w:div>
    <w:div w:id="1568029556">
      <w:bodyDiv w:val="1"/>
      <w:marLeft w:val="0"/>
      <w:marRight w:val="0"/>
      <w:marTop w:val="0"/>
      <w:marBottom w:val="0"/>
      <w:divBdr>
        <w:top w:val="none" w:sz="0" w:space="0" w:color="auto"/>
        <w:left w:val="none" w:sz="0" w:space="0" w:color="auto"/>
        <w:bottom w:val="none" w:sz="0" w:space="0" w:color="auto"/>
        <w:right w:val="none" w:sz="0" w:space="0" w:color="auto"/>
      </w:divBdr>
      <w:divsChild>
        <w:div w:id="1379430056">
          <w:marLeft w:val="0"/>
          <w:marRight w:val="0"/>
          <w:marTop w:val="0"/>
          <w:marBottom w:val="0"/>
          <w:divBdr>
            <w:top w:val="none" w:sz="0" w:space="0" w:color="auto"/>
            <w:left w:val="none" w:sz="0" w:space="0" w:color="auto"/>
            <w:bottom w:val="none" w:sz="0" w:space="0" w:color="auto"/>
            <w:right w:val="none" w:sz="0" w:space="0" w:color="auto"/>
          </w:divBdr>
        </w:div>
      </w:divsChild>
    </w:div>
    <w:div w:id="1573851405">
      <w:bodyDiv w:val="1"/>
      <w:marLeft w:val="0"/>
      <w:marRight w:val="0"/>
      <w:marTop w:val="0"/>
      <w:marBottom w:val="0"/>
      <w:divBdr>
        <w:top w:val="none" w:sz="0" w:space="0" w:color="auto"/>
        <w:left w:val="none" w:sz="0" w:space="0" w:color="auto"/>
        <w:bottom w:val="none" w:sz="0" w:space="0" w:color="auto"/>
        <w:right w:val="none" w:sz="0" w:space="0" w:color="auto"/>
      </w:divBdr>
    </w:div>
    <w:div w:id="1575315841">
      <w:bodyDiv w:val="1"/>
      <w:marLeft w:val="0"/>
      <w:marRight w:val="0"/>
      <w:marTop w:val="0"/>
      <w:marBottom w:val="0"/>
      <w:divBdr>
        <w:top w:val="none" w:sz="0" w:space="0" w:color="auto"/>
        <w:left w:val="none" w:sz="0" w:space="0" w:color="auto"/>
        <w:bottom w:val="none" w:sz="0" w:space="0" w:color="auto"/>
        <w:right w:val="none" w:sz="0" w:space="0" w:color="auto"/>
      </w:divBdr>
    </w:div>
    <w:div w:id="1650208132">
      <w:bodyDiv w:val="1"/>
      <w:marLeft w:val="0"/>
      <w:marRight w:val="0"/>
      <w:marTop w:val="0"/>
      <w:marBottom w:val="0"/>
      <w:divBdr>
        <w:top w:val="none" w:sz="0" w:space="0" w:color="auto"/>
        <w:left w:val="none" w:sz="0" w:space="0" w:color="auto"/>
        <w:bottom w:val="none" w:sz="0" w:space="0" w:color="auto"/>
        <w:right w:val="none" w:sz="0" w:space="0" w:color="auto"/>
      </w:divBdr>
    </w:div>
    <w:div w:id="1654330858">
      <w:bodyDiv w:val="1"/>
      <w:marLeft w:val="0"/>
      <w:marRight w:val="0"/>
      <w:marTop w:val="0"/>
      <w:marBottom w:val="0"/>
      <w:divBdr>
        <w:top w:val="none" w:sz="0" w:space="0" w:color="auto"/>
        <w:left w:val="none" w:sz="0" w:space="0" w:color="auto"/>
        <w:bottom w:val="none" w:sz="0" w:space="0" w:color="auto"/>
        <w:right w:val="none" w:sz="0" w:space="0" w:color="auto"/>
      </w:divBdr>
    </w:div>
    <w:div w:id="1663317322">
      <w:bodyDiv w:val="1"/>
      <w:marLeft w:val="0"/>
      <w:marRight w:val="0"/>
      <w:marTop w:val="0"/>
      <w:marBottom w:val="0"/>
      <w:divBdr>
        <w:top w:val="none" w:sz="0" w:space="0" w:color="auto"/>
        <w:left w:val="none" w:sz="0" w:space="0" w:color="auto"/>
        <w:bottom w:val="none" w:sz="0" w:space="0" w:color="auto"/>
        <w:right w:val="none" w:sz="0" w:space="0" w:color="auto"/>
      </w:divBdr>
    </w:div>
    <w:div w:id="1663655535">
      <w:bodyDiv w:val="1"/>
      <w:marLeft w:val="0"/>
      <w:marRight w:val="0"/>
      <w:marTop w:val="0"/>
      <w:marBottom w:val="0"/>
      <w:divBdr>
        <w:top w:val="none" w:sz="0" w:space="0" w:color="auto"/>
        <w:left w:val="none" w:sz="0" w:space="0" w:color="auto"/>
        <w:bottom w:val="none" w:sz="0" w:space="0" w:color="auto"/>
        <w:right w:val="none" w:sz="0" w:space="0" w:color="auto"/>
      </w:divBdr>
    </w:div>
    <w:div w:id="1681543460">
      <w:bodyDiv w:val="1"/>
      <w:marLeft w:val="0"/>
      <w:marRight w:val="0"/>
      <w:marTop w:val="0"/>
      <w:marBottom w:val="0"/>
      <w:divBdr>
        <w:top w:val="none" w:sz="0" w:space="0" w:color="auto"/>
        <w:left w:val="none" w:sz="0" w:space="0" w:color="auto"/>
        <w:bottom w:val="none" w:sz="0" w:space="0" w:color="auto"/>
        <w:right w:val="none" w:sz="0" w:space="0" w:color="auto"/>
      </w:divBdr>
    </w:div>
    <w:div w:id="1762020541">
      <w:bodyDiv w:val="1"/>
      <w:marLeft w:val="0"/>
      <w:marRight w:val="0"/>
      <w:marTop w:val="0"/>
      <w:marBottom w:val="0"/>
      <w:divBdr>
        <w:top w:val="none" w:sz="0" w:space="0" w:color="auto"/>
        <w:left w:val="none" w:sz="0" w:space="0" w:color="auto"/>
        <w:bottom w:val="none" w:sz="0" w:space="0" w:color="auto"/>
        <w:right w:val="none" w:sz="0" w:space="0" w:color="auto"/>
      </w:divBdr>
    </w:div>
    <w:div w:id="1766002402">
      <w:bodyDiv w:val="1"/>
      <w:marLeft w:val="0"/>
      <w:marRight w:val="0"/>
      <w:marTop w:val="0"/>
      <w:marBottom w:val="0"/>
      <w:divBdr>
        <w:top w:val="none" w:sz="0" w:space="0" w:color="auto"/>
        <w:left w:val="none" w:sz="0" w:space="0" w:color="auto"/>
        <w:bottom w:val="none" w:sz="0" w:space="0" w:color="auto"/>
        <w:right w:val="none" w:sz="0" w:space="0" w:color="auto"/>
      </w:divBdr>
    </w:div>
    <w:div w:id="1775127155">
      <w:bodyDiv w:val="1"/>
      <w:marLeft w:val="0"/>
      <w:marRight w:val="0"/>
      <w:marTop w:val="0"/>
      <w:marBottom w:val="0"/>
      <w:divBdr>
        <w:top w:val="none" w:sz="0" w:space="0" w:color="auto"/>
        <w:left w:val="none" w:sz="0" w:space="0" w:color="auto"/>
        <w:bottom w:val="none" w:sz="0" w:space="0" w:color="auto"/>
        <w:right w:val="none" w:sz="0" w:space="0" w:color="auto"/>
      </w:divBdr>
      <w:divsChild>
        <w:div w:id="1478257684">
          <w:marLeft w:val="-300"/>
          <w:marRight w:val="-300"/>
          <w:marTop w:val="360"/>
          <w:marBottom w:val="360"/>
          <w:divBdr>
            <w:top w:val="none" w:sz="0" w:space="0" w:color="auto"/>
            <w:left w:val="none" w:sz="0" w:space="0" w:color="auto"/>
            <w:bottom w:val="none" w:sz="0" w:space="0" w:color="auto"/>
            <w:right w:val="none" w:sz="0" w:space="0" w:color="auto"/>
          </w:divBdr>
          <w:divsChild>
            <w:div w:id="6289742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0201864">
      <w:bodyDiv w:val="1"/>
      <w:marLeft w:val="0"/>
      <w:marRight w:val="0"/>
      <w:marTop w:val="0"/>
      <w:marBottom w:val="0"/>
      <w:divBdr>
        <w:top w:val="none" w:sz="0" w:space="0" w:color="auto"/>
        <w:left w:val="none" w:sz="0" w:space="0" w:color="auto"/>
        <w:bottom w:val="none" w:sz="0" w:space="0" w:color="auto"/>
        <w:right w:val="none" w:sz="0" w:space="0" w:color="auto"/>
      </w:divBdr>
      <w:divsChild>
        <w:div w:id="1212382830">
          <w:marLeft w:val="-300"/>
          <w:marRight w:val="-300"/>
          <w:marTop w:val="360"/>
          <w:marBottom w:val="360"/>
          <w:divBdr>
            <w:top w:val="none" w:sz="0" w:space="0" w:color="auto"/>
            <w:left w:val="none" w:sz="0" w:space="0" w:color="auto"/>
            <w:bottom w:val="none" w:sz="0" w:space="0" w:color="auto"/>
            <w:right w:val="none" w:sz="0" w:space="0" w:color="auto"/>
          </w:divBdr>
          <w:divsChild>
            <w:div w:id="14163165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2769515">
      <w:bodyDiv w:val="1"/>
      <w:marLeft w:val="0"/>
      <w:marRight w:val="0"/>
      <w:marTop w:val="0"/>
      <w:marBottom w:val="0"/>
      <w:divBdr>
        <w:top w:val="none" w:sz="0" w:space="0" w:color="auto"/>
        <w:left w:val="none" w:sz="0" w:space="0" w:color="auto"/>
        <w:bottom w:val="none" w:sz="0" w:space="0" w:color="auto"/>
        <w:right w:val="none" w:sz="0" w:space="0" w:color="auto"/>
      </w:divBdr>
    </w:div>
    <w:div w:id="1826193395">
      <w:bodyDiv w:val="1"/>
      <w:marLeft w:val="0"/>
      <w:marRight w:val="0"/>
      <w:marTop w:val="0"/>
      <w:marBottom w:val="0"/>
      <w:divBdr>
        <w:top w:val="none" w:sz="0" w:space="0" w:color="auto"/>
        <w:left w:val="none" w:sz="0" w:space="0" w:color="auto"/>
        <w:bottom w:val="none" w:sz="0" w:space="0" w:color="auto"/>
        <w:right w:val="none" w:sz="0" w:space="0" w:color="auto"/>
      </w:divBdr>
    </w:div>
    <w:div w:id="1840316604">
      <w:bodyDiv w:val="1"/>
      <w:marLeft w:val="0"/>
      <w:marRight w:val="0"/>
      <w:marTop w:val="0"/>
      <w:marBottom w:val="0"/>
      <w:divBdr>
        <w:top w:val="none" w:sz="0" w:space="0" w:color="auto"/>
        <w:left w:val="none" w:sz="0" w:space="0" w:color="auto"/>
        <w:bottom w:val="none" w:sz="0" w:space="0" w:color="auto"/>
        <w:right w:val="none" w:sz="0" w:space="0" w:color="auto"/>
      </w:divBdr>
    </w:div>
    <w:div w:id="1851751425">
      <w:bodyDiv w:val="1"/>
      <w:marLeft w:val="0"/>
      <w:marRight w:val="0"/>
      <w:marTop w:val="0"/>
      <w:marBottom w:val="0"/>
      <w:divBdr>
        <w:top w:val="none" w:sz="0" w:space="0" w:color="auto"/>
        <w:left w:val="none" w:sz="0" w:space="0" w:color="auto"/>
        <w:bottom w:val="none" w:sz="0" w:space="0" w:color="auto"/>
        <w:right w:val="none" w:sz="0" w:space="0" w:color="auto"/>
      </w:divBdr>
    </w:div>
    <w:div w:id="1879581669">
      <w:bodyDiv w:val="1"/>
      <w:marLeft w:val="0"/>
      <w:marRight w:val="0"/>
      <w:marTop w:val="0"/>
      <w:marBottom w:val="0"/>
      <w:divBdr>
        <w:top w:val="none" w:sz="0" w:space="0" w:color="auto"/>
        <w:left w:val="none" w:sz="0" w:space="0" w:color="auto"/>
        <w:bottom w:val="none" w:sz="0" w:space="0" w:color="auto"/>
        <w:right w:val="none" w:sz="0" w:space="0" w:color="auto"/>
      </w:divBdr>
    </w:div>
    <w:div w:id="1887523644">
      <w:bodyDiv w:val="1"/>
      <w:marLeft w:val="0"/>
      <w:marRight w:val="0"/>
      <w:marTop w:val="0"/>
      <w:marBottom w:val="0"/>
      <w:divBdr>
        <w:top w:val="none" w:sz="0" w:space="0" w:color="auto"/>
        <w:left w:val="none" w:sz="0" w:space="0" w:color="auto"/>
        <w:bottom w:val="none" w:sz="0" w:space="0" w:color="auto"/>
        <w:right w:val="none" w:sz="0" w:space="0" w:color="auto"/>
      </w:divBdr>
    </w:div>
    <w:div w:id="1913736621">
      <w:bodyDiv w:val="1"/>
      <w:marLeft w:val="0"/>
      <w:marRight w:val="0"/>
      <w:marTop w:val="0"/>
      <w:marBottom w:val="0"/>
      <w:divBdr>
        <w:top w:val="none" w:sz="0" w:space="0" w:color="auto"/>
        <w:left w:val="none" w:sz="0" w:space="0" w:color="auto"/>
        <w:bottom w:val="none" w:sz="0" w:space="0" w:color="auto"/>
        <w:right w:val="none" w:sz="0" w:space="0" w:color="auto"/>
      </w:divBdr>
    </w:div>
    <w:div w:id="1925872636">
      <w:bodyDiv w:val="1"/>
      <w:marLeft w:val="0"/>
      <w:marRight w:val="0"/>
      <w:marTop w:val="0"/>
      <w:marBottom w:val="0"/>
      <w:divBdr>
        <w:top w:val="none" w:sz="0" w:space="0" w:color="auto"/>
        <w:left w:val="none" w:sz="0" w:space="0" w:color="auto"/>
        <w:bottom w:val="none" w:sz="0" w:space="0" w:color="auto"/>
        <w:right w:val="none" w:sz="0" w:space="0" w:color="auto"/>
      </w:divBdr>
    </w:div>
    <w:div w:id="1928807719">
      <w:bodyDiv w:val="1"/>
      <w:marLeft w:val="0"/>
      <w:marRight w:val="0"/>
      <w:marTop w:val="0"/>
      <w:marBottom w:val="0"/>
      <w:divBdr>
        <w:top w:val="none" w:sz="0" w:space="0" w:color="auto"/>
        <w:left w:val="none" w:sz="0" w:space="0" w:color="auto"/>
        <w:bottom w:val="none" w:sz="0" w:space="0" w:color="auto"/>
        <w:right w:val="none" w:sz="0" w:space="0" w:color="auto"/>
      </w:divBdr>
      <w:divsChild>
        <w:div w:id="517889490">
          <w:marLeft w:val="-300"/>
          <w:marRight w:val="-300"/>
          <w:marTop w:val="360"/>
          <w:marBottom w:val="360"/>
          <w:divBdr>
            <w:top w:val="none" w:sz="0" w:space="0" w:color="auto"/>
            <w:left w:val="none" w:sz="0" w:space="0" w:color="auto"/>
            <w:bottom w:val="none" w:sz="0" w:space="0" w:color="auto"/>
            <w:right w:val="none" w:sz="0" w:space="0" w:color="auto"/>
          </w:divBdr>
          <w:divsChild>
            <w:div w:id="4750326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1107649">
      <w:bodyDiv w:val="1"/>
      <w:marLeft w:val="0"/>
      <w:marRight w:val="0"/>
      <w:marTop w:val="0"/>
      <w:marBottom w:val="0"/>
      <w:divBdr>
        <w:top w:val="none" w:sz="0" w:space="0" w:color="auto"/>
        <w:left w:val="none" w:sz="0" w:space="0" w:color="auto"/>
        <w:bottom w:val="none" w:sz="0" w:space="0" w:color="auto"/>
        <w:right w:val="none" w:sz="0" w:space="0" w:color="auto"/>
      </w:divBdr>
    </w:div>
    <w:div w:id="1984581195">
      <w:bodyDiv w:val="1"/>
      <w:marLeft w:val="0"/>
      <w:marRight w:val="0"/>
      <w:marTop w:val="0"/>
      <w:marBottom w:val="0"/>
      <w:divBdr>
        <w:top w:val="none" w:sz="0" w:space="0" w:color="auto"/>
        <w:left w:val="none" w:sz="0" w:space="0" w:color="auto"/>
        <w:bottom w:val="none" w:sz="0" w:space="0" w:color="auto"/>
        <w:right w:val="none" w:sz="0" w:space="0" w:color="auto"/>
      </w:divBdr>
    </w:div>
    <w:div w:id="1993875175">
      <w:bodyDiv w:val="1"/>
      <w:marLeft w:val="0"/>
      <w:marRight w:val="0"/>
      <w:marTop w:val="0"/>
      <w:marBottom w:val="0"/>
      <w:divBdr>
        <w:top w:val="none" w:sz="0" w:space="0" w:color="auto"/>
        <w:left w:val="none" w:sz="0" w:space="0" w:color="auto"/>
        <w:bottom w:val="none" w:sz="0" w:space="0" w:color="auto"/>
        <w:right w:val="none" w:sz="0" w:space="0" w:color="auto"/>
      </w:divBdr>
      <w:divsChild>
        <w:div w:id="95289691">
          <w:marLeft w:val="-300"/>
          <w:marRight w:val="-300"/>
          <w:marTop w:val="360"/>
          <w:marBottom w:val="360"/>
          <w:divBdr>
            <w:top w:val="none" w:sz="0" w:space="0" w:color="auto"/>
            <w:left w:val="none" w:sz="0" w:space="0" w:color="auto"/>
            <w:bottom w:val="none" w:sz="0" w:space="0" w:color="auto"/>
            <w:right w:val="none" w:sz="0" w:space="0" w:color="auto"/>
          </w:divBdr>
          <w:divsChild>
            <w:div w:id="13066636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3531324">
      <w:bodyDiv w:val="1"/>
      <w:marLeft w:val="0"/>
      <w:marRight w:val="0"/>
      <w:marTop w:val="0"/>
      <w:marBottom w:val="0"/>
      <w:divBdr>
        <w:top w:val="none" w:sz="0" w:space="0" w:color="auto"/>
        <w:left w:val="none" w:sz="0" w:space="0" w:color="auto"/>
        <w:bottom w:val="none" w:sz="0" w:space="0" w:color="auto"/>
        <w:right w:val="none" w:sz="0" w:space="0" w:color="auto"/>
      </w:divBdr>
      <w:divsChild>
        <w:div w:id="1053503488">
          <w:marLeft w:val="-300"/>
          <w:marRight w:val="-300"/>
          <w:marTop w:val="360"/>
          <w:marBottom w:val="360"/>
          <w:divBdr>
            <w:top w:val="none" w:sz="0" w:space="0" w:color="auto"/>
            <w:left w:val="none" w:sz="0" w:space="0" w:color="auto"/>
            <w:bottom w:val="none" w:sz="0" w:space="0" w:color="auto"/>
            <w:right w:val="none" w:sz="0" w:space="0" w:color="auto"/>
          </w:divBdr>
          <w:divsChild>
            <w:div w:id="6594320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4145554">
      <w:bodyDiv w:val="1"/>
      <w:marLeft w:val="0"/>
      <w:marRight w:val="0"/>
      <w:marTop w:val="0"/>
      <w:marBottom w:val="0"/>
      <w:divBdr>
        <w:top w:val="none" w:sz="0" w:space="0" w:color="auto"/>
        <w:left w:val="none" w:sz="0" w:space="0" w:color="auto"/>
        <w:bottom w:val="none" w:sz="0" w:space="0" w:color="auto"/>
        <w:right w:val="none" w:sz="0" w:space="0" w:color="auto"/>
      </w:divBdr>
    </w:div>
    <w:div w:id="2021734148">
      <w:bodyDiv w:val="1"/>
      <w:marLeft w:val="0"/>
      <w:marRight w:val="0"/>
      <w:marTop w:val="0"/>
      <w:marBottom w:val="0"/>
      <w:divBdr>
        <w:top w:val="none" w:sz="0" w:space="0" w:color="auto"/>
        <w:left w:val="none" w:sz="0" w:space="0" w:color="auto"/>
        <w:bottom w:val="none" w:sz="0" w:space="0" w:color="auto"/>
        <w:right w:val="none" w:sz="0" w:space="0" w:color="auto"/>
      </w:divBdr>
    </w:div>
    <w:div w:id="2118483414">
      <w:bodyDiv w:val="1"/>
      <w:marLeft w:val="0"/>
      <w:marRight w:val="0"/>
      <w:marTop w:val="0"/>
      <w:marBottom w:val="0"/>
      <w:divBdr>
        <w:top w:val="none" w:sz="0" w:space="0" w:color="auto"/>
        <w:left w:val="none" w:sz="0" w:space="0" w:color="auto"/>
        <w:bottom w:val="none" w:sz="0" w:space="0" w:color="auto"/>
        <w:right w:val="none" w:sz="0" w:space="0" w:color="auto"/>
      </w:divBdr>
    </w:div>
    <w:div w:id="213131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3.org/TR/rdfa-lit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org/TR/rdfa-lit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org/TR/rdfa-lit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w3.org/2011/rdfa-context/rdfa-1.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w3.org/2011/rdfa-context/rdfa-1.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66CA-4B1F-4543-B60D-656E984D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AA9C197E</Template>
  <TotalTime>0</TotalTime>
  <Pages>66</Pages>
  <Words>13950</Words>
  <Characters>87885</Characters>
  <Application>Microsoft Office Word</Application>
  <DocSecurity>0</DocSecurity>
  <Lines>732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Odho</dc:creator>
  <cp:keywords/>
  <dc:description/>
  <cp:lastModifiedBy>armuh</cp:lastModifiedBy>
  <cp:revision>78</cp:revision>
  <cp:lastPrinted>2020-02-07T15:22:00Z</cp:lastPrinted>
  <dcterms:created xsi:type="dcterms:W3CDTF">2020-01-16T14:22:00Z</dcterms:created>
  <dcterms:modified xsi:type="dcterms:W3CDTF">2020-02-07T15:23:00Z</dcterms:modified>
</cp:coreProperties>
</file>